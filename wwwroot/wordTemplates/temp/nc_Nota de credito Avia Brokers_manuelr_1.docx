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54A1" w:rsidR="009C3E72" w:rsidP="00E32290" w:rsidRDefault="00413AF6" w14:paraId="32ED0B50" w14:textId="7EFD5BC5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419"/>
        </w:rPr>
      </w:pPr>
      <w:r w:rsidRPr="00D454A1">
        <w:rPr>
          <w:rFonts w:ascii="Book Antiqua" w:hAnsi="Book Antiqua"/>
          <w:b/>
          <w:bCs/>
          <w:sz w:val="24"/>
          <w:szCs w:val="24"/>
          <w:lang w:val="es-419"/>
        </w:rPr>
        <w:t>Price Forbes Chile</w:t>
        <w:t/>
      </w:r>
      <w:proofErr w:type="spellStart"/>
      <w:r w:rsidRPr="00D454A1" w:rsidR="003F1C74">
        <w:rPr>
          <w:rFonts w:ascii="Book Antiqua" w:hAnsi="Book Antiqua"/>
          <w:b/>
          <w:bCs/>
          <w:sz w:val="24"/>
          <w:szCs w:val="24"/>
          <w:lang w:val="es-419"/>
        </w:rPr>
        <w:t/>
      </w:r>
      <w:proofErr w:type="spellEnd"/>
      <w:r w:rsidRPr="00D454A1">
        <w:rPr>
          <w:rFonts w:ascii="Book Antiqua" w:hAnsi="Book Antiqua"/>
          <w:b/>
          <w:bCs/>
          <w:sz w:val="24"/>
          <w:szCs w:val="24"/>
          <w:lang w:val="es-419"/>
        </w:rPr>
        <w:t/>
      </w:r>
    </w:p>
    <w:p w:rsidRPr="00874AD1" w:rsidR="00E32290" w:rsidP="00E32290" w:rsidRDefault="003F1C74" w14:paraId="637BC40E" w14:textId="123839F2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419"/>
        </w:rPr>
      </w:pPr>
      <w:r w:rsidRPr="00874AD1">
        <w:rPr>
          <w:rFonts w:ascii="Book Antiqua" w:hAnsi="Book Antiqua"/>
          <w:i/>
          <w:iCs/>
          <w:sz w:val="24"/>
          <w:szCs w:val="24"/>
          <w:lang w:val="es-419"/>
        </w:rPr>
        <w:t/>
        <w:t/>
      </w:r>
    </w:p>
    <w:p w:rsidRPr="00874AD1" w:rsidR="00E32290" w:rsidP="00E32290" w:rsidRDefault="003F1C74" w14:paraId="2AE7EB14" w14:textId="163672D5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419"/>
        </w:rPr>
      </w:pPr>
      <w:r w:rsidRPr="00874AD1">
        <w:rPr>
          <w:rFonts w:ascii="Book Antiqua" w:hAnsi="Book Antiqua"/>
          <w:i/>
          <w:iCs/>
          <w:sz w:val="24"/>
          <w:szCs w:val="24"/>
          <w:lang w:val="es-419"/>
        </w:rPr>
        <w:t/>
        <w:t/>
      </w:r>
    </w:p>
    <w:p w:rsidRPr="00874AD1" w:rsidR="003F1C74" w:rsidP="00E32290" w:rsidRDefault="003F1C74" w14:paraId="41E00DBA" w14:textId="6A6CBBC9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419"/>
        </w:rPr>
      </w:pPr>
      <w:r w:rsidRPr="00874AD1">
        <w:rPr>
          <w:rFonts w:ascii="Book Antiqua" w:hAnsi="Book Antiqua"/>
          <w:i/>
          <w:iCs/>
          <w:sz w:val="24"/>
          <w:szCs w:val="24"/>
          <w:lang w:val="es-419"/>
        </w:rPr>
        <w:t/>
        <w:t/>
      </w:r>
      <w:r w:rsidR="00AA7027">
        <w:rPr>
          <w:rFonts w:ascii="Book Antiqua" w:hAnsi="Book Antiqua"/>
          <w:i/>
          <w:iCs/>
          <w:sz w:val="24"/>
          <w:szCs w:val="24"/>
          <w:lang w:val="es-419"/>
        </w:rPr>
        <w:t/>
      </w:r>
      <w:r w:rsidRPr="00874AD1">
        <w:rPr>
          <w:rFonts w:ascii="Book Antiqua" w:hAnsi="Book Antiqua"/>
          <w:i/>
          <w:iCs/>
          <w:sz w:val="24"/>
          <w:szCs w:val="24"/>
          <w:lang w:val="es-419"/>
        </w:rPr>
        <w:t/>
      </w:r>
    </w:p>
    <w:p w:rsidRPr="003E5F0B" w:rsidR="003E5F0B" w:rsidP="003E5F0B" w:rsidRDefault="00473D54" w14:paraId="736DE1A9" w14:textId="2AAB025B">
      <w:pPr>
        <w:pBdr>
          <w:top w:val="single" w:color="auto" w:sz="4" w:space="4"/>
          <w:bottom w:val="single" w:color="auto" w:sz="4" w:space="4"/>
        </w:pBdr>
        <w:spacing w:before="240" w:after="240" w:line="240" w:lineRule="auto"/>
        <w:jc w:val="center"/>
        <w:rPr>
          <w:rFonts w:ascii="Book Antiqua" w:hAnsi="Book Antiqua"/>
          <w:sz w:val="28"/>
          <w:szCs w:val="28"/>
          <w:lang w:val="es-ES"/>
        </w:rPr>
      </w:pPr>
      <w:r>
        <w:rPr>
          <w:rFonts w:ascii="Book Antiqua" w:hAnsi="Book Antiqua"/>
          <w:sz w:val="28"/>
          <w:szCs w:val="28"/>
          <w:lang w:val="es-ES"/>
        </w:rPr>
        <w:t>CREDIT NOTE</w:t>
      </w:r>
    </w:p>
    <w:p w:rsidR="00D454A1" w:rsidP="00DD0ACF" w:rsidRDefault="00D454A1" w14:paraId="67C62F06" w14:textId="77777777">
      <w:pPr>
        <w:spacing w:after="0" w:line="240" w:lineRule="auto"/>
        <w:ind w:left="2118" w:hanging="2118"/>
        <w:jc w:val="both"/>
        <w:rPr>
          <w:rFonts w:ascii="Book Antiqua" w:hAnsi="Book Antiqua"/>
          <w:sz w:val="24"/>
          <w:szCs w:val="24"/>
        </w:rPr>
      </w:pPr>
    </w:p>
    <w:p w:rsidR="00D454A1" w:rsidP="00DD0ACF" w:rsidRDefault="00D454A1" w14:paraId="571C2A01" w14:textId="77777777">
      <w:pPr>
        <w:spacing w:after="0" w:line="240" w:lineRule="auto"/>
        <w:ind w:left="2118" w:hanging="2118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70"/>
        <w:gridCol w:w="7706"/>
      </w:tblGrid>
      <w:tr w:rsidR="00D454A1" w:rsidTr="00D454A1" w14:paraId="2241489D" w14:textId="77777777">
        <w:tc>
          <w:tcPr>
            <w:tcW w:w="2070" w:type="dxa"/>
          </w:tcPr>
          <w:p w:rsidR="00D454A1" w:rsidP="00DD0ACF" w:rsidRDefault="00D454A1" w14:paraId="7CFE6479" w14:textId="4F3623EE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TYPE</w:t>
            </w:r>
          </w:p>
        </w:tc>
        <w:tc>
          <w:tcPr>
            <w:tcW w:w="7706" w:type="dxa"/>
          </w:tcPr>
          <w:p w:rsidR="00D454A1" w:rsidP="00DD0ACF" w:rsidRDefault="00D454A1" w14:paraId="46616A8C" w14:textId="71BADA2C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Aviation civil liability reinsurance for third-party damages (including passenger civil liability), personal accident reinsurance (crew members only) and medical expenses (crew members and/or passengers).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/>
            </w:r>
          </w:p>
        </w:tc>
      </w:tr>
      <w:tr w:rsidR="00D454A1" w:rsidTr="00D454A1" w14:paraId="7AADDEF9" w14:textId="77777777">
        <w:tc>
          <w:tcPr>
            <w:tcW w:w="2070" w:type="dxa"/>
          </w:tcPr>
          <w:p w:rsidR="00D454A1" w:rsidP="00D454A1" w:rsidRDefault="00D454A1" w14:paraId="3D8B7B03" w14:textId="17668ABD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ORIGINAL INSURED</w:t>
            </w:r>
          </w:p>
        </w:tc>
        <w:tc>
          <w:tcPr>
            <w:tcW w:w="7706" w:type="dxa"/>
          </w:tcPr>
          <w:p w:rsidR="00D454A1" w:rsidP="00D454A1" w:rsidRDefault="00D454A1" w14:paraId="2AFB02F9" w14:textId="386064E7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US Embassy in Panama (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/>
            </w:r>
            <w:r w:rsidR="00571E28">
              <w:rPr>
                <w:rFonts w:ascii="Book Antiqua" w:hAnsi="Book Antiqua"/>
                <w:sz w:val="24"/>
                <w:szCs w:val="24"/>
              </w:rPr>
              <w:t>N91378</w:t>
              <w:t/>
            </w:r>
            <w:proofErr w:type="spellStart"/>
            <w:r w:rsidR="00571E28">
              <w:rPr>
                <w:rFonts w:ascii="Book Antiqua" w:hAnsi="Book Antiqua"/>
                <w:sz w:val="24"/>
                <w:szCs w:val="24"/>
              </w:rPr>
              <w:t/>
            </w:r>
            <w:proofErr w:type="spellEnd"/>
            <w:r w:rsidR="00571E28">
              <w:rPr>
                <w:rFonts w:ascii="Book Antiqua" w:hAnsi="Book Antiqua"/>
                <w:sz w:val="24"/>
                <w:szCs w:val="24"/>
              </w:rPr>
              <w:t/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Pr="00D454A1" w:rsidR="00D454A1" w:rsidTr="00D454A1" w14:paraId="666AB2A2" w14:textId="77777777">
        <w:tc>
          <w:tcPr>
            <w:tcW w:w="2070" w:type="dxa"/>
          </w:tcPr>
          <w:p w:rsidR="00D454A1" w:rsidP="00D454A1" w:rsidRDefault="00D454A1" w14:paraId="7B4FF276" w14:textId="7F99F75D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PERIOD</w:t>
            </w:r>
          </w:p>
        </w:tc>
        <w:tc>
          <w:tcPr>
            <w:tcW w:w="7706" w:type="dxa"/>
          </w:tcPr>
          <w:p w:rsidRPr="008646E0" w:rsidR="00D454A1" w:rsidP="00D454A1" w:rsidRDefault="00D454A1" w14:paraId="5BEE460C" w14:textId="5748693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From</w:t>
            </w:r>
            <w:proofErr w:type="gramStart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 xml:space="preserve">: </w:t>
            </w:r>
            <w:r w:rsidRPr="008646E0" w:rsidR="006736A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31-Jan-2025</w:t>
              <w:t/>
            </w:r>
            <w:proofErr w:type="gramEnd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/>
            </w:r>
            <w:proofErr w:type="spellStart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/>
            </w:r>
            <w:proofErr w:type="spellEnd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/>
            </w:r>
            <w:r w:rsidRPr="008646E0" w:rsidR="008646E0">
              <w:rPr>
                <w:rFonts w:ascii="Book Antiqua" w:hAnsi="Book Antiqua"/>
                <w:sz w:val="24"/>
                <w:szCs w:val="24"/>
                <w:lang w:val="en-US"/>
              </w:rPr>
              <w:t xml:space="preserve">  </w:t>
            </w:r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 xml:space="preserve"> to: </w:t>
            </w:r>
            <w:r w:rsidRPr="008646E0" w:rsidR="006736A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31-Jan-2026</w:t>
              <w:t/>
            </w:r>
            <w:proofErr w:type="spellStart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/>
            </w:r>
            <w:proofErr w:type="spellEnd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/>
            </w:r>
          </w:p>
          <w:p w:rsidRPr="00D454A1" w:rsidR="00D454A1" w:rsidP="00D454A1" w:rsidRDefault="00D454A1" w14:paraId="45158A62" w14:textId="6B6F5E58">
            <w:pPr>
              <w:spacing w:before="240"/>
              <w:ind w:left="-24" w:firstLine="24"/>
              <w:rPr>
                <w:rFonts w:ascii="Book Antiqua" w:hAnsi="Book Antiqua"/>
                <w:bCs/>
                <w:sz w:val="24"/>
                <w:szCs w:val="24"/>
                <w:lang w:val="en-US"/>
              </w:rPr>
            </w:pPr>
            <w:r w:rsidRPr="00413AF6">
              <w:rPr>
                <w:rFonts w:ascii="Book Antiqua" w:hAnsi="Book Antiqua"/>
                <w:bCs/>
                <w:sz w:val="24"/>
                <w:szCs w:val="24"/>
                <w:lang w:val="en-US"/>
              </w:rPr>
              <w:t>Both days as at 12:00 pm local standard time at the address of the original insured (</w:t>
            </w:r>
            <w:r w:rsidR="008646E0">
              <w:rPr>
                <w:rFonts w:ascii="Book Antiqua" w:hAnsi="Book Antiqua"/>
                <w:bCs/>
                <w:sz w:val="24"/>
                <w:szCs w:val="24"/>
                <w:lang w:val="en-US"/>
              </w:rPr>
              <w:t>365</w:t>
              <w:t/>
            </w:r>
            <w:proofErr w:type="spellStart"/>
            <w:r w:rsidR="008646E0">
              <w:rPr>
                <w:rFonts w:ascii="Book Antiqua" w:hAnsi="Book Antiqua"/>
                <w:bCs/>
                <w:sz w:val="24"/>
                <w:szCs w:val="24"/>
                <w:lang w:val="en-US"/>
              </w:rPr>
              <w:t/>
            </w:r>
            <w:proofErr w:type="spellEnd"/>
            <w:r w:rsidR="008646E0">
              <w:rPr>
                <w:rFonts w:ascii="Book Antiqua" w:hAnsi="Book Antiqua"/>
                <w:bCs/>
                <w:sz w:val="24"/>
                <w:szCs w:val="24"/>
                <w:lang w:val="en-US"/>
              </w:rPr>
              <w:t/>
            </w:r>
            <w:r w:rsidRPr="00413AF6"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 days)</w:t>
            </w:r>
          </w:p>
        </w:tc>
      </w:tr>
      <w:tr w:rsidR="00D454A1" w:rsidTr="00D454A1" w14:paraId="02F3F047" w14:textId="77777777">
        <w:tc>
          <w:tcPr>
            <w:tcW w:w="2070" w:type="dxa"/>
          </w:tcPr>
          <w:p w:rsidR="00D454A1" w:rsidP="00D454A1" w:rsidRDefault="00D454A1" w14:paraId="2653D34F" w14:textId="2534A5A2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NET PREMIUM</w:t>
            </w:r>
          </w:p>
        </w:tc>
        <w:tc>
          <w:tcPr>
            <w:tcW w:w="7706" w:type="dxa"/>
          </w:tcPr>
          <w:p w:rsidR="00D454A1" w:rsidP="00D454A1" w:rsidRDefault="00D454A1" w14:paraId="78DE4B19" w14:textId="621DD8F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USD 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/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/>
            </w:r>
            <w:r w:rsidR="006736AD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13,600.00</w:t>
              <w:t/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/>
            </w:r>
          </w:p>
        </w:tc>
      </w:tr>
      <w:tr w:rsidR="00D454A1" w:rsidTr="00D454A1" w14:paraId="1D06BC1D" w14:textId="77777777">
        <w:tc>
          <w:tcPr>
            <w:tcW w:w="2070" w:type="dxa"/>
          </w:tcPr>
          <w:p w:rsidR="00D454A1" w:rsidP="00D454A1" w:rsidRDefault="00D454A1" w14:paraId="63558060" w14:textId="40B8CC16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PRORATE</w:t>
            </w:r>
            <w:r w:rsidR="00481670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481670">
              <w:rPr>
                <w:rFonts w:ascii="Book Antiqua" w:hAnsi="Book Antiqua"/>
                <w:sz w:val="24"/>
                <w:szCs w:val="24"/>
              </w:rPr>
              <w:t>365</w:t>
              <w:t/>
            </w:r>
            <w:proofErr w:type="spellStart"/>
            <w:r w:rsidR="00481670">
              <w:rPr>
                <w:rFonts w:ascii="Book Antiqua" w:hAnsi="Book Antiqua"/>
                <w:sz w:val="24"/>
                <w:szCs w:val="24"/>
              </w:rPr>
              <w:t/>
            </w:r>
            <w:proofErr w:type="spellEnd"/>
            <w:r w:rsidR="00481670">
              <w:rPr>
                <w:rFonts w:ascii="Book Antiqua" w:hAnsi="Book Antiqua"/>
                <w:sz w:val="24"/>
                <w:szCs w:val="24"/>
              </w:rPr>
              <w:t/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days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7706" w:type="dxa"/>
          </w:tcPr>
          <w:p w:rsidR="00D454A1" w:rsidP="00D454A1" w:rsidRDefault="00D454A1" w14:paraId="622ABFA3" w14:textId="2E19C417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USD 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/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/>
            </w:r>
            <w:r w:rsidR="006736AD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10,880.00</w:t>
              <w:t/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/>
            </w:r>
          </w:p>
        </w:tc>
      </w:tr>
    </w:tbl>
    <w:p w:rsidRPr="00413AF6" w:rsidR="001316FE" w:rsidP="00265AB8" w:rsidRDefault="001316FE" w14:paraId="43E29E01" w14:textId="77777777">
      <w:pPr>
        <w:tabs>
          <w:tab w:val="left" w:pos="2880"/>
          <w:tab w:val="right" w:pos="4410"/>
          <w:tab w:val="left" w:pos="459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:rsidRPr="00413AF6" w:rsidR="00236053" w:rsidP="00265AB8" w:rsidRDefault="00236053" w14:paraId="3187F452" w14:textId="0591192B">
      <w:pPr>
        <w:tabs>
          <w:tab w:val="right" w:pos="4410"/>
          <w:tab w:val="left" w:pos="459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n-US"/>
        </w:rPr>
      </w:pPr>
    </w:p>
    <w:tbl>
      <w:tblPr>
        <w:tblStyle w:val="TableGrid"/>
        <w:tblW w:w="980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1840"/>
        <w:gridCol w:w="2374"/>
        <w:gridCol w:w="2116"/>
        <w:gridCol w:w="2301"/>
        <w:gridCol w:w="1970"/>
      </w:tblGrid>
      <w:tr w:rsidR="00413AF6" w:rsidTr="00481670" w14:paraId="7436404E" w14:textId="77777777">
        <w:tc>
          <w:tcPr>
            <w:tcW w:w="9805" w:type="dxa"/>
            <w:gridSpan w:val="5"/>
          </w:tcPr>
          <w:p w:rsidR="00413AF6" w:rsidP="00D77A02" w:rsidRDefault="00D454A1" w14:paraId="39A46EAA" w14:textId="532F44B1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bookmarkStart w:name="_Hlk197527191" w:id="0"/>
            <w:r w:rsidRPr="00D454A1">
              <w:rPr>
                <w:rFonts w:ascii="Book Antiqua" w:hAnsi="Book Antiqua"/>
                <w:bCs/>
                <w:sz w:val="24"/>
                <w:szCs w:val="24"/>
                <w:lang w:val="es-ES"/>
              </w:rPr>
              <w:t>PREMIUM PAYMENT GUARANTEE</w:t>
            </w:r>
          </w:p>
        </w:tc>
      </w:tr>
      <w:tr w:rsidR="00413AF6" w:rsidTr="00481670" w14:paraId="389E23C6" w14:textId="77777777">
        <w:tc>
          <w:tcPr>
            <w:tcW w:w="1840" w:type="dxa"/>
          </w:tcPr>
          <w:p w:rsidR="00413AF6" w:rsidP="00D77A02" w:rsidRDefault="00413AF6" w14:paraId="604DD44A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374" w:type="dxa"/>
          </w:tcPr>
          <w:p w:rsidR="00413AF6" w:rsidP="00D77A02" w:rsidRDefault="00413AF6" w14:paraId="24D600B6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 vencimiento</w:t>
            </w:r>
          </w:p>
        </w:tc>
        <w:tc>
          <w:tcPr>
            <w:tcW w:w="2116" w:type="dxa"/>
          </w:tcPr>
          <w:p w:rsidR="00413AF6" w:rsidP="00D77A02" w:rsidRDefault="00413AF6" w14:paraId="40E61A30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#</w:t>
            </w:r>
          </w:p>
        </w:tc>
        <w:tc>
          <w:tcPr>
            <w:tcW w:w="2301" w:type="dxa"/>
          </w:tcPr>
          <w:p w:rsidR="00413AF6" w:rsidP="00D77A02" w:rsidRDefault="00413AF6" w14:paraId="568775A2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Moneda</w:t>
            </w:r>
          </w:p>
        </w:tc>
        <w:tc>
          <w:tcPr>
            <w:tcW w:w="1174" w:type="dxa"/>
          </w:tcPr>
          <w:p w:rsidR="00413AF6" w:rsidP="00D77A02" w:rsidRDefault="00413AF6" w14:paraId="25B8ABA8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Monto</w:t>
            </w:r>
          </w:p>
        </w:tc>
      </w:tr>
      <w:tr w:rsidR="00413AF6" w:rsidTr="00481670" w14:paraId="1C9FE6B3" w14:textId="77777777">
        <w:tc>
          <w:tcPr>
            <w:tcW w:w="1840" w:type="dxa"/>
          </w:tcPr>
          <w:p w:rsidR="00413AF6" w:rsidP="00D77A02" w:rsidRDefault="00413AF6" w14:paraId="25CF314E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2/1/2025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374" w:type="dxa"/>
          </w:tcPr>
          <w:p w:rsidR="00413AF6" w:rsidP="00D77A02" w:rsidRDefault="00413AF6" w14:paraId="18A35707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2/11/2025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116" w:type="dxa"/>
          </w:tcPr>
          <w:p w:rsidR="00413AF6" w:rsidP="00D77A02" w:rsidRDefault="00413AF6" w14:paraId="4D4E6B47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301" w:type="dxa"/>
          </w:tcPr>
          <w:p w:rsidR="00413AF6" w:rsidP="00D77A02" w:rsidRDefault="00413AF6" w14:paraId="5476646C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174" w:type="dxa"/>
          </w:tcPr>
          <w:p w:rsidR="00413AF6" w:rsidP="00D77A02" w:rsidRDefault="00413AF6" w14:paraId="5CF77712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2,720.00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413AF6" w:rsidTr="00481670" w14:paraId="1C9FE6B3" w14:textId="77777777">
        <w:tc>
          <w:tcPr>
            <w:tcW w:w="1840" w:type="dxa"/>
          </w:tcPr>
          <w:p w:rsidR="00413AF6" w:rsidP="00D77A02" w:rsidRDefault="00413AF6" w14:paraId="25CF314E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4/30/2025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374" w:type="dxa"/>
          </w:tcPr>
          <w:p w:rsidR="00413AF6" w:rsidP="00D77A02" w:rsidRDefault="00413AF6" w14:paraId="18A35707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5/10/2025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116" w:type="dxa"/>
          </w:tcPr>
          <w:p w:rsidR="00413AF6" w:rsidP="00D77A02" w:rsidRDefault="00413AF6" w14:paraId="4D4E6B47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2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301" w:type="dxa"/>
          </w:tcPr>
          <w:p w:rsidR="00413AF6" w:rsidP="00D77A02" w:rsidRDefault="00413AF6" w14:paraId="5476646C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174" w:type="dxa"/>
          </w:tcPr>
          <w:p w:rsidR="00413AF6" w:rsidP="00D77A02" w:rsidRDefault="00413AF6" w14:paraId="5CF77712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2,720.00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413AF6" w:rsidTr="00481670" w14:paraId="1C9FE6B3" w14:textId="77777777">
        <w:tc>
          <w:tcPr>
            <w:tcW w:w="1840" w:type="dxa"/>
          </w:tcPr>
          <w:p w:rsidR="00413AF6" w:rsidP="00D77A02" w:rsidRDefault="00413AF6" w14:paraId="25CF314E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7/30/2025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374" w:type="dxa"/>
          </w:tcPr>
          <w:p w:rsidR="00413AF6" w:rsidP="00D77A02" w:rsidRDefault="00413AF6" w14:paraId="18A35707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8/9/2025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116" w:type="dxa"/>
          </w:tcPr>
          <w:p w:rsidR="00413AF6" w:rsidP="00D77A02" w:rsidRDefault="00413AF6" w14:paraId="4D4E6B47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3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301" w:type="dxa"/>
          </w:tcPr>
          <w:p w:rsidR="00413AF6" w:rsidP="00D77A02" w:rsidRDefault="00413AF6" w14:paraId="5476646C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174" w:type="dxa"/>
          </w:tcPr>
          <w:p w:rsidR="00413AF6" w:rsidP="00D77A02" w:rsidRDefault="00413AF6" w14:paraId="5CF77712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2,720.00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413AF6" w:rsidTr="00481670" w14:paraId="1C9FE6B3" w14:textId="77777777">
        <w:tc>
          <w:tcPr>
            <w:tcW w:w="1840" w:type="dxa"/>
          </w:tcPr>
          <w:p w:rsidR="00413AF6" w:rsidP="00D77A02" w:rsidRDefault="00413AF6" w14:paraId="25CF314E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10/30/2025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374" w:type="dxa"/>
          </w:tcPr>
          <w:p w:rsidR="00413AF6" w:rsidP="00D77A02" w:rsidRDefault="00413AF6" w14:paraId="18A35707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11/9/2025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116" w:type="dxa"/>
          </w:tcPr>
          <w:p w:rsidR="00413AF6" w:rsidP="00D77A02" w:rsidRDefault="00413AF6" w14:paraId="4D4E6B47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4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301" w:type="dxa"/>
          </w:tcPr>
          <w:p w:rsidR="00413AF6" w:rsidP="00D77A02" w:rsidRDefault="00413AF6" w14:paraId="5476646C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174" w:type="dxa"/>
          </w:tcPr>
          <w:p w:rsidR="00413AF6" w:rsidP="00D77A02" w:rsidRDefault="00413AF6" w14:paraId="5CF77712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2,720.00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bookmarkEnd w:id="0"/>
    </w:tbl>
    <w:p w:rsidRPr="00413AF6" w:rsidR="003F7A05" w:rsidP="00605DA9" w:rsidRDefault="003F7A05" w14:paraId="78A7BDD0" w14:textId="5E8DA3D4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</w:p>
    <w:sectPr w:rsidRPr="00413AF6" w:rsidR="003F7A05" w:rsidSect="00EC54B5">
      <w:headerReference w:type="default" r:id="rId10"/>
      <w:footerReference w:type="default" r:id="rId11"/>
      <w:pgSz w:w="12240" w:h="15840" w:code="1"/>
      <w:pgMar w:top="1418" w:right="1183" w:bottom="1418" w:left="1276" w:header="432" w:footer="288" w:gutter="0"/>
      <w:pgBorders>
        <w:bottom w:val="single" w:color="F05C36" w:sz="12" w:space="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F697" w14:textId="77777777" w:rsidR="004E4B52" w:rsidRDefault="004E4B52" w:rsidP="00171C2B">
      <w:pPr>
        <w:spacing w:after="0" w:line="240" w:lineRule="auto"/>
      </w:pPr>
      <w:r>
        <w:separator/>
      </w:r>
    </w:p>
  </w:endnote>
  <w:endnote w:type="continuationSeparator" w:id="0">
    <w:p w14:paraId="4FCF4756" w14:textId="77777777" w:rsidR="004E4B52" w:rsidRDefault="004E4B52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660"/>
      <w:gridCol w:w="2121"/>
    </w:tblGrid>
    <w:tr w:rsidRPr="00EC54B5" w:rsidR="005D5839" w:rsidTr="00CA1C16" w14:paraId="6C8CAFCA" w14:textId="77777777">
      <w:trPr>
        <w:trHeight w:val="360"/>
      </w:trPr>
      <w:tc>
        <w:tcPr>
          <w:tcW w:w="3916" w:type="pct"/>
          <w:vAlign w:val="center"/>
        </w:tcPr>
        <w:p w:rsidRPr="00413AF6" w:rsidR="005D5839" w:rsidP="005D5839" w:rsidRDefault="00473D54" w14:paraId="7C0916F7" w14:textId="162155A7">
          <w:pPr>
            <w:pStyle w:val="Footer"/>
            <w:rPr>
              <w:rFonts w:ascii="Book Antiqua" w:hAnsi="Book Antiqua"/>
              <w:lang w:val="en-US"/>
            </w:rPr>
          </w:pPr>
          <w:r w:rsidRPr="00413AF6">
            <w:rPr>
              <w:rFonts w:ascii="Book Antiqua" w:hAnsi="Book Antiqua"/>
              <w:lang w:val="en-US"/>
            </w:rPr>
            <w:t xml:space="preserve">Credit note </w:t>
          </w:r>
          <w:r w:rsidR="00413AF6">
            <w:rPr>
              <w:rFonts w:ascii="Book Antiqua" w:hAnsi="Book Antiqua"/>
              <w:lang w:val="en-US"/>
            </w:rPr>
            <w:t>US Embassy in Panama</w:t>
            <w:t/>
          </w:r>
          <w:proofErr w:type="spellStart"/>
          <w:r w:rsidR="00413AF6">
            <w:rPr>
              <w:rFonts w:ascii="Book Antiqua" w:hAnsi="Book Antiqua"/>
              <w:lang w:val="en-US"/>
            </w:rPr>
            <w:t/>
          </w:r>
          <w:proofErr w:type="spellEnd"/>
          <w:r w:rsidR="00413AF6">
            <w:rPr>
              <w:rFonts w:ascii="Book Antiqua" w:hAnsi="Book Antiqua"/>
              <w:lang w:val="en-US"/>
            </w:rPr>
            <w:t/>
          </w:r>
          <w:r w:rsidRPr="00413AF6">
            <w:rPr>
              <w:rFonts w:ascii="Book Antiqua" w:hAnsi="Book Antiqua"/>
              <w:lang w:val="en-US"/>
            </w:rPr>
            <w:t xml:space="preserve"> (</w:t>
          </w:r>
          <w:r w:rsidR="00571E28">
            <w:rPr>
              <w:rFonts w:ascii="Book Antiqua" w:hAnsi="Book Antiqua"/>
              <w:lang w:val="en-US"/>
            </w:rPr>
            <w:t>N91378</w:t>
            <w:t/>
          </w:r>
          <w:proofErr w:type="spellStart"/>
          <w:r w:rsidR="00571E28">
            <w:rPr>
              <w:rFonts w:ascii="Book Antiqua" w:hAnsi="Book Antiqua"/>
              <w:lang w:val="en-US"/>
            </w:rPr>
            <w:t/>
          </w:r>
          <w:proofErr w:type="spellEnd"/>
          <w:r w:rsidR="00571E28">
            <w:rPr>
              <w:rFonts w:ascii="Book Antiqua" w:hAnsi="Book Antiqua"/>
              <w:lang w:val="en-US"/>
            </w:rPr>
            <w:t/>
          </w:r>
          <w:r w:rsidRPr="00413AF6">
            <w:rPr>
              <w:rFonts w:ascii="Book Antiqua" w:hAnsi="Book Antiqua"/>
              <w:lang w:val="en-US"/>
            </w:rPr>
            <w:t>)</w:t>
          </w:r>
        </w:p>
      </w:tc>
      <w:tc>
        <w:tcPr>
          <w:tcW w:w="1084" w:type="pct"/>
          <w:vAlign w:val="center"/>
        </w:tcPr>
        <w:p w:rsidRPr="00EC54B5" w:rsidR="005D5839" w:rsidP="005D5839" w:rsidRDefault="004E4B52" w14:paraId="03C30B14" w14:textId="2DD5B080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Pr="00EC54B5" w:rsidR="005D5839">
                <w:rPr>
                  <w:rFonts w:ascii="Book Antiqua" w:hAnsi="Book Antiqua"/>
                  <w:lang w:val="es-ES"/>
                </w:rPr>
                <w:t xml:space="preserve">Página 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begin"/>
              </w:r>
              <w:r w:rsidRPr="00EC54B5" w:rsidR="005D5839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Pr="00EC54B5" w:rsidR="005D5839">
                <w:rPr>
                  <w:rFonts w:ascii="Book Antiqua" w:hAnsi="Book Antiqua"/>
                  <w:b/>
                  <w:bCs/>
                </w:rPr>
                <w:t>1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end"/>
              </w:r>
              <w:r w:rsidRPr="00EC54B5" w:rsidR="005D5839">
                <w:rPr>
                  <w:rFonts w:ascii="Book Antiqua" w:hAnsi="Book Antiqua"/>
                  <w:lang w:val="es-ES"/>
                </w:rPr>
                <w:t xml:space="preserve"> de 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begin"/>
              </w:r>
              <w:r w:rsidRPr="00EC54B5" w:rsidR="005D5839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Pr="00EC54B5" w:rsidR="005D5839">
                <w:rPr>
                  <w:rFonts w:ascii="Book Antiqua" w:hAnsi="Book Antiqua"/>
                  <w:b/>
                  <w:bCs/>
                </w:rPr>
                <w:t>7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Pr="00EC54B5" w:rsidR="005D5839" w:rsidTr="00CA1C16" w14:paraId="0F209FE6" w14:textId="77777777">
      <w:trPr>
        <w:trHeight w:val="360"/>
      </w:trPr>
      <w:tc>
        <w:tcPr>
          <w:tcW w:w="5000" w:type="pct"/>
          <w:gridSpan w:val="2"/>
          <w:vAlign w:val="center"/>
        </w:tcPr>
        <w:p w:rsidRPr="00EC54B5" w:rsidR="005D5839" w:rsidP="005D5839" w:rsidRDefault="00B66A34" w14:paraId="6C40DB0E" w14:textId="6E44B4FE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Thursday, May 8, 2025</w:t>
            <w:t/>
          </w:r>
          <w:proofErr w:type="spellStart"/>
          <w:r>
            <w:rPr>
              <w:rFonts w:ascii="Book Antiqua" w:hAnsi="Book Antiqua"/>
            </w:rPr>
            <w:t/>
          </w:r>
          <w:proofErr w:type="spellEnd"/>
          <w:r>
            <w:rPr>
              <w:rFonts w:ascii="Book Antiqua" w:hAnsi="Book Antiqua"/>
            </w:rPr>
            <w:t/>
          </w:r>
        </w:p>
      </w:tc>
    </w:tr>
  </w:tbl>
  <w:p w:rsidRPr="00173C5A" w:rsidR="005D5839" w:rsidP="005D5839" w:rsidRDefault="005D5839" w14:paraId="71A2FF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D38A" w14:textId="77777777" w:rsidR="004E4B52" w:rsidRDefault="004E4B52" w:rsidP="00171C2B">
      <w:pPr>
        <w:spacing w:after="0" w:line="240" w:lineRule="auto"/>
      </w:pPr>
      <w:r>
        <w:separator/>
      </w:r>
    </w:p>
  </w:footnote>
  <w:footnote w:type="continuationSeparator" w:id="0">
    <w:p w14:paraId="343BE8BD" w14:textId="77777777" w:rsidR="004E4B52" w:rsidRDefault="004E4B52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C2B" w:rsidP="00171C2B" w:rsidRDefault="00B722D3" w14:paraId="7B12837E" w14:textId="77777777">
    <w:pPr>
      <w:pStyle w:val="Header"/>
      <w:ind w:left="-142" w:firstLine="142"/>
    </w:pPr>
    <w:r>
      <w:rPr>
        <w:noProof/>
        <w:lang w:eastAsia="es-VE"/>
      </w:rPr>
      <w:drawing>
        <wp:inline distT="0" distB="0" distL="0" distR="0" wp14:anchorId="58E74FBA" wp14:editId="3CEA7F24">
          <wp:extent cx="6210935" cy="881380"/>
          <wp:effectExtent l="0" t="0" r="0" b="0"/>
          <wp:docPr id="95" name="0 Imagen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0 Imagen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99" r="1999"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881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Pr="00171C2B" w:rsidR="00617551" w:rsidP="00171C2B" w:rsidRDefault="00617551" w14:paraId="104B7648" w14:textId="77777777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1FC7"/>
    <w:rsid w:val="000026E7"/>
    <w:rsid w:val="00004E86"/>
    <w:rsid w:val="00011C12"/>
    <w:rsid w:val="000147F7"/>
    <w:rsid w:val="00014B96"/>
    <w:rsid w:val="00015305"/>
    <w:rsid w:val="00030435"/>
    <w:rsid w:val="0003627F"/>
    <w:rsid w:val="00040E60"/>
    <w:rsid w:val="00044F93"/>
    <w:rsid w:val="00046599"/>
    <w:rsid w:val="000536BB"/>
    <w:rsid w:val="00055AA5"/>
    <w:rsid w:val="000562E9"/>
    <w:rsid w:val="00060BE2"/>
    <w:rsid w:val="0006456B"/>
    <w:rsid w:val="0006620F"/>
    <w:rsid w:val="00076FCD"/>
    <w:rsid w:val="00082411"/>
    <w:rsid w:val="00082E46"/>
    <w:rsid w:val="0009122C"/>
    <w:rsid w:val="00094F21"/>
    <w:rsid w:val="00096E23"/>
    <w:rsid w:val="000B061D"/>
    <w:rsid w:val="000C52EF"/>
    <w:rsid w:val="000D77EE"/>
    <w:rsid w:val="000E38E5"/>
    <w:rsid w:val="000E7C1F"/>
    <w:rsid w:val="000F5A8F"/>
    <w:rsid w:val="000F5D6A"/>
    <w:rsid w:val="000F68EB"/>
    <w:rsid w:val="000F6D20"/>
    <w:rsid w:val="001009F6"/>
    <w:rsid w:val="001011B1"/>
    <w:rsid w:val="00105FD0"/>
    <w:rsid w:val="00127DD4"/>
    <w:rsid w:val="001316FE"/>
    <w:rsid w:val="00135001"/>
    <w:rsid w:val="001353C7"/>
    <w:rsid w:val="00141588"/>
    <w:rsid w:val="00141FA4"/>
    <w:rsid w:val="00142FC4"/>
    <w:rsid w:val="001458DD"/>
    <w:rsid w:val="001638D1"/>
    <w:rsid w:val="00165DBE"/>
    <w:rsid w:val="001717AF"/>
    <w:rsid w:val="00171C2B"/>
    <w:rsid w:val="0017439D"/>
    <w:rsid w:val="0017623D"/>
    <w:rsid w:val="00177267"/>
    <w:rsid w:val="00177CD6"/>
    <w:rsid w:val="00182FB2"/>
    <w:rsid w:val="0018479C"/>
    <w:rsid w:val="00187B10"/>
    <w:rsid w:val="00190D8D"/>
    <w:rsid w:val="00192201"/>
    <w:rsid w:val="0019741B"/>
    <w:rsid w:val="00197CCD"/>
    <w:rsid w:val="001A14B1"/>
    <w:rsid w:val="001A2222"/>
    <w:rsid w:val="001A3136"/>
    <w:rsid w:val="001A5279"/>
    <w:rsid w:val="001B7ED4"/>
    <w:rsid w:val="001C021F"/>
    <w:rsid w:val="001C3328"/>
    <w:rsid w:val="001C3A0F"/>
    <w:rsid w:val="001C777F"/>
    <w:rsid w:val="001D1C00"/>
    <w:rsid w:val="001D2874"/>
    <w:rsid w:val="001D5292"/>
    <w:rsid w:val="001D6E5A"/>
    <w:rsid w:val="001D7B1D"/>
    <w:rsid w:val="001D7C46"/>
    <w:rsid w:val="001E0670"/>
    <w:rsid w:val="001E1B09"/>
    <w:rsid w:val="001E2469"/>
    <w:rsid w:val="001E36B5"/>
    <w:rsid w:val="001E4572"/>
    <w:rsid w:val="001E4FE4"/>
    <w:rsid w:val="001F2EB1"/>
    <w:rsid w:val="001F622D"/>
    <w:rsid w:val="0020761C"/>
    <w:rsid w:val="00210A5F"/>
    <w:rsid w:val="002121E2"/>
    <w:rsid w:val="002144B5"/>
    <w:rsid w:val="00222EB9"/>
    <w:rsid w:val="002248DF"/>
    <w:rsid w:val="00224BBD"/>
    <w:rsid w:val="0022555C"/>
    <w:rsid w:val="00231F53"/>
    <w:rsid w:val="00233754"/>
    <w:rsid w:val="00236053"/>
    <w:rsid w:val="00236B96"/>
    <w:rsid w:val="0024012D"/>
    <w:rsid w:val="002410D0"/>
    <w:rsid w:val="00244CFD"/>
    <w:rsid w:val="00247A0C"/>
    <w:rsid w:val="00256092"/>
    <w:rsid w:val="00256B23"/>
    <w:rsid w:val="0026054A"/>
    <w:rsid w:val="00264AC1"/>
    <w:rsid w:val="00265AB8"/>
    <w:rsid w:val="0026722C"/>
    <w:rsid w:val="00267500"/>
    <w:rsid w:val="0027114A"/>
    <w:rsid w:val="002739F2"/>
    <w:rsid w:val="00280A86"/>
    <w:rsid w:val="00282599"/>
    <w:rsid w:val="00283377"/>
    <w:rsid w:val="00283379"/>
    <w:rsid w:val="00292502"/>
    <w:rsid w:val="00292E0F"/>
    <w:rsid w:val="002B3939"/>
    <w:rsid w:val="002B4C6A"/>
    <w:rsid w:val="002B4FFD"/>
    <w:rsid w:val="002B710D"/>
    <w:rsid w:val="002C0167"/>
    <w:rsid w:val="002C1548"/>
    <w:rsid w:val="002C2F61"/>
    <w:rsid w:val="002C33BF"/>
    <w:rsid w:val="002C5FA1"/>
    <w:rsid w:val="002C689E"/>
    <w:rsid w:val="002D5799"/>
    <w:rsid w:val="002D6E7B"/>
    <w:rsid w:val="002D77B7"/>
    <w:rsid w:val="002E3472"/>
    <w:rsid w:val="002E6B35"/>
    <w:rsid w:val="002F084C"/>
    <w:rsid w:val="002F0CED"/>
    <w:rsid w:val="002F2BD1"/>
    <w:rsid w:val="002F5A90"/>
    <w:rsid w:val="00303199"/>
    <w:rsid w:val="0030370B"/>
    <w:rsid w:val="00312DD7"/>
    <w:rsid w:val="00315A92"/>
    <w:rsid w:val="0032261D"/>
    <w:rsid w:val="00324602"/>
    <w:rsid w:val="003276A4"/>
    <w:rsid w:val="00331DE0"/>
    <w:rsid w:val="00332025"/>
    <w:rsid w:val="003322B8"/>
    <w:rsid w:val="00335FB8"/>
    <w:rsid w:val="0034044A"/>
    <w:rsid w:val="0034117F"/>
    <w:rsid w:val="003441AD"/>
    <w:rsid w:val="00344AA6"/>
    <w:rsid w:val="003454B2"/>
    <w:rsid w:val="00346856"/>
    <w:rsid w:val="00346E77"/>
    <w:rsid w:val="00347DCC"/>
    <w:rsid w:val="00353F18"/>
    <w:rsid w:val="00356A18"/>
    <w:rsid w:val="00361D1E"/>
    <w:rsid w:val="0037500E"/>
    <w:rsid w:val="00375A4B"/>
    <w:rsid w:val="0037671F"/>
    <w:rsid w:val="0038453D"/>
    <w:rsid w:val="003969FA"/>
    <w:rsid w:val="003974F3"/>
    <w:rsid w:val="003A6BA0"/>
    <w:rsid w:val="003A7AAE"/>
    <w:rsid w:val="003B216D"/>
    <w:rsid w:val="003B7211"/>
    <w:rsid w:val="003B748E"/>
    <w:rsid w:val="003C04CA"/>
    <w:rsid w:val="003C1C9A"/>
    <w:rsid w:val="003E3690"/>
    <w:rsid w:val="003E5F0B"/>
    <w:rsid w:val="003F1C74"/>
    <w:rsid w:val="003F6418"/>
    <w:rsid w:val="003F7A05"/>
    <w:rsid w:val="004003B5"/>
    <w:rsid w:val="00402F46"/>
    <w:rsid w:val="00407BBF"/>
    <w:rsid w:val="00411CC7"/>
    <w:rsid w:val="00413AF6"/>
    <w:rsid w:val="00413B48"/>
    <w:rsid w:val="0043314F"/>
    <w:rsid w:val="00442AF9"/>
    <w:rsid w:val="00443042"/>
    <w:rsid w:val="00443C5D"/>
    <w:rsid w:val="00443CAD"/>
    <w:rsid w:val="004460E1"/>
    <w:rsid w:val="0045226B"/>
    <w:rsid w:val="00452BA6"/>
    <w:rsid w:val="00454A2D"/>
    <w:rsid w:val="004560FE"/>
    <w:rsid w:val="00456ADF"/>
    <w:rsid w:val="004575B4"/>
    <w:rsid w:val="0046050E"/>
    <w:rsid w:val="00460DE9"/>
    <w:rsid w:val="00461252"/>
    <w:rsid w:val="004645A0"/>
    <w:rsid w:val="00465427"/>
    <w:rsid w:val="00471F0E"/>
    <w:rsid w:val="00473D54"/>
    <w:rsid w:val="004755E2"/>
    <w:rsid w:val="004757EB"/>
    <w:rsid w:val="00477E0A"/>
    <w:rsid w:val="00481670"/>
    <w:rsid w:val="0048487A"/>
    <w:rsid w:val="0049281C"/>
    <w:rsid w:val="00492998"/>
    <w:rsid w:val="00495F2E"/>
    <w:rsid w:val="00496535"/>
    <w:rsid w:val="004A76B0"/>
    <w:rsid w:val="004B1C73"/>
    <w:rsid w:val="004B222C"/>
    <w:rsid w:val="004B5186"/>
    <w:rsid w:val="004B5DDC"/>
    <w:rsid w:val="004B66AB"/>
    <w:rsid w:val="004B6A29"/>
    <w:rsid w:val="004B76F6"/>
    <w:rsid w:val="004C49F2"/>
    <w:rsid w:val="004D1525"/>
    <w:rsid w:val="004D2944"/>
    <w:rsid w:val="004D3C93"/>
    <w:rsid w:val="004D517C"/>
    <w:rsid w:val="004E14C8"/>
    <w:rsid w:val="004E1626"/>
    <w:rsid w:val="004E205F"/>
    <w:rsid w:val="004E2D5F"/>
    <w:rsid w:val="004E3D19"/>
    <w:rsid w:val="004E4B52"/>
    <w:rsid w:val="004E5D9D"/>
    <w:rsid w:val="005103F8"/>
    <w:rsid w:val="005216EF"/>
    <w:rsid w:val="00522A52"/>
    <w:rsid w:val="0052728A"/>
    <w:rsid w:val="00530075"/>
    <w:rsid w:val="00532430"/>
    <w:rsid w:val="00533ADF"/>
    <w:rsid w:val="00534439"/>
    <w:rsid w:val="00537602"/>
    <w:rsid w:val="005415CF"/>
    <w:rsid w:val="00557CC8"/>
    <w:rsid w:val="00563815"/>
    <w:rsid w:val="00571E28"/>
    <w:rsid w:val="00573530"/>
    <w:rsid w:val="005760D5"/>
    <w:rsid w:val="00581B6D"/>
    <w:rsid w:val="00584BF3"/>
    <w:rsid w:val="005876D6"/>
    <w:rsid w:val="00594637"/>
    <w:rsid w:val="00594FA2"/>
    <w:rsid w:val="0059586C"/>
    <w:rsid w:val="005A0925"/>
    <w:rsid w:val="005A2C04"/>
    <w:rsid w:val="005A49C4"/>
    <w:rsid w:val="005B49A7"/>
    <w:rsid w:val="005C1D32"/>
    <w:rsid w:val="005D013B"/>
    <w:rsid w:val="005D5839"/>
    <w:rsid w:val="005E2E3F"/>
    <w:rsid w:val="005E3DA4"/>
    <w:rsid w:val="005F0626"/>
    <w:rsid w:val="005F33FB"/>
    <w:rsid w:val="005F3ADB"/>
    <w:rsid w:val="005F5D8C"/>
    <w:rsid w:val="0060063A"/>
    <w:rsid w:val="00605A60"/>
    <w:rsid w:val="00605DA9"/>
    <w:rsid w:val="00617551"/>
    <w:rsid w:val="00617B05"/>
    <w:rsid w:val="00623A85"/>
    <w:rsid w:val="00624789"/>
    <w:rsid w:val="00625C26"/>
    <w:rsid w:val="00633C5A"/>
    <w:rsid w:val="00641547"/>
    <w:rsid w:val="006432EF"/>
    <w:rsid w:val="00652C44"/>
    <w:rsid w:val="00652FD6"/>
    <w:rsid w:val="00657B78"/>
    <w:rsid w:val="006678C0"/>
    <w:rsid w:val="006722B8"/>
    <w:rsid w:val="00672F43"/>
    <w:rsid w:val="006736AD"/>
    <w:rsid w:val="006801BF"/>
    <w:rsid w:val="00681CF6"/>
    <w:rsid w:val="0068656A"/>
    <w:rsid w:val="006879D0"/>
    <w:rsid w:val="00692770"/>
    <w:rsid w:val="006965F7"/>
    <w:rsid w:val="00696E31"/>
    <w:rsid w:val="006A2652"/>
    <w:rsid w:val="006A3D03"/>
    <w:rsid w:val="006B18D1"/>
    <w:rsid w:val="006B40F2"/>
    <w:rsid w:val="006B4B2C"/>
    <w:rsid w:val="006B5E7E"/>
    <w:rsid w:val="006C446E"/>
    <w:rsid w:val="006C4A3F"/>
    <w:rsid w:val="006C507E"/>
    <w:rsid w:val="006C63C9"/>
    <w:rsid w:val="006C776A"/>
    <w:rsid w:val="006D1A0B"/>
    <w:rsid w:val="006D3CE9"/>
    <w:rsid w:val="006D3F95"/>
    <w:rsid w:val="006F4E68"/>
    <w:rsid w:val="00705BB1"/>
    <w:rsid w:val="007103CD"/>
    <w:rsid w:val="00711093"/>
    <w:rsid w:val="007113E0"/>
    <w:rsid w:val="00711545"/>
    <w:rsid w:val="00714075"/>
    <w:rsid w:val="00714D4C"/>
    <w:rsid w:val="007204FD"/>
    <w:rsid w:val="007256AE"/>
    <w:rsid w:val="00734BF9"/>
    <w:rsid w:val="007436B6"/>
    <w:rsid w:val="007441E1"/>
    <w:rsid w:val="00744FC7"/>
    <w:rsid w:val="00751A67"/>
    <w:rsid w:val="00753625"/>
    <w:rsid w:val="00754002"/>
    <w:rsid w:val="00754986"/>
    <w:rsid w:val="0075577A"/>
    <w:rsid w:val="007571AC"/>
    <w:rsid w:val="007575BF"/>
    <w:rsid w:val="00766FDE"/>
    <w:rsid w:val="00767511"/>
    <w:rsid w:val="007715E0"/>
    <w:rsid w:val="00776058"/>
    <w:rsid w:val="0079137C"/>
    <w:rsid w:val="007A03F6"/>
    <w:rsid w:val="007A7109"/>
    <w:rsid w:val="007B29B8"/>
    <w:rsid w:val="007B751F"/>
    <w:rsid w:val="007C02B2"/>
    <w:rsid w:val="007C06F0"/>
    <w:rsid w:val="007C6625"/>
    <w:rsid w:val="007D5A8D"/>
    <w:rsid w:val="007E1735"/>
    <w:rsid w:val="007E55B7"/>
    <w:rsid w:val="007F0D27"/>
    <w:rsid w:val="007F29B3"/>
    <w:rsid w:val="007F4031"/>
    <w:rsid w:val="007F7EFA"/>
    <w:rsid w:val="008112BA"/>
    <w:rsid w:val="00812A9C"/>
    <w:rsid w:val="008131F5"/>
    <w:rsid w:val="00815325"/>
    <w:rsid w:val="0081788F"/>
    <w:rsid w:val="00821B8F"/>
    <w:rsid w:val="00823704"/>
    <w:rsid w:val="00823DCD"/>
    <w:rsid w:val="00826BB9"/>
    <w:rsid w:val="008304E1"/>
    <w:rsid w:val="008325A3"/>
    <w:rsid w:val="008331EA"/>
    <w:rsid w:val="00837E03"/>
    <w:rsid w:val="0084079C"/>
    <w:rsid w:val="0084117A"/>
    <w:rsid w:val="0084462A"/>
    <w:rsid w:val="00846084"/>
    <w:rsid w:val="0085177D"/>
    <w:rsid w:val="00857FD4"/>
    <w:rsid w:val="00862E43"/>
    <w:rsid w:val="00863BF6"/>
    <w:rsid w:val="008646E0"/>
    <w:rsid w:val="00864EE1"/>
    <w:rsid w:val="008732A7"/>
    <w:rsid w:val="00874AD1"/>
    <w:rsid w:val="00881033"/>
    <w:rsid w:val="008828EA"/>
    <w:rsid w:val="00883CE8"/>
    <w:rsid w:val="008919D0"/>
    <w:rsid w:val="0089301D"/>
    <w:rsid w:val="00896F2C"/>
    <w:rsid w:val="008A181B"/>
    <w:rsid w:val="008A327E"/>
    <w:rsid w:val="008A3309"/>
    <w:rsid w:val="008A42CE"/>
    <w:rsid w:val="008A6312"/>
    <w:rsid w:val="008A6F25"/>
    <w:rsid w:val="008A7D2E"/>
    <w:rsid w:val="008B41BA"/>
    <w:rsid w:val="008C4069"/>
    <w:rsid w:val="008C5536"/>
    <w:rsid w:val="008C675A"/>
    <w:rsid w:val="008C6B8F"/>
    <w:rsid w:val="008E112D"/>
    <w:rsid w:val="008E3884"/>
    <w:rsid w:val="008E4D27"/>
    <w:rsid w:val="008E563B"/>
    <w:rsid w:val="008E57F2"/>
    <w:rsid w:val="008F3EE5"/>
    <w:rsid w:val="00901B88"/>
    <w:rsid w:val="0090279C"/>
    <w:rsid w:val="00907007"/>
    <w:rsid w:val="0091051B"/>
    <w:rsid w:val="00911BB5"/>
    <w:rsid w:val="00916DAA"/>
    <w:rsid w:val="00916DF2"/>
    <w:rsid w:val="00922DB8"/>
    <w:rsid w:val="00927E61"/>
    <w:rsid w:val="009318ED"/>
    <w:rsid w:val="00935630"/>
    <w:rsid w:val="009375F3"/>
    <w:rsid w:val="00937CE0"/>
    <w:rsid w:val="009422D1"/>
    <w:rsid w:val="0094318E"/>
    <w:rsid w:val="00946900"/>
    <w:rsid w:val="0095135C"/>
    <w:rsid w:val="00953EF2"/>
    <w:rsid w:val="0096174A"/>
    <w:rsid w:val="00961E3E"/>
    <w:rsid w:val="00966643"/>
    <w:rsid w:val="00967939"/>
    <w:rsid w:val="00967BED"/>
    <w:rsid w:val="00970A16"/>
    <w:rsid w:val="00973431"/>
    <w:rsid w:val="00973837"/>
    <w:rsid w:val="00984436"/>
    <w:rsid w:val="00990F51"/>
    <w:rsid w:val="00991F55"/>
    <w:rsid w:val="009A39CA"/>
    <w:rsid w:val="009A3C37"/>
    <w:rsid w:val="009A5D81"/>
    <w:rsid w:val="009B4186"/>
    <w:rsid w:val="009C3E72"/>
    <w:rsid w:val="009C4F2B"/>
    <w:rsid w:val="009C5B4C"/>
    <w:rsid w:val="009C64AF"/>
    <w:rsid w:val="009C67F4"/>
    <w:rsid w:val="009D71C4"/>
    <w:rsid w:val="009D784A"/>
    <w:rsid w:val="009D7D16"/>
    <w:rsid w:val="009E223D"/>
    <w:rsid w:val="009F0E11"/>
    <w:rsid w:val="009F69CF"/>
    <w:rsid w:val="009F70D8"/>
    <w:rsid w:val="009F72C1"/>
    <w:rsid w:val="009F7885"/>
    <w:rsid w:val="00A02290"/>
    <w:rsid w:val="00A12F8E"/>
    <w:rsid w:val="00A14387"/>
    <w:rsid w:val="00A1447D"/>
    <w:rsid w:val="00A22224"/>
    <w:rsid w:val="00A23FC9"/>
    <w:rsid w:val="00A26344"/>
    <w:rsid w:val="00A2659B"/>
    <w:rsid w:val="00A32792"/>
    <w:rsid w:val="00A37D29"/>
    <w:rsid w:val="00A37EF3"/>
    <w:rsid w:val="00A52C5C"/>
    <w:rsid w:val="00A55A38"/>
    <w:rsid w:val="00A678B9"/>
    <w:rsid w:val="00A67C05"/>
    <w:rsid w:val="00A77D06"/>
    <w:rsid w:val="00A87BDC"/>
    <w:rsid w:val="00A9754E"/>
    <w:rsid w:val="00AA6DB4"/>
    <w:rsid w:val="00AA7027"/>
    <w:rsid w:val="00AB5998"/>
    <w:rsid w:val="00AC0F6B"/>
    <w:rsid w:val="00AD7F9E"/>
    <w:rsid w:val="00AE6F9A"/>
    <w:rsid w:val="00AF5BBB"/>
    <w:rsid w:val="00B01EC7"/>
    <w:rsid w:val="00B04749"/>
    <w:rsid w:val="00B04C9B"/>
    <w:rsid w:val="00B06BBD"/>
    <w:rsid w:val="00B116BC"/>
    <w:rsid w:val="00B143F0"/>
    <w:rsid w:val="00B1568C"/>
    <w:rsid w:val="00B15C14"/>
    <w:rsid w:val="00B2135D"/>
    <w:rsid w:val="00B21FE6"/>
    <w:rsid w:val="00B34EA4"/>
    <w:rsid w:val="00B36186"/>
    <w:rsid w:val="00B37658"/>
    <w:rsid w:val="00B4150F"/>
    <w:rsid w:val="00B46AD8"/>
    <w:rsid w:val="00B53962"/>
    <w:rsid w:val="00B54707"/>
    <w:rsid w:val="00B54F25"/>
    <w:rsid w:val="00B5763F"/>
    <w:rsid w:val="00B6059A"/>
    <w:rsid w:val="00B6242F"/>
    <w:rsid w:val="00B63560"/>
    <w:rsid w:val="00B66A34"/>
    <w:rsid w:val="00B722D3"/>
    <w:rsid w:val="00B810B7"/>
    <w:rsid w:val="00B93A23"/>
    <w:rsid w:val="00BA1183"/>
    <w:rsid w:val="00BB35FD"/>
    <w:rsid w:val="00BC3911"/>
    <w:rsid w:val="00BD1975"/>
    <w:rsid w:val="00BD3E9B"/>
    <w:rsid w:val="00BE2D42"/>
    <w:rsid w:val="00BE61AE"/>
    <w:rsid w:val="00BE6BF9"/>
    <w:rsid w:val="00BF58F5"/>
    <w:rsid w:val="00BF5F4C"/>
    <w:rsid w:val="00BF7927"/>
    <w:rsid w:val="00BF7E54"/>
    <w:rsid w:val="00C0298A"/>
    <w:rsid w:val="00C04ACC"/>
    <w:rsid w:val="00C0534A"/>
    <w:rsid w:val="00C064B0"/>
    <w:rsid w:val="00C107F5"/>
    <w:rsid w:val="00C10F5F"/>
    <w:rsid w:val="00C16517"/>
    <w:rsid w:val="00C27AFE"/>
    <w:rsid w:val="00C30D33"/>
    <w:rsid w:val="00C33F21"/>
    <w:rsid w:val="00C3569B"/>
    <w:rsid w:val="00C36700"/>
    <w:rsid w:val="00C42FF4"/>
    <w:rsid w:val="00C44986"/>
    <w:rsid w:val="00C51786"/>
    <w:rsid w:val="00C539A0"/>
    <w:rsid w:val="00C5463B"/>
    <w:rsid w:val="00C55878"/>
    <w:rsid w:val="00C57C2C"/>
    <w:rsid w:val="00C7270F"/>
    <w:rsid w:val="00C76083"/>
    <w:rsid w:val="00C81396"/>
    <w:rsid w:val="00C91102"/>
    <w:rsid w:val="00C914EA"/>
    <w:rsid w:val="00C96752"/>
    <w:rsid w:val="00C97E41"/>
    <w:rsid w:val="00CA1623"/>
    <w:rsid w:val="00CB1BD4"/>
    <w:rsid w:val="00CB7FF5"/>
    <w:rsid w:val="00CC1C6B"/>
    <w:rsid w:val="00CC3260"/>
    <w:rsid w:val="00CC407D"/>
    <w:rsid w:val="00CD417F"/>
    <w:rsid w:val="00CD4B34"/>
    <w:rsid w:val="00CD62FE"/>
    <w:rsid w:val="00CE2249"/>
    <w:rsid w:val="00CE4839"/>
    <w:rsid w:val="00CE5ACB"/>
    <w:rsid w:val="00CF30D2"/>
    <w:rsid w:val="00D05191"/>
    <w:rsid w:val="00D06787"/>
    <w:rsid w:val="00D1163A"/>
    <w:rsid w:val="00D13C72"/>
    <w:rsid w:val="00D174E7"/>
    <w:rsid w:val="00D223E0"/>
    <w:rsid w:val="00D231FC"/>
    <w:rsid w:val="00D23B64"/>
    <w:rsid w:val="00D27A68"/>
    <w:rsid w:val="00D334BC"/>
    <w:rsid w:val="00D33C34"/>
    <w:rsid w:val="00D34DED"/>
    <w:rsid w:val="00D36243"/>
    <w:rsid w:val="00D40060"/>
    <w:rsid w:val="00D409FD"/>
    <w:rsid w:val="00D454A1"/>
    <w:rsid w:val="00D4720A"/>
    <w:rsid w:val="00D47511"/>
    <w:rsid w:val="00D565F0"/>
    <w:rsid w:val="00D6201D"/>
    <w:rsid w:val="00D622F9"/>
    <w:rsid w:val="00D6398E"/>
    <w:rsid w:val="00D66CB5"/>
    <w:rsid w:val="00D677AF"/>
    <w:rsid w:val="00D67936"/>
    <w:rsid w:val="00D67CFF"/>
    <w:rsid w:val="00D70400"/>
    <w:rsid w:val="00D7414D"/>
    <w:rsid w:val="00D8043C"/>
    <w:rsid w:val="00D82488"/>
    <w:rsid w:val="00D93097"/>
    <w:rsid w:val="00DA6044"/>
    <w:rsid w:val="00DB2038"/>
    <w:rsid w:val="00DB3BF6"/>
    <w:rsid w:val="00DB4F87"/>
    <w:rsid w:val="00DC14BD"/>
    <w:rsid w:val="00DC6DC9"/>
    <w:rsid w:val="00DC7FE2"/>
    <w:rsid w:val="00DD0ACF"/>
    <w:rsid w:val="00DD1870"/>
    <w:rsid w:val="00DD189E"/>
    <w:rsid w:val="00DD6113"/>
    <w:rsid w:val="00DD75E8"/>
    <w:rsid w:val="00DE16AA"/>
    <w:rsid w:val="00DE1DD0"/>
    <w:rsid w:val="00DE2485"/>
    <w:rsid w:val="00DE2F2F"/>
    <w:rsid w:val="00DF33FA"/>
    <w:rsid w:val="00E04AE8"/>
    <w:rsid w:val="00E06006"/>
    <w:rsid w:val="00E070E9"/>
    <w:rsid w:val="00E101B3"/>
    <w:rsid w:val="00E24CD5"/>
    <w:rsid w:val="00E302C2"/>
    <w:rsid w:val="00E32290"/>
    <w:rsid w:val="00E331DE"/>
    <w:rsid w:val="00E33910"/>
    <w:rsid w:val="00E34A8D"/>
    <w:rsid w:val="00E37E56"/>
    <w:rsid w:val="00E43155"/>
    <w:rsid w:val="00E45986"/>
    <w:rsid w:val="00E53971"/>
    <w:rsid w:val="00E6083D"/>
    <w:rsid w:val="00E60945"/>
    <w:rsid w:val="00E707BC"/>
    <w:rsid w:val="00E7470F"/>
    <w:rsid w:val="00E764DB"/>
    <w:rsid w:val="00E90C3D"/>
    <w:rsid w:val="00E91563"/>
    <w:rsid w:val="00E956E0"/>
    <w:rsid w:val="00EA3B0D"/>
    <w:rsid w:val="00EA5DD4"/>
    <w:rsid w:val="00EB09B5"/>
    <w:rsid w:val="00EB7807"/>
    <w:rsid w:val="00EC16DD"/>
    <w:rsid w:val="00EC54B5"/>
    <w:rsid w:val="00ED45A7"/>
    <w:rsid w:val="00EE6086"/>
    <w:rsid w:val="00EE6568"/>
    <w:rsid w:val="00EE6F97"/>
    <w:rsid w:val="00EE70BF"/>
    <w:rsid w:val="00EF08CD"/>
    <w:rsid w:val="00EF477A"/>
    <w:rsid w:val="00EF7582"/>
    <w:rsid w:val="00F02541"/>
    <w:rsid w:val="00F07023"/>
    <w:rsid w:val="00F128C5"/>
    <w:rsid w:val="00F13A92"/>
    <w:rsid w:val="00F16F08"/>
    <w:rsid w:val="00F222F7"/>
    <w:rsid w:val="00F27D4E"/>
    <w:rsid w:val="00F374F3"/>
    <w:rsid w:val="00F44F5A"/>
    <w:rsid w:val="00F54E93"/>
    <w:rsid w:val="00F5536D"/>
    <w:rsid w:val="00F5542B"/>
    <w:rsid w:val="00F62F4C"/>
    <w:rsid w:val="00F659DD"/>
    <w:rsid w:val="00F66A86"/>
    <w:rsid w:val="00F91CEE"/>
    <w:rsid w:val="00F92689"/>
    <w:rsid w:val="00F95105"/>
    <w:rsid w:val="00FA51BE"/>
    <w:rsid w:val="00FA67EA"/>
    <w:rsid w:val="00FA68F9"/>
    <w:rsid w:val="00FB351C"/>
    <w:rsid w:val="00FB44C8"/>
    <w:rsid w:val="00FB44FE"/>
    <w:rsid w:val="00FC14D2"/>
    <w:rsid w:val="00FC3C46"/>
    <w:rsid w:val="00FD5A35"/>
    <w:rsid w:val="00FD6380"/>
    <w:rsid w:val="00FE47C8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798FB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163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124</cp:revision>
  <cp:lastPrinted>2023-11-01T14:51:00Z</cp:lastPrinted>
  <dcterms:created xsi:type="dcterms:W3CDTF">2024-06-03T14:41:00Z</dcterms:created>
  <dcterms:modified xsi:type="dcterms:W3CDTF">2025-05-08T15:23:00Z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