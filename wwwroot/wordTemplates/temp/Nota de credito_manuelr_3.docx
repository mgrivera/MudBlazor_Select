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8636" w14:textId="396B5B2A" w:rsidR="00291317" w:rsidRDefault="00291317" w:rsidP="00291317">
      <w:pPr>
        <w:spacing w:before="240"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YO Ddjocu</w:t>
      </w:r>
    </w:p>
    <w:p w14:paraId="75819A5C" w14:textId="66952EDA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n/a</w:t>
      </w:r>
    </w:p>
    <w:p w14:paraId="080BA5F9" w14:textId="22EFE6D6" w:rsidR="00291317" w:rsidRDefault="00291317" w:rsidP="004B6B26">
      <w:pPr>
        <w:tabs>
          <w:tab w:val="left" w:pos="4125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n/a</w:t>
      </w:r>
      <w:r>
        <w:rPr>
          <w:rFonts w:ascii="Book Antiqua" w:hAnsi="Book Antiqua"/>
          <w:sz w:val="24"/>
          <w:szCs w:val="24"/>
          <w:lang w:val="es-ES"/>
        </w:rPr>
        <w:tab/>
      </w:r>
    </w:p>
    <w:p w14:paraId="41EB0052" w14:textId="3CD6F528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n/a</w:t>
      </w:r>
    </w:p>
    <w:p w14:paraId="2AC5CCE2" w14:textId="40FD6831" w:rsidR="003E5F0B" w:rsidRPr="008412F9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>
        <w:rPr>
          <w:rFonts w:ascii="Book Antiqua" w:hAnsi="Book Antiqua"/>
          <w:sz w:val="28"/>
          <w:szCs w:val="28"/>
          <w:lang w:val="es-ES"/>
        </w:rPr>
        <w:t xml:space="preserve">NOTA DE CRÉDITO </w:t>
      </w:r>
    </w:p>
    <w:p w14:paraId="522EF75F" w14:textId="6ED4E98D" w:rsidR="00291317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9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650"/>
      </w:tblGrid>
      <w:tr w:rsidR="00291317" w14:paraId="1DC17078" w14:textId="77777777" w:rsidTr="00E164E3">
        <w:tc>
          <w:tcPr>
            <w:tcW w:w="2250" w:type="dxa"/>
          </w:tcPr>
          <w:p w14:paraId="49E2B431" w14:textId="7331C4F7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650" w:type="dxa"/>
          </w:tcPr>
          <w:p w14:paraId="19278FB9" w14:textId="14A2547D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291317" w14:paraId="71B7FF6F" w14:textId="77777777" w:rsidTr="00E164E3">
        <w:tc>
          <w:tcPr>
            <w:tcW w:w="2250" w:type="dxa"/>
          </w:tcPr>
          <w:p w14:paraId="65DAC4D0" w14:textId="77777777" w:rsidR="00291317" w:rsidRPr="001311BE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ASEGURADO</w:t>
            </w:r>
          </w:p>
          <w:p w14:paraId="21047147" w14:textId="14BD5A4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650" w:type="dxa"/>
          </w:tcPr>
          <w:p w14:paraId="427A87C9" w14:textId="656FAB2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Fact hx Jlgutgrpp Wsgg Xre Pihs, E.P.</w:t>
            </w:r>
          </w:p>
        </w:tc>
      </w:tr>
      <w:tr w:rsidR="00291317" w14:paraId="0D8992CF" w14:textId="77777777" w:rsidTr="00E164E3">
        <w:tc>
          <w:tcPr>
            <w:tcW w:w="2250" w:type="dxa"/>
          </w:tcPr>
          <w:p w14:paraId="3ACF4839" w14:textId="5B7BBC8F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</w:tc>
        <w:tc>
          <w:tcPr>
            <w:tcW w:w="7650" w:type="dxa"/>
          </w:tcPr>
          <w:p w14:paraId="3D129922" w14:textId="5B403B80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Gm Kdirieoi</w:t>
            </w:r>
          </w:p>
        </w:tc>
      </w:tr>
      <w:tr w:rsidR="00291317" w14:paraId="4412B6FC" w14:textId="77777777" w:rsidTr="00E164E3">
        <w:tc>
          <w:tcPr>
            <w:tcW w:w="2250" w:type="dxa"/>
          </w:tcPr>
          <w:p w14:paraId="71D1C06D" w14:textId="7D6E361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650" w:type="dxa"/>
          </w:tcPr>
          <w:p w14:paraId="16CFFC67" w14:textId="5D88AC6E" w:rsidR="00291317" w:rsidRPr="00291317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04 de marzo, 2025 hasta: 04 de marzo, 2026</w:t>
            </w:r>
          </w:p>
        </w:tc>
      </w:tr>
      <w:tr w:rsidR="00267044" w14:paraId="14F98DCC" w14:textId="77777777" w:rsidTr="00E164E3">
        <w:tc>
          <w:tcPr>
            <w:tcW w:w="2250" w:type="dxa"/>
          </w:tcPr>
          <w:p w14:paraId="0B96D33E" w14:textId="77777777" w:rsidR="00267044" w:rsidRPr="00177D5F" w:rsidRDefault="00267044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  <w:tc>
          <w:tcPr>
            <w:tcW w:w="7650" w:type="dxa"/>
          </w:tcPr>
          <w:p w14:paraId="34329E8E" w14:textId="44C18747" w:rsidR="00267044" w:rsidRDefault="00267044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24:00pm hora estándar local en la ubicación del asegurado original.</w:t>
            </w:r>
          </w:p>
        </w:tc>
      </w:tr>
    </w:tbl>
    <w:p w14:paraId="7910B197" w14:textId="77777777" w:rsidR="00291317" w:rsidRPr="00177D5F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p w14:paraId="3CAD1B64" w14:textId="77777777" w:rsidR="00324602" w:rsidRPr="003E5F0B" w:rsidRDefault="00324602" w:rsidP="00324602">
      <w:pPr>
        <w:spacing w:after="0" w:line="240" w:lineRule="auto"/>
        <w:ind w:left="2160" w:hanging="2160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2468"/>
        <w:gridCol w:w="5096"/>
      </w:tblGrid>
      <w:tr w:rsidR="00D04519" w14:paraId="6BB4922B" w14:textId="77777777" w:rsidTr="00E164E3">
        <w:tc>
          <w:tcPr>
            <w:tcW w:w="2212" w:type="dxa"/>
          </w:tcPr>
          <w:p w14:paraId="2F59FF03" w14:textId="3D6F119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ORIGINAL</w:t>
            </w:r>
          </w:p>
        </w:tc>
        <w:tc>
          <w:tcPr>
            <w:tcW w:w="2468" w:type="dxa"/>
          </w:tcPr>
          <w:p w14:paraId="2A98E13F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4605E87B" w14:textId="6B78FE44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69.226,75</w:t>
            </w:r>
          </w:p>
        </w:tc>
      </w:tr>
      <w:tr w:rsidR="00D04519" w14:paraId="2A76B837" w14:textId="77777777" w:rsidTr="00E164E3">
        <w:tc>
          <w:tcPr>
            <w:tcW w:w="2212" w:type="dxa"/>
          </w:tcPr>
          <w:p w14:paraId="09587383" w14:textId="6444778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PRO-RATA</w:t>
            </w:r>
          </w:p>
        </w:tc>
        <w:tc>
          <w:tcPr>
            <w:tcW w:w="2468" w:type="dxa"/>
          </w:tcPr>
          <w:p w14:paraId="21540DAE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309DA2AE" w14:textId="122015E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13.845,35</w:t>
            </w:r>
            <w:proofErr w:type="spellStart"/>
            <w:proofErr w:type="spellEnd"/>
          </w:p>
        </w:tc>
      </w:tr>
      <w:tr w:rsidR="00D04519" w14:paraId="151C7841" w14:textId="77777777" w:rsidTr="00E164E3">
        <w:tc>
          <w:tcPr>
            <w:tcW w:w="2212" w:type="dxa"/>
          </w:tcPr>
          <w:p w14:paraId="2785E901" w14:textId="29E567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N/ ORDEN</w:t>
            </w:r>
          </w:p>
        </w:tc>
        <w:tc>
          <w:tcPr>
            <w:tcW w:w="2468" w:type="dxa"/>
          </w:tcPr>
          <w:p w14:paraId="574888BA" w14:textId="0F79C1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20,00</w:t>
            </w:r>
            <w:proofErr w:type="spellStart"/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</w:p>
        </w:tc>
        <w:tc>
          <w:tcPr>
            <w:tcW w:w="5096" w:type="dxa"/>
          </w:tcPr>
          <w:p w14:paraId="14B23EB6" w14:textId="6A02D5C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13.845,35</w:t>
            </w:r>
            <w:proofErr w:type="spellStart"/>
            <w:proofErr w:type="spellEnd"/>
          </w:p>
        </w:tc>
      </w:tr>
      <w:tr w:rsidR="00D04519" w14:paraId="495C3E04" w14:textId="77777777" w:rsidTr="00E164E3">
        <w:tc>
          <w:tcPr>
            <w:tcW w:w="2212" w:type="dxa"/>
          </w:tcPr>
          <w:p w14:paraId="003E0892" w14:textId="08A2DD6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COMISION</w:t>
            </w:r>
          </w:p>
        </w:tc>
        <w:tc>
          <w:tcPr>
            <w:tcW w:w="2468" w:type="dxa"/>
          </w:tcPr>
          <w:p w14:paraId="66DB69EE" w14:textId="491D14FF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0A7BC5B4" w14:textId="5C81FBE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298BB18D" w14:textId="77777777" w:rsidTr="00E164E3">
        <w:tc>
          <w:tcPr>
            <w:tcW w:w="2212" w:type="dxa"/>
          </w:tcPr>
          <w:p w14:paraId="72C3FF0F" w14:textId="1677009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TAX</w:t>
            </w:r>
          </w:p>
        </w:tc>
        <w:tc>
          <w:tcPr>
            <w:tcW w:w="2468" w:type="dxa"/>
          </w:tcPr>
          <w:p w14:paraId="641CD9F5" w14:textId="6281AAC2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41E2816B" w14:textId="3F7CC919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428F0B8B" w14:textId="77777777" w:rsidTr="00E164E3">
        <w:tc>
          <w:tcPr>
            <w:tcW w:w="2212" w:type="dxa"/>
          </w:tcPr>
          <w:p w14:paraId="6F27333B" w14:textId="2AB9005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RESERVA</w:t>
            </w:r>
          </w:p>
        </w:tc>
        <w:tc>
          <w:tcPr>
            <w:tcW w:w="2468" w:type="dxa"/>
          </w:tcPr>
          <w:p w14:paraId="4DE54370" w14:textId="0BEC904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6F58F3D4" w14:textId="3D520AB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32F8DE81" w14:textId="77777777" w:rsidTr="00E164E3">
        <w:tc>
          <w:tcPr>
            <w:tcW w:w="2212" w:type="dxa"/>
          </w:tcPr>
          <w:p w14:paraId="04BAB355" w14:textId="4DB0C55B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468" w:type="dxa"/>
          </w:tcPr>
          <w:p w14:paraId="097E8392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558A3AA6" w14:textId="57CC1F0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10.937,83</w:t>
            </w:r>
            <w:proofErr w:type="spellStart"/>
            <w:proofErr w:type="spellEnd"/>
          </w:p>
        </w:tc>
      </w:tr>
    </w:tbl>
    <w:p w14:paraId="659B8592" w14:textId="77777777" w:rsidR="004B1521" w:rsidRDefault="004B1521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</w:p>
    <w:p w14:paraId="5800B161" w14:textId="137BD230" w:rsidR="003E3690" w:rsidRDefault="003E3690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  <w:r w:rsidRPr="00A658B9">
        <w:rPr>
          <w:rFonts w:ascii="Book Antiqua" w:hAnsi="Book Antiqua"/>
          <w:sz w:val="24"/>
          <w:szCs w:val="24"/>
          <w:lang w:val="es-ES"/>
        </w:rPr>
        <w:tab/>
      </w:r>
      <w:r w:rsidRPr="00A658B9">
        <w:rPr>
          <w:rFonts w:ascii="Book Antiqua" w:hAnsi="Book Antiqua"/>
          <w:sz w:val="24"/>
          <w:szCs w:val="24"/>
          <w:lang w:val="es-ES"/>
        </w:rPr>
        <w:tab/>
      </w:r>
    </w:p>
    <w:p w14:paraId="07D5FC1A" w14:textId="77777777" w:rsidR="00D04519" w:rsidRDefault="00163A7C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520"/>
        <w:gridCol w:w="5096"/>
      </w:tblGrid>
      <w:tr w:rsidR="00D04519" w14:paraId="37DF1DEA" w14:textId="77777777" w:rsidTr="00E164E3">
        <w:tc>
          <w:tcPr>
            <w:tcW w:w="2155" w:type="dxa"/>
          </w:tcPr>
          <w:p w14:paraId="0C70BBBA" w14:textId="745A059F" w:rsidR="00D04519" w:rsidRPr="003E5F0B" w:rsidRDefault="00D04519" w:rsidP="00D04519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GARANTIA DE </w:t>
            </w:r>
          </w:p>
        </w:tc>
        <w:tc>
          <w:tcPr>
            <w:tcW w:w="2520" w:type="dxa"/>
          </w:tcPr>
          <w:p w14:paraId="6DA9D2FE" w14:textId="26811467" w:rsidR="00D04519" w:rsidRDefault="00D04519" w:rsidP="00D04519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03 de abril,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27105023" w14:textId="6BB8307D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-5.468,92</w:t>
            </w:r>
            <w:proofErr w:type="spellStart"/>
            <w:proofErr w:type="spellEnd"/>
          </w:p>
        </w:tc>
      </w:tr>
      <w:tr w:rsidR="00D04519" w14:paraId="05ED7996" w14:textId="77777777" w:rsidTr="00E164E3">
        <w:tc>
          <w:tcPr>
            <w:tcW w:w="2155" w:type="dxa"/>
          </w:tcPr>
          <w:p w14:paraId="01949F05" w14:textId="2AE756D0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</w:t>
            </w:r>
          </w:p>
        </w:tc>
        <w:tc>
          <w:tcPr>
            <w:tcW w:w="2520" w:type="dxa"/>
          </w:tcPr>
          <w:p w14:paraId="058B73A0" w14:textId="0B3B671E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02 de junio, 2025</w:t>
            </w:r>
            <w:proofErr w:type="spellStart"/>
            <w:proofErr w:type="spellEnd"/>
          </w:p>
        </w:tc>
        <w:tc>
          <w:tcPr>
            <w:tcW w:w="5096" w:type="dxa"/>
          </w:tcPr>
          <w:p w14:paraId="51DF7DE4" w14:textId="2A396A59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-5.468,92</w:t>
            </w:r>
            <w:proofErr w:type="spellStart"/>
            <w:proofErr w:type="spellEnd"/>
          </w:p>
        </w:tc>
      </w:tr>
      <w:tr w:rsidR="00D04519" w14:paraId="65D4C82E" w14:textId="77777777" w:rsidTr="00E164E3">
        <w:tc>
          <w:tcPr>
            <w:tcW w:w="2155" w:type="dxa"/>
          </w:tcPr>
          <w:p w14:paraId="04EA3AE4" w14:textId="5AA9089A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PRIMAS</w:t>
            </w:r>
          </w:p>
        </w:tc>
        <w:tc>
          <w:tcPr>
            <w:tcW w:w="2520" w:type="dxa"/>
          </w:tcPr>
          <w:p w14:paraId="025E163C" w14:textId="1A22B06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6E87ABC0" w14:textId="01804170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proofErr w:type="spellEnd"/>
          </w:p>
        </w:tc>
      </w:tr>
      <w:tr w:rsidR="00D04519" w14:paraId="174902F1" w14:textId="77777777" w:rsidTr="00E164E3">
        <w:tc>
          <w:tcPr>
            <w:tcW w:w="2155" w:type="dxa"/>
          </w:tcPr>
          <w:p w14:paraId="7E28D960" w14:textId="77777777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520" w:type="dxa"/>
          </w:tcPr>
          <w:p w14:paraId="2F107EFA" w14:textId="2FDBAC15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5096" w:type="dxa"/>
          </w:tcPr>
          <w:p w14:paraId="26E416BC" w14:textId="2377943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1229623E" w14:textId="20B62C80" w:rsidR="00AA5393" w:rsidRDefault="007A75FF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</w:t>
      </w:r>
      <w:r w:rsidR="00AA5393">
        <w:rPr>
          <w:rFonts w:ascii="Book Antiqua" w:hAnsi="Book Antiqua"/>
          <w:sz w:val="24"/>
          <w:szCs w:val="24"/>
          <w:lang w:val="es-ES"/>
        </w:rPr>
        <w:tab/>
        <w:t xml:space="preserve"> </w:t>
      </w:r>
    </w:p>
    <w:p w14:paraId="6249F761" w14:textId="127EEDF5" w:rsidR="00967C93" w:rsidRPr="003E5F0B" w:rsidRDefault="00DC38B8" w:rsidP="00D04519">
      <w:pPr>
        <w:tabs>
          <w:tab w:val="left" w:pos="2880"/>
          <w:tab w:val="left" w:pos="504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</w:p>
    <w:sectPr w:rsidR="00967C93" w:rsidRPr="003E5F0B" w:rsidSect="004B6B26">
      <w:headerReference w:type="default" r:id="rId11"/>
      <w:footerReference w:type="default" r:id="rId12"/>
      <w:pgSz w:w="12240" w:h="15840" w:code="1"/>
      <w:pgMar w:top="1170" w:right="1183" w:bottom="1418" w:left="1276" w:header="18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D0C17" w14:textId="77777777" w:rsidR="00FB672B" w:rsidRDefault="00FB672B" w:rsidP="00171C2B">
      <w:pPr>
        <w:spacing w:after="0" w:line="240" w:lineRule="auto"/>
      </w:pPr>
      <w:r>
        <w:separator/>
      </w:r>
    </w:p>
  </w:endnote>
  <w:endnote w:type="continuationSeparator" w:id="0">
    <w:p w14:paraId="63BA0F3E" w14:textId="77777777" w:rsidR="00FB672B" w:rsidRDefault="00FB672B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7E2471" w:rsidRPr="00EC54B5" w14:paraId="1992A739" w14:textId="77777777" w:rsidTr="00CA1C16">
      <w:trPr>
        <w:trHeight w:val="360"/>
      </w:trPr>
      <w:tc>
        <w:tcPr>
          <w:tcW w:w="3916" w:type="pct"/>
          <w:vAlign w:val="center"/>
        </w:tcPr>
        <w:p w14:paraId="624BAB5F" w14:textId="2E41DD03" w:rsidR="007E2471" w:rsidRPr="00EC54B5" w:rsidRDefault="004B6B26" w:rsidP="007E2471">
          <w:pPr>
            <w:pStyle w:val="Footer"/>
            <w:rPr>
              <w:rFonts w:ascii="Book Antiqua" w:hAnsi="Book Antiqua"/>
              <w:lang w:val="es-ES"/>
            </w:rPr>
          </w:pPr>
          <w:proofErr w:type="spellStart"/>
          <w:r>
            <w:rPr>
              <w:rFonts w:ascii="Book Antiqua" w:hAnsi="Book Antiqua"/>
              <w:lang w:val="es-ES"/>
            </w:rPr>
            <w:t>Elior</w:t>
          </w:r>
          <w:proofErr w:type="spellEnd"/>
          <w:r>
            <w:rPr>
              <w:rFonts w:ascii="Book Antiqua" w:hAnsi="Book Antiqua"/>
              <w:lang w:val="es-ES"/>
            </w:rPr>
            <w:t xml:space="preserve"> </w:t>
          </w:r>
          <w:proofErr w:type="spellStart"/>
          <w:r>
            <w:rPr>
              <w:rFonts w:ascii="Book Antiqua" w:hAnsi="Book Antiqua"/>
              <w:lang w:val="es-ES"/>
            </w:rPr>
            <w:t>Services</w:t>
          </w:r>
          <w:proofErr w:type="spellEnd"/>
          <w:r w:rsidR="001A2DA7">
            <w:rPr>
              <w:rFonts w:ascii="Book Antiqua" w:hAnsi="Book Antiqua"/>
              <w:lang w:val="es-ES"/>
            </w:rPr>
            <w:t>, S.R.L.</w:t>
          </w:r>
          <w:r w:rsidR="00762A18">
            <w:rPr>
              <w:rFonts w:ascii="Book Antiqua" w:hAnsi="Book Antiqua"/>
              <w:lang w:val="es-ES"/>
            </w:rPr>
            <w:t xml:space="preserve"> </w:t>
          </w:r>
          <w:r w:rsidR="00BC2671">
            <w:rPr>
              <w:rFonts w:ascii="Book Antiqua" w:hAnsi="Book Antiqua"/>
              <w:lang w:val="es-ES"/>
            </w:rPr>
            <w:t xml:space="preserve">- </w:t>
          </w:r>
          <w:r w:rsidR="00B742BC">
            <w:rPr>
              <w:rFonts w:ascii="Book Antiqua" w:hAnsi="Book Antiqua"/>
              <w:lang w:val="es-ES"/>
            </w:rPr>
            <w:t xml:space="preserve"> </w:t>
          </w:r>
          <w:r w:rsidR="00894A44">
            <w:rPr>
              <w:rFonts w:ascii="Book Antiqua" w:hAnsi="Book Antiqua"/>
              <w:lang w:val="es-ES"/>
            </w:rPr>
            <w:t xml:space="preserve">2023-2024 - </w:t>
          </w:r>
          <w:r w:rsidR="00494436">
            <w:rPr>
              <w:rFonts w:ascii="Book Antiqua" w:hAnsi="Book Antiqua"/>
              <w:lang w:val="es-ES"/>
            </w:rPr>
            <w:t>n</w:t>
          </w:r>
          <w:r w:rsidR="00B742BC">
            <w:rPr>
              <w:rFonts w:ascii="Book Antiqua" w:hAnsi="Book Antiqua"/>
              <w:lang w:val="es-ES"/>
            </w:rPr>
            <w:t xml:space="preserve">ota de </w:t>
          </w:r>
          <w:r w:rsidR="00494436">
            <w:rPr>
              <w:rFonts w:ascii="Book Antiqua" w:hAnsi="Book Antiqua"/>
              <w:lang w:val="es-ES"/>
            </w:rPr>
            <w:t>cr</w:t>
          </w:r>
          <w:r w:rsidR="00B742BC">
            <w:rPr>
              <w:rFonts w:ascii="Book Antiqua" w:hAnsi="Book Antiqua"/>
              <w:lang w:val="es-ES"/>
            </w:rPr>
            <w:t>é</w:t>
          </w:r>
          <w:r w:rsidR="00494436">
            <w:rPr>
              <w:rFonts w:ascii="Book Antiqua" w:hAnsi="Book Antiqua"/>
              <w:lang w:val="es-ES"/>
            </w:rPr>
            <w:t>d</w:t>
          </w:r>
          <w:r w:rsidR="00B742BC">
            <w:rPr>
              <w:rFonts w:ascii="Book Antiqua" w:hAnsi="Book Antiqua"/>
              <w:lang w:val="es-ES"/>
            </w:rPr>
            <w:t xml:space="preserve">ito </w:t>
          </w:r>
        </w:p>
      </w:tc>
      <w:tc>
        <w:tcPr>
          <w:tcW w:w="1084" w:type="pct"/>
          <w:vAlign w:val="center"/>
        </w:tcPr>
        <w:p w14:paraId="0BFA3A13" w14:textId="621B6C81" w:rsidR="007E2471" w:rsidRPr="00EC54B5" w:rsidRDefault="00000000" w:rsidP="007E2471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7E2471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7E2471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7E2471" w:rsidRPr="00EC54B5" w14:paraId="0CB45323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2A25F1A7" w14:textId="2C8DE530" w:rsidR="007E2471" w:rsidRPr="00EC54B5" w:rsidRDefault="007E2471" w:rsidP="007E2471">
          <w:pPr>
            <w:pStyle w:val="Foo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                                                            </w:t>
          </w:r>
          <w:r w:rsidR="00894A44">
            <w:rPr>
              <w:rFonts w:ascii="Book Antiqua" w:hAnsi="Book Antiqua"/>
            </w:rPr>
            <w:t>12</w:t>
          </w:r>
          <w:r>
            <w:rPr>
              <w:rFonts w:ascii="Book Antiqua" w:hAnsi="Book Antiqua"/>
            </w:rPr>
            <w:t xml:space="preserve"> de </w:t>
          </w:r>
          <w:r w:rsidR="00894A44">
            <w:rPr>
              <w:rFonts w:ascii="Book Antiqua" w:hAnsi="Book Antiqua"/>
            </w:rPr>
            <w:t>julio</w:t>
          </w:r>
          <w:r>
            <w:rPr>
              <w:rFonts w:ascii="Book Antiqua" w:hAnsi="Book Antiqua"/>
            </w:rPr>
            <w:t xml:space="preserve"> 2023</w:t>
          </w:r>
        </w:p>
      </w:tc>
    </w:tr>
  </w:tbl>
  <w:p w14:paraId="7CE6136B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6EAC7" w14:textId="77777777" w:rsidR="00FB672B" w:rsidRDefault="00FB672B" w:rsidP="00171C2B">
      <w:pPr>
        <w:spacing w:after="0" w:line="240" w:lineRule="auto"/>
      </w:pPr>
      <w:r>
        <w:separator/>
      </w:r>
    </w:p>
  </w:footnote>
  <w:footnote w:type="continuationSeparator" w:id="0">
    <w:p w14:paraId="78D476FC" w14:textId="77777777" w:rsidR="00FB672B" w:rsidRDefault="00FB672B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192BC" w14:textId="4489DEF8" w:rsidR="00171C2B" w:rsidRDefault="004B6B26" w:rsidP="00171C2B">
    <w:pPr>
      <w:pStyle w:val="Header"/>
      <w:ind w:left="-142" w:firstLine="142"/>
    </w:pPr>
    <w:r>
      <w:rPr>
        <w:noProof/>
      </w:rPr>
      <w:drawing>
        <wp:inline distT="0" distB="0" distL="0" distR="0" wp14:anchorId="783BA7AF" wp14:editId="25089A77">
          <wp:extent cx="866775" cy="866775"/>
          <wp:effectExtent l="0" t="0" r="0" b="9525"/>
          <wp:docPr id="1900188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056265" name="Picture 983056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16F4B6" w14:textId="77777777" w:rsidR="00617551" w:rsidRPr="00171C2B" w:rsidRDefault="00617551" w:rsidP="00171C2B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BA272F"/>
    <w:multiLevelType w:val="hybridMultilevel"/>
    <w:tmpl w:val="7E920778"/>
    <w:lvl w:ilvl="0" w:tplc="4F74934E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1328166965">
    <w:abstractNumId w:val="2"/>
  </w:num>
  <w:num w:numId="2" w16cid:durableId="985208342">
    <w:abstractNumId w:val="2"/>
  </w:num>
  <w:num w:numId="3" w16cid:durableId="298848505">
    <w:abstractNumId w:val="0"/>
  </w:num>
  <w:num w:numId="4" w16cid:durableId="146291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9"/>
    <w:rsid w:val="00001FC7"/>
    <w:rsid w:val="00002E6C"/>
    <w:rsid w:val="00004E86"/>
    <w:rsid w:val="00005B27"/>
    <w:rsid w:val="000075D0"/>
    <w:rsid w:val="00007F20"/>
    <w:rsid w:val="00011C12"/>
    <w:rsid w:val="00012C6A"/>
    <w:rsid w:val="0001325D"/>
    <w:rsid w:val="0001691C"/>
    <w:rsid w:val="0002320C"/>
    <w:rsid w:val="000235EF"/>
    <w:rsid w:val="000239B0"/>
    <w:rsid w:val="00023F02"/>
    <w:rsid w:val="00024141"/>
    <w:rsid w:val="0002640E"/>
    <w:rsid w:val="0003171B"/>
    <w:rsid w:val="00031DC3"/>
    <w:rsid w:val="00032661"/>
    <w:rsid w:val="00032673"/>
    <w:rsid w:val="00032F24"/>
    <w:rsid w:val="0003627F"/>
    <w:rsid w:val="0003735E"/>
    <w:rsid w:val="0004029C"/>
    <w:rsid w:val="0004063B"/>
    <w:rsid w:val="00040E60"/>
    <w:rsid w:val="00041C4C"/>
    <w:rsid w:val="00042BC9"/>
    <w:rsid w:val="0004496F"/>
    <w:rsid w:val="00044CAD"/>
    <w:rsid w:val="00044F93"/>
    <w:rsid w:val="000454CA"/>
    <w:rsid w:val="0004664F"/>
    <w:rsid w:val="00046BE2"/>
    <w:rsid w:val="000508E2"/>
    <w:rsid w:val="00051092"/>
    <w:rsid w:val="0005125C"/>
    <w:rsid w:val="00054C31"/>
    <w:rsid w:val="000551FC"/>
    <w:rsid w:val="00060BE2"/>
    <w:rsid w:val="00061824"/>
    <w:rsid w:val="00064332"/>
    <w:rsid w:val="00065FCC"/>
    <w:rsid w:val="00066963"/>
    <w:rsid w:val="0006698A"/>
    <w:rsid w:val="0007369A"/>
    <w:rsid w:val="000741E5"/>
    <w:rsid w:val="00074A15"/>
    <w:rsid w:val="00076252"/>
    <w:rsid w:val="00082411"/>
    <w:rsid w:val="0008280F"/>
    <w:rsid w:val="00082989"/>
    <w:rsid w:val="00082ED8"/>
    <w:rsid w:val="000845B2"/>
    <w:rsid w:val="00085FA5"/>
    <w:rsid w:val="00086055"/>
    <w:rsid w:val="0009080D"/>
    <w:rsid w:val="00090FAF"/>
    <w:rsid w:val="00093572"/>
    <w:rsid w:val="00096470"/>
    <w:rsid w:val="00096B7A"/>
    <w:rsid w:val="00096E23"/>
    <w:rsid w:val="00097016"/>
    <w:rsid w:val="000975D5"/>
    <w:rsid w:val="000A2F62"/>
    <w:rsid w:val="000A3D27"/>
    <w:rsid w:val="000A70AF"/>
    <w:rsid w:val="000A7EB2"/>
    <w:rsid w:val="000B1335"/>
    <w:rsid w:val="000B40F7"/>
    <w:rsid w:val="000B6EDF"/>
    <w:rsid w:val="000C1F41"/>
    <w:rsid w:val="000C5392"/>
    <w:rsid w:val="000C547E"/>
    <w:rsid w:val="000C7672"/>
    <w:rsid w:val="000D05DB"/>
    <w:rsid w:val="000D05FD"/>
    <w:rsid w:val="000D06AA"/>
    <w:rsid w:val="000D4776"/>
    <w:rsid w:val="000D501A"/>
    <w:rsid w:val="000D53D1"/>
    <w:rsid w:val="000D67CE"/>
    <w:rsid w:val="000D773C"/>
    <w:rsid w:val="000E4A0D"/>
    <w:rsid w:val="000E4F80"/>
    <w:rsid w:val="000E76C8"/>
    <w:rsid w:val="000F00AD"/>
    <w:rsid w:val="000F098D"/>
    <w:rsid w:val="000F3FBC"/>
    <w:rsid w:val="000F4740"/>
    <w:rsid w:val="000F5A8F"/>
    <w:rsid w:val="000F7A6C"/>
    <w:rsid w:val="001011B1"/>
    <w:rsid w:val="00101EBF"/>
    <w:rsid w:val="00106D26"/>
    <w:rsid w:val="001073F3"/>
    <w:rsid w:val="0011042E"/>
    <w:rsid w:val="001115D4"/>
    <w:rsid w:val="00112E06"/>
    <w:rsid w:val="0011362A"/>
    <w:rsid w:val="00113E0F"/>
    <w:rsid w:val="001140E0"/>
    <w:rsid w:val="00114524"/>
    <w:rsid w:val="00115468"/>
    <w:rsid w:val="001160A6"/>
    <w:rsid w:val="00121F1C"/>
    <w:rsid w:val="00122684"/>
    <w:rsid w:val="001235C4"/>
    <w:rsid w:val="00124FB7"/>
    <w:rsid w:val="00127DD4"/>
    <w:rsid w:val="001311BE"/>
    <w:rsid w:val="001323A4"/>
    <w:rsid w:val="00133C62"/>
    <w:rsid w:val="001345B9"/>
    <w:rsid w:val="00135001"/>
    <w:rsid w:val="00136DFA"/>
    <w:rsid w:val="00137818"/>
    <w:rsid w:val="00140577"/>
    <w:rsid w:val="0014191B"/>
    <w:rsid w:val="00141D2E"/>
    <w:rsid w:val="00144D25"/>
    <w:rsid w:val="00145B6A"/>
    <w:rsid w:val="001513D8"/>
    <w:rsid w:val="001537DF"/>
    <w:rsid w:val="00154BEC"/>
    <w:rsid w:val="0015533D"/>
    <w:rsid w:val="00155F15"/>
    <w:rsid w:val="001616CA"/>
    <w:rsid w:val="001638D1"/>
    <w:rsid w:val="00163A7C"/>
    <w:rsid w:val="0016682A"/>
    <w:rsid w:val="001717AF"/>
    <w:rsid w:val="00171C2B"/>
    <w:rsid w:val="00173E07"/>
    <w:rsid w:val="00174864"/>
    <w:rsid w:val="00174EAA"/>
    <w:rsid w:val="00176B55"/>
    <w:rsid w:val="00177BD2"/>
    <w:rsid w:val="00177D9C"/>
    <w:rsid w:val="001827D8"/>
    <w:rsid w:val="00182FB2"/>
    <w:rsid w:val="00183715"/>
    <w:rsid w:val="00184C2C"/>
    <w:rsid w:val="00190082"/>
    <w:rsid w:val="00190942"/>
    <w:rsid w:val="00190D8D"/>
    <w:rsid w:val="00193E81"/>
    <w:rsid w:val="001941ED"/>
    <w:rsid w:val="00195612"/>
    <w:rsid w:val="00195813"/>
    <w:rsid w:val="0019741B"/>
    <w:rsid w:val="00197824"/>
    <w:rsid w:val="001A0A83"/>
    <w:rsid w:val="001A2DA7"/>
    <w:rsid w:val="001A3136"/>
    <w:rsid w:val="001A4739"/>
    <w:rsid w:val="001A4AB2"/>
    <w:rsid w:val="001A5279"/>
    <w:rsid w:val="001A5E0D"/>
    <w:rsid w:val="001A7225"/>
    <w:rsid w:val="001B3889"/>
    <w:rsid w:val="001B5085"/>
    <w:rsid w:val="001B70AE"/>
    <w:rsid w:val="001B7C77"/>
    <w:rsid w:val="001B7ED4"/>
    <w:rsid w:val="001C021F"/>
    <w:rsid w:val="001C0C10"/>
    <w:rsid w:val="001C1152"/>
    <w:rsid w:val="001C151D"/>
    <w:rsid w:val="001C2E8D"/>
    <w:rsid w:val="001C361A"/>
    <w:rsid w:val="001C447B"/>
    <w:rsid w:val="001C45B4"/>
    <w:rsid w:val="001C5187"/>
    <w:rsid w:val="001C69AD"/>
    <w:rsid w:val="001C6A9A"/>
    <w:rsid w:val="001C6EA7"/>
    <w:rsid w:val="001D0D69"/>
    <w:rsid w:val="001D1C00"/>
    <w:rsid w:val="001D2874"/>
    <w:rsid w:val="001D2DBD"/>
    <w:rsid w:val="001D3506"/>
    <w:rsid w:val="001D4CD5"/>
    <w:rsid w:val="001D5292"/>
    <w:rsid w:val="001D56DB"/>
    <w:rsid w:val="001D6236"/>
    <w:rsid w:val="001D6CF9"/>
    <w:rsid w:val="001D6E5A"/>
    <w:rsid w:val="001D73DF"/>
    <w:rsid w:val="001D79CA"/>
    <w:rsid w:val="001D7C46"/>
    <w:rsid w:val="001E1B09"/>
    <w:rsid w:val="001E2019"/>
    <w:rsid w:val="001E2EA2"/>
    <w:rsid w:val="001E51EA"/>
    <w:rsid w:val="001E5C2F"/>
    <w:rsid w:val="001E5DD4"/>
    <w:rsid w:val="001E759E"/>
    <w:rsid w:val="001F0711"/>
    <w:rsid w:val="001F2214"/>
    <w:rsid w:val="001F2D8A"/>
    <w:rsid w:val="001F4690"/>
    <w:rsid w:val="001F6B3B"/>
    <w:rsid w:val="001F6D73"/>
    <w:rsid w:val="002014C8"/>
    <w:rsid w:val="00202C76"/>
    <w:rsid w:val="0020583C"/>
    <w:rsid w:val="0020649D"/>
    <w:rsid w:val="00210215"/>
    <w:rsid w:val="00210A5F"/>
    <w:rsid w:val="002141CB"/>
    <w:rsid w:val="002145E9"/>
    <w:rsid w:val="00214C95"/>
    <w:rsid w:val="00216976"/>
    <w:rsid w:val="00220277"/>
    <w:rsid w:val="00221008"/>
    <w:rsid w:val="00221946"/>
    <w:rsid w:val="00222C14"/>
    <w:rsid w:val="0022347E"/>
    <w:rsid w:val="00224BBD"/>
    <w:rsid w:val="0022555C"/>
    <w:rsid w:val="00226F5B"/>
    <w:rsid w:val="002317E6"/>
    <w:rsid w:val="00231B8D"/>
    <w:rsid w:val="00233754"/>
    <w:rsid w:val="002359D3"/>
    <w:rsid w:val="00237A52"/>
    <w:rsid w:val="002418C8"/>
    <w:rsid w:val="0024249D"/>
    <w:rsid w:val="00244CFD"/>
    <w:rsid w:val="00247172"/>
    <w:rsid w:val="00252B54"/>
    <w:rsid w:val="00252CF7"/>
    <w:rsid w:val="002540F5"/>
    <w:rsid w:val="00255592"/>
    <w:rsid w:val="0026054A"/>
    <w:rsid w:val="00260CF8"/>
    <w:rsid w:val="00261AD9"/>
    <w:rsid w:val="00261E62"/>
    <w:rsid w:val="00261EB3"/>
    <w:rsid w:val="00265CB0"/>
    <w:rsid w:val="0026604C"/>
    <w:rsid w:val="00267044"/>
    <w:rsid w:val="002672FD"/>
    <w:rsid w:val="0027114A"/>
    <w:rsid w:val="00271A3C"/>
    <w:rsid w:val="0027542C"/>
    <w:rsid w:val="00280A86"/>
    <w:rsid w:val="002810F8"/>
    <w:rsid w:val="002836BD"/>
    <w:rsid w:val="00283F53"/>
    <w:rsid w:val="00286344"/>
    <w:rsid w:val="002903E7"/>
    <w:rsid w:val="002905F4"/>
    <w:rsid w:val="00290B9F"/>
    <w:rsid w:val="00291317"/>
    <w:rsid w:val="00291DA9"/>
    <w:rsid w:val="00292E0F"/>
    <w:rsid w:val="002934E3"/>
    <w:rsid w:val="00293AA9"/>
    <w:rsid w:val="002961D6"/>
    <w:rsid w:val="002973DE"/>
    <w:rsid w:val="002A503B"/>
    <w:rsid w:val="002A51EA"/>
    <w:rsid w:val="002A6F2E"/>
    <w:rsid w:val="002B0209"/>
    <w:rsid w:val="002B244E"/>
    <w:rsid w:val="002B3001"/>
    <w:rsid w:val="002B4FFD"/>
    <w:rsid w:val="002B72C8"/>
    <w:rsid w:val="002C0167"/>
    <w:rsid w:val="002C066D"/>
    <w:rsid w:val="002C1548"/>
    <w:rsid w:val="002C2F61"/>
    <w:rsid w:val="002C3FA9"/>
    <w:rsid w:val="002C4619"/>
    <w:rsid w:val="002C5FA1"/>
    <w:rsid w:val="002C6589"/>
    <w:rsid w:val="002C7A16"/>
    <w:rsid w:val="002C7E08"/>
    <w:rsid w:val="002D0C33"/>
    <w:rsid w:val="002D148C"/>
    <w:rsid w:val="002D3966"/>
    <w:rsid w:val="002D5393"/>
    <w:rsid w:val="002D77B7"/>
    <w:rsid w:val="002E0D48"/>
    <w:rsid w:val="002E3380"/>
    <w:rsid w:val="002E4348"/>
    <w:rsid w:val="002E457E"/>
    <w:rsid w:val="002E53A8"/>
    <w:rsid w:val="002E6E38"/>
    <w:rsid w:val="002F084C"/>
    <w:rsid w:val="002F23EC"/>
    <w:rsid w:val="002F2545"/>
    <w:rsid w:val="002F2DD2"/>
    <w:rsid w:val="002F3C09"/>
    <w:rsid w:val="002F5938"/>
    <w:rsid w:val="002F597B"/>
    <w:rsid w:val="002F5A90"/>
    <w:rsid w:val="00303199"/>
    <w:rsid w:val="0030370B"/>
    <w:rsid w:val="003046E0"/>
    <w:rsid w:val="0030562F"/>
    <w:rsid w:val="00307CB2"/>
    <w:rsid w:val="00311960"/>
    <w:rsid w:val="00312117"/>
    <w:rsid w:val="00312CAF"/>
    <w:rsid w:val="00315A92"/>
    <w:rsid w:val="003169B7"/>
    <w:rsid w:val="003169C4"/>
    <w:rsid w:val="0032268E"/>
    <w:rsid w:val="00324602"/>
    <w:rsid w:val="00324A82"/>
    <w:rsid w:val="0032513D"/>
    <w:rsid w:val="003305A5"/>
    <w:rsid w:val="0033394B"/>
    <w:rsid w:val="00335AB2"/>
    <w:rsid w:val="003360C9"/>
    <w:rsid w:val="003372A1"/>
    <w:rsid w:val="0033772F"/>
    <w:rsid w:val="0034044A"/>
    <w:rsid w:val="00340DFC"/>
    <w:rsid w:val="00341878"/>
    <w:rsid w:val="00344294"/>
    <w:rsid w:val="003443FF"/>
    <w:rsid w:val="003454B2"/>
    <w:rsid w:val="00346856"/>
    <w:rsid w:val="003475FE"/>
    <w:rsid w:val="00350AFC"/>
    <w:rsid w:val="00352553"/>
    <w:rsid w:val="00354110"/>
    <w:rsid w:val="003542AE"/>
    <w:rsid w:val="00356179"/>
    <w:rsid w:val="00356A18"/>
    <w:rsid w:val="00364F7F"/>
    <w:rsid w:val="00365C36"/>
    <w:rsid w:val="00367BE2"/>
    <w:rsid w:val="00370604"/>
    <w:rsid w:val="003720A9"/>
    <w:rsid w:val="0037671F"/>
    <w:rsid w:val="00380F09"/>
    <w:rsid w:val="003824A8"/>
    <w:rsid w:val="00383753"/>
    <w:rsid w:val="003843BA"/>
    <w:rsid w:val="003843D7"/>
    <w:rsid w:val="0038453D"/>
    <w:rsid w:val="00385C2F"/>
    <w:rsid w:val="003866EA"/>
    <w:rsid w:val="0039039C"/>
    <w:rsid w:val="003906DA"/>
    <w:rsid w:val="0039474D"/>
    <w:rsid w:val="00394A1A"/>
    <w:rsid w:val="00396C1B"/>
    <w:rsid w:val="00396C3D"/>
    <w:rsid w:val="00397D68"/>
    <w:rsid w:val="003A3F5C"/>
    <w:rsid w:val="003A470B"/>
    <w:rsid w:val="003A4C6A"/>
    <w:rsid w:val="003A5D62"/>
    <w:rsid w:val="003B216D"/>
    <w:rsid w:val="003B2B34"/>
    <w:rsid w:val="003B5872"/>
    <w:rsid w:val="003B7211"/>
    <w:rsid w:val="003B748E"/>
    <w:rsid w:val="003B76FD"/>
    <w:rsid w:val="003B7C88"/>
    <w:rsid w:val="003C115A"/>
    <w:rsid w:val="003C1C9A"/>
    <w:rsid w:val="003C1CD0"/>
    <w:rsid w:val="003C522B"/>
    <w:rsid w:val="003C5275"/>
    <w:rsid w:val="003C556B"/>
    <w:rsid w:val="003C7034"/>
    <w:rsid w:val="003C7A9E"/>
    <w:rsid w:val="003D2284"/>
    <w:rsid w:val="003D37FA"/>
    <w:rsid w:val="003D3EE4"/>
    <w:rsid w:val="003D481C"/>
    <w:rsid w:val="003D6A81"/>
    <w:rsid w:val="003E171E"/>
    <w:rsid w:val="003E2F57"/>
    <w:rsid w:val="003E2FD2"/>
    <w:rsid w:val="003E3690"/>
    <w:rsid w:val="003E3A2D"/>
    <w:rsid w:val="003E439E"/>
    <w:rsid w:val="003E5F0B"/>
    <w:rsid w:val="003E76A0"/>
    <w:rsid w:val="003E7BF8"/>
    <w:rsid w:val="003F1974"/>
    <w:rsid w:val="003F32DD"/>
    <w:rsid w:val="003F36B2"/>
    <w:rsid w:val="003F4D31"/>
    <w:rsid w:val="003F6418"/>
    <w:rsid w:val="003F785D"/>
    <w:rsid w:val="003F79F4"/>
    <w:rsid w:val="004003B5"/>
    <w:rsid w:val="00400762"/>
    <w:rsid w:val="00403B7B"/>
    <w:rsid w:val="00404415"/>
    <w:rsid w:val="0041062D"/>
    <w:rsid w:val="00412572"/>
    <w:rsid w:val="00413B48"/>
    <w:rsid w:val="00413E77"/>
    <w:rsid w:val="00416210"/>
    <w:rsid w:val="00416254"/>
    <w:rsid w:val="00422612"/>
    <w:rsid w:val="00422843"/>
    <w:rsid w:val="004253CA"/>
    <w:rsid w:val="004261D5"/>
    <w:rsid w:val="0042622E"/>
    <w:rsid w:val="00426552"/>
    <w:rsid w:val="00427CA0"/>
    <w:rsid w:val="004302AB"/>
    <w:rsid w:val="004305BF"/>
    <w:rsid w:val="00430BF9"/>
    <w:rsid w:val="004326F8"/>
    <w:rsid w:val="0043430D"/>
    <w:rsid w:val="00434513"/>
    <w:rsid w:val="00435018"/>
    <w:rsid w:val="004376A9"/>
    <w:rsid w:val="0043796A"/>
    <w:rsid w:val="00442AF9"/>
    <w:rsid w:val="00444C83"/>
    <w:rsid w:val="004460E1"/>
    <w:rsid w:val="0044767E"/>
    <w:rsid w:val="004522F5"/>
    <w:rsid w:val="00452897"/>
    <w:rsid w:val="004531AD"/>
    <w:rsid w:val="0045506D"/>
    <w:rsid w:val="00455216"/>
    <w:rsid w:val="00455C1D"/>
    <w:rsid w:val="00456487"/>
    <w:rsid w:val="00456D00"/>
    <w:rsid w:val="0046050E"/>
    <w:rsid w:val="0046079A"/>
    <w:rsid w:val="004609D4"/>
    <w:rsid w:val="00460D13"/>
    <w:rsid w:val="00461CA5"/>
    <w:rsid w:val="00463507"/>
    <w:rsid w:val="004645FE"/>
    <w:rsid w:val="00464AFE"/>
    <w:rsid w:val="00465427"/>
    <w:rsid w:val="0046652E"/>
    <w:rsid w:val="00466C0E"/>
    <w:rsid w:val="00471F0E"/>
    <w:rsid w:val="00472EC7"/>
    <w:rsid w:val="004757EB"/>
    <w:rsid w:val="00476554"/>
    <w:rsid w:val="00481652"/>
    <w:rsid w:val="00485700"/>
    <w:rsid w:val="00486C95"/>
    <w:rsid w:val="0048735E"/>
    <w:rsid w:val="00487D2F"/>
    <w:rsid w:val="00490AD0"/>
    <w:rsid w:val="00490AF9"/>
    <w:rsid w:val="00491621"/>
    <w:rsid w:val="00492830"/>
    <w:rsid w:val="00492998"/>
    <w:rsid w:val="004929DF"/>
    <w:rsid w:val="00494436"/>
    <w:rsid w:val="00497A54"/>
    <w:rsid w:val="004A05B6"/>
    <w:rsid w:val="004A2400"/>
    <w:rsid w:val="004A295B"/>
    <w:rsid w:val="004A396D"/>
    <w:rsid w:val="004A3F02"/>
    <w:rsid w:val="004A40B6"/>
    <w:rsid w:val="004A4E2B"/>
    <w:rsid w:val="004A51E0"/>
    <w:rsid w:val="004A66EE"/>
    <w:rsid w:val="004A6700"/>
    <w:rsid w:val="004A758E"/>
    <w:rsid w:val="004B0586"/>
    <w:rsid w:val="004B06BC"/>
    <w:rsid w:val="004B0B3E"/>
    <w:rsid w:val="004B1521"/>
    <w:rsid w:val="004B2608"/>
    <w:rsid w:val="004B4B5D"/>
    <w:rsid w:val="004B5186"/>
    <w:rsid w:val="004B6B26"/>
    <w:rsid w:val="004C0BA6"/>
    <w:rsid w:val="004C1605"/>
    <w:rsid w:val="004C1614"/>
    <w:rsid w:val="004C2534"/>
    <w:rsid w:val="004D1525"/>
    <w:rsid w:val="004D36F6"/>
    <w:rsid w:val="004D3C39"/>
    <w:rsid w:val="004D6D27"/>
    <w:rsid w:val="004E138D"/>
    <w:rsid w:val="004E3D19"/>
    <w:rsid w:val="004E3F4E"/>
    <w:rsid w:val="004F1904"/>
    <w:rsid w:val="004F1DAA"/>
    <w:rsid w:val="004F2DB8"/>
    <w:rsid w:val="005016B4"/>
    <w:rsid w:val="00501B29"/>
    <w:rsid w:val="00502462"/>
    <w:rsid w:val="00503635"/>
    <w:rsid w:val="00503875"/>
    <w:rsid w:val="00510490"/>
    <w:rsid w:val="0051058C"/>
    <w:rsid w:val="005107C2"/>
    <w:rsid w:val="005136D9"/>
    <w:rsid w:val="00513CBA"/>
    <w:rsid w:val="0051419D"/>
    <w:rsid w:val="00514D97"/>
    <w:rsid w:val="00514D9E"/>
    <w:rsid w:val="005157A1"/>
    <w:rsid w:val="00516A16"/>
    <w:rsid w:val="00516EC1"/>
    <w:rsid w:val="00517566"/>
    <w:rsid w:val="005216F7"/>
    <w:rsid w:val="0052174C"/>
    <w:rsid w:val="00524CE9"/>
    <w:rsid w:val="005262F7"/>
    <w:rsid w:val="00530075"/>
    <w:rsid w:val="00532430"/>
    <w:rsid w:val="005329C5"/>
    <w:rsid w:val="00533220"/>
    <w:rsid w:val="00533333"/>
    <w:rsid w:val="00533852"/>
    <w:rsid w:val="00534439"/>
    <w:rsid w:val="00534F28"/>
    <w:rsid w:val="00535DC0"/>
    <w:rsid w:val="00537542"/>
    <w:rsid w:val="00542463"/>
    <w:rsid w:val="00543911"/>
    <w:rsid w:val="00545093"/>
    <w:rsid w:val="00545C97"/>
    <w:rsid w:val="00551203"/>
    <w:rsid w:val="00551339"/>
    <w:rsid w:val="005527A7"/>
    <w:rsid w:val="00556E87"/>
    <w:rsid w:val="00560012"/>
    <w:rsid w:val="00561429"/>
    <w:rsid w:val="005621C6"/>
    <w:rsid w:val="00562E4B"/>
    <w:rsid w:val="0056534B"/>
    <w:rsid w:val="005670AF"/>
    <w:rsid w:val="00572900"/>
    <w:rsid w:val="00572BEC"/>
    <w:rsid w:val="00577DD2"/>
    <w:rsid w:val="00580667"/>
    <w:rsid w:val="005848DA"/>
    <w:rsid w:val="00584BF3"/>
    <w:rsid w:val="00586D1D"/>
    <w:rsid w:val="005874D3"/>
    <w:rsid w:val="0058757A"/>
    <w:rsid w:val="005876D6"/>
    <w:rsid w:val="00591051"/>
    <w:rsid w:val="005910F2"/>
    <w:rsid w:val="00594690"/>
    <w:rsid w:val="00594A94"/>
    <w:rsid w:val="00597EFB"/>
    <w:rsid w:val="005A036B"/>
    <w:rsid w:val="005A0AAC"/>
    <w:rsid w:val="005A58E2"/>
    <w:rsid w:val="005A6BD2"/>
    <w:rsid w:val="005B0A61"/>
    <w:rsid w:val="005B2D88"/>
    <w:rsid w:val="005B32B2"/>
    <w:rsid w:val="005B49A7"/>
    <w:rsid w:val="005B7E01"/>
    <w:rsid w:val="005C456F"/>
    <w:rsid w:val="005D013B"/>
    <w:rsid w:val="005D4FFE"/>
    <w:rsid w:val="005D5839"/>
    <w:rsid w:val="005D5F88"/>
    <w:rsid w:val="005D6D99"/>
    <w:rsid w:val="005E0E65"/>
    <w:rsid w:val="005E1E2A"/>
    <w:rsid w:val="005E2671"/>
    <w:rsid w:val="005E2D58"/>
    <w:rsid w:val="005E2FB9"/>
    <w:rsid w:val="005E5DF0"/>
    <w:rsid w:val="005F0626"/>
    <w:rsid w:val="005F1A15"/>
    <w:rsid w:val="005F33FB"/>
    <w:rsid w:val="005F4E1C"/>
    <w:rsid w:val="005F4E97"/>
    <w:rsid w:val="005F5153"/>
    <w:rsid w:val="005F5297"/>
    <w:rsid w:val="00600596"/>
    <w:rsid w:val="00600D1B"/>
    <w:rsid w:val="0060132B"/>
    <w:rsid w:val="006024B1"/>
    <w:rsid w:val="00605A60"/>
    <w:rsid w:val="00607CB3"/>
    <w:rsid w:val="00613F83"/>
    <w:rsid w:val="006140FF"/>
    <w:rsid w:val="00614B0B"/>
    <w:rsid w:val="00614C89"/>
    <w:rsid w:val="00617551"/>
    <w:rsid w:val="0062074F"/>
    <w:rsid w:val="00621478"/>
    <w:rsid w:val="00622178"/>
    <w:rsid w:val="006223DB"/>
    <w:rsid w:val="00624EB7"/>
    <w:rsid w:val="00625C26"/>
    <w:rsid w:val="00626E72"/>
    <w:rsid w:val="00630B97"/>
    <w:rsid w:val="00631693"/>
    <w:rsid w:val="00631A75"/>
    <w:rsid w:val="00633189"/>
    <w:rsid w:val="00633924"/>
    <w:rsid w:val="00633C5A"/>
    <w:rsid w:val="006357E0"/>
    <w:rsid w:val="0063590C"/>
    <w:rsid w:val="00635EEB"/>
    <w:rsid w:val="00635FB2"/>
    <w:rsid w:val="006363C5"/>
    <w:rsid w:val="006432EF"/>
    <w:rsid w:val="00643F51"/>
    <w:rsid w:val="0064599D"/>
    <w:rsid w:val="00645E66"/>
    <w:rsid w:val="00646ED7"/>
    <w:rsid w:val="006506F3"/>
    <w:rsid w:val="00651210"/>
    <w:rsid w:val="00653C38"/>
    <w:rsid w:val="00656743"/>
    <w:rsid w:val="00657873"/>
    <w:rsid w:val="00657B78"/>
    <w:rsid w:val="00660238"/>
    <w:rsid w:val="00661996"/>
    <w:rsid w:val="00662696"/>
    <w:rsid w:val="00663CDF"/>
    <w:rsid w:val="006678C0"/>
    <w:rsid w:val="00670482"/>
    <w:rsid w:val="0067153B"/>
    <w:rsid w:val="00671EA4"/>
    <w:rsid w:val="006743F4"/>
    <w:rsid w:val="00674F38"/>
    <w:rsid w:val="0067522B"/>
    <w:rsid w:val="0068023B"/>
    <w:rsid w:val="00681CF6"/>
    <w:rsid w:val="006831E3"/>
    <w:rsid w:val="00683EBF"/>
    <w:rsid w:val="0068656A"/>
    <w:rsid w:val="006878D7"/>
    <w:rsid w:val="006907C2"/>
    <w:rsid w:val="006909CF"/>
    <w:rsid w:val="00691723"/>
    <w:rsid w:val="00691BAC"/>
    <w:rsid w:val="00692017"/>
    <w:rsid w:val="00692770"/>
    <w:rsid w:val="00692FCC"/>
    <w:rsid w:val="00694629"/>
    <w:rsid w:val="00694A04"/>
    <w:rsid w:val="00696E31"/>
    <w:rsid w:val="006A1459"/>
    <w:rsid w:val="006A18C7"/>
    <w:rsid w:val="006A2022"/>
    <w:rsid w:val="006A4489"/>
    <w:rsid w:val="006A5DF3"/>
    <w:rsid w:val="006A7838"/>
    <w:rsid w:val="006A7A6D"/>
    <w:rsid w:val="006B03D9"/>
    <w:rsid w:val="006B18D1"/>
    <w:rsid w:val="006B40F2"/>
    <w:rsid w:val="006B477B"/>
    <w:rsid w:val="006B51C1"/>
    <w:rsid w:val="006B5BD8"/>
    <w:rsid w:val="006B5E7E"/>
    <w:rsid w:val="006B668B"/>
    <w:rsid w:val="006C06C3"/>
    <w:rsid w:val="006C19A7"/>
    <w:rsid w:val="006C33DD"/>
    <w:rsid w:val="006C4212"/>
    <w:rsid w:val="006C429A"/>
    <w:rsid w:val="006C4549"/>
    <w:rsid w:val="006C507E"/>
    <w:rsid w:val="006C5513"/>
    <w:rsid w:val="006C5D7C"/>
    <w:rsid w:val="006C623E"/>
    <w:rsid w:val="006C63C9"/>
    <w:rsid w:val="006C79CF"/>
    <w:rsid w:val="006D412D"/>
    <w:rsid w:val="006D4479"/>
    <w:rsid w:val="006D5E63"/>
    <w:rsid w:val="006D7B5F"/>
    <w:rsid w:val="006E572D"/>
    <w:rsid w:val="006E6E57"/>
    <w:rsid w:val="006E75BD"/>
    <w:rsid w:val="006F2030"/>
    <w:rsid w:val="006F30DE"/>
    <w:rsid w:val="006F32C6"/>
    <w:rsid w:val="006F5EF3"/>
    <w:rsid w:val="006F634F"/>
    <w:rsid w:val="006F66FB"/>
    <w:rsid w:val="006F7A1C"/>
    <w:rsid w:val="006F7B8F"/>
    <w:rsid w:val="00701E81"/>
    <w:rsid w:val="007027CA"/>
    <w:rsid w:val="00702DAD"/>
    <w:rsid w:val="007039C1"/>
    <w:rsid w:val="00705162"/>
    <w:rsid w:val="007067DE"/>
    <w:rsid w:val="00706B61"/>
    <w:rsid w:val="0070771A"/>
    <w:rsid w:val="007103CD"/>
    <w:rsid w:val="007113E0"/>
    <w:rsid w:val="007116C7"/>
    <w:rsid w:val="0071187B"/>
    <w:rsid w:val="00712C0C"/>
    <w:rsid w:val="00713597"/>
    <w:rsid w:val="007135ED"/>
    <w:rsid w:val="00714075"/>
    <w:rsid w:val="007143EF"/>
    <w:rsid w:val="00714B70"/>
    <w:rsid w:val="0071614F"/>
    <w:rsid w:val="00716563"/>
    <w:rsid w:val="00720C38"/>
    <w:rsid w:val="00722934"/>
    <w:rsid w:val="00725239"/>
    <w:rsid w:val="007259C6"/>
    <w:rsid w:val="0072664E"/>
    <w:rsid w:val="0072795B"/>
    <w:rsid w:val="00730E26"/>
    <w:rsid w:val="00730F3A"/>
    <w:rsid w:val="00732015"/>
    <w:rsid w:val="00734CF6"/>
    <w:rsid w:val="00735461"/>
    <w:rsid w:val="007357B6"/>
    <w:rsid w:val="00737B7A"/>
    <w:rsid w:val="007441E1"/>
    <w:rsid w:val="00746941"/>
    <w:rsid w:val="00747EE4"/>
    <w:rsid w:val="0075044B"/>
    <w:rsid w:val="00750A63"/>
    <w:rsid w:val="00751164"/>
    <w:rsid w:val="00755A7F"/>
    <w:rsid w:val="0075654C"/>
    <w:rsid w:val="00757E57"/>
    <w:rsid w:val="00762A18"/>
    <w:rsid w:val="00762EEE"/>
    <w:rsid w:val="007643C7"/>
    <w:rsid w:val="007651FA"/>
    <w:rsid w:val="00765325"/>
    <w:rsid w:val="0076616A"/>
    <w:rsid w:val="007715E0"/>
    <w:rsid w:val="00771D16"/>
    <w:rsid w:val="00780F50"/>
    <w:rsid w:val="00781A66"/>
    <w:rsid w:val="00783E9A"/>
    <w:rsid w:val="00785A5B"/>
    <w:rsid w:val="00786603"/>
    <w:rsid w:val="007901CE"/>
    <w:rsid w:val="00790C17"/>
    <w:rsid w:val="0079137C"/>
    <w:rsid w:val="00792254"/>
    <w:rsid w:val="00793340"/>
    <w:rsid w:val="0079481A"/>
    <w:rsid w:val="00795F8B"/>
    <w:rsid w:val="007A0824"/>
    <w:rsid w:val="007A0F60"/>
    <w:rsid w:val="007A1C56"/>
    <w:rsid w:val="007A26A9"/>
    <w:rsid w:val="007A4598"/>
    <w:rsid w:val="007A75FF"/>
    <w:rsid w:val="007A7E79"/>
    <w:rsid w:val="007B0ED1"/>
    <w:rsid w:val="007B0FB0"/>
    <w:rsid w:val="007B29A4"/>
    <w:rsid w:val="007B2C2A"/>
    <w:rsid w:val="007B4238"/>
    <w:rsid w:val="007B5499"/>
    <w:rsid w:val="007B5989"/>
    <w:rsid w:val="007B6B81"/>
    <w:rsid w:val="007C05B5"/>
    <w:rsid w:val="007C2121"/>
    <w:rsid w:val="007C55DF"/>
    <w:rsid w:val="007C5F45"/>
    <w:rsid w:val="007C7077"/>
    <w:rsid w:val="007C7255"/>
    <w:rsid w:val="007C7458"/>
    <w:rsid w:val="007C75D4"/>
    <w:rsid w:val="007C7CE8"/>
    <w:rsid w:val="007C7D97"/>
    <w:rsid w:val="007D0396"/>
    <w:rsid w:val="007D3125"/>
    <w:rsid w:val="007D3320"/>
    <w:rsid w:val="007D4B99"/>
    <w:rsid w:val="007D79F0"/>
    <w:rsid w:val="007E2471"/>
    <w:rsid w:val="007E2866"/>
    <w:rsid w:val="007E31B7"/>
    <w:rsid w:val="007E3765"/>
    <w:rsid w:val="007E5BDF"/>
    <w:rsid w:val="007E7EB6"/>
    <w:rsid w:val="007F0D27"/>
    <w:rsid w:val="007F1B12"/>
    <w:rsid w:val="007F316F"/>
    <w:rsid w:val="007F38CF"/>
    <w:rsid w:val="007F614A"/>
    <w:rsid w:val="007F788C"/>
    <w:rsid w:val="007F7EFA"/>
    <w:rsid w:val="00800CB4"/>
    <w:rsid w:val="00800F34"/>
    <w:rsid w:val="00801146"/>
    <w:rsid w:val="008016F0"/>
    <w:rsid w:val="00802A94"/>
    <w:rsid w:val="0080373E"/>
    <w:rsid w:val="0080402A"/>
    <w:rsid w:val="00804045"/>
    <w:rsid w:val="008040DB"/>
    <w:rsid w:val="00806479"/>
    <w:rsid w:val="0080794D"/>
    <w:rsid w:val="00812A9C"/>
    <w:rsid w:val="008131F5"/>
    <w:rsid w:val="00813B32"/>
    <w:rsid w:val="00813FC8"/>
    <w:rsid w:val="008147B4"/>
    <w:rsid w:val="00814CDE"/>
    <w:rsid w:val="00815325"/>
    <w:rsid w:val="008200F3"/>
    <w:rsid w:val="00820D0F"/>
    <w:rsid w:val="00820D30"/>
    <w:rsid w:val="00823245"/>
    <w:rsid w:val="0082395C"/>
    <w:rsid w:val="00824D63"/>
    <w:rsid w:val="00825609"/>
    <w:rsid w:val="008264DA"/>
    <w:rsid w:val="00827AE8"/>
    <w:rsid w:val="00830089"/>
    <w:rsid w:val="00830180"/>
    <w:rsid w:val="008304E1"/>
    <w:rsid w:val="00831C1B"/>
    <w:rsid w:val="008325A3"/>
    <w:rsid w:val="00834FE8"/>
    <w:rsid w:val="00837D93"/>
    <w:rsid w:val="00837E03"/>
    <w:rsid w:val="008412F9"/>
    <w:rsid w:val="00843F62"/>
    <w:rsid w:val="0084577E"/>
    <w:rsid w:val="0084671B"/>
    <w:rsid w:val="008468CB"/>
    <w:rsid w:val="00847E44"/>
    <w:rsid w:val="008527FA"/>
    <w:rsid w:val="008558F4"/>
    <w:rsid w:val="00855953"/>
    <w:rsid w:val="008563CC"/>
    <w:rsid w:val="00856FAC"/>
    <w:rsid w:val="00861324"/>
    <w:rsid w:val="00861FF2"/>
    <w:rsid w:val="0086224D"/>
    <w:rsid w:val="00863090"/>
    <w:rsid w:val="00863C7E"/>
    <w:rsid w:val="00865175"/>
    <w:rsid w:val="00865C42"/>
    <w:rsid w:val="00865FCB"/>
    <w:rsid w:val="00866842"/>
    <w:rsid w:val="00867F13"/>
    <w:rsid w:val="008732A7"/>
    <w:rsid w:val="008736E6"/>
    <w:rsid w:val="008738BB"/>
    <w:rsid w:val="008739DF"/>
    <w:rsid w:val="00874622"/>
    <w:rsid w:val="00875CDB"/>
    <w:rsid w:val="00875E17"/>
    <w:rsid w:val="0087663B"/>
    <w:rsid w:val="00881033"/>
    <w:rsid w:val="00883CE8"/>
    <w:rsid w:val="00884EB0"/>
    <w:rsid w:val="008857CA"/>
    <w:rsid w:val="00885A3E"/>
    <w:rsid w:val="008876A6"/>
    <w:rsid w:val="00890F7C"/>
    <w:rsid w:val="0089301D"/>
    <w:rsid w:val="008935C9"/>
    <w:rsid w:val="0089393F"/>
    <w:rsid w:val="00894A44"/>
    <w:rsid w:val="0089792C"/>
    <w:rsid w:val="008A0711"/>
    <w:rsid w:val="008A181B"/>
    <w:rsid w:val="008A2007"/>
    <w:rsid w:val="008A24C7"/>
    <w:rsid w:val="008A327E"/>
    <w:rsid w:val="008A4AF8"/>
    <w:rsid w:val="008A54E7"/>
    <w:rsid w:val="008A63AB"/>
    <w:rsid w:val="008A652D"/>
    <w:rsid w:val="008A727E"/>
    <w:rsid w:val="008B0A9E"/>
    <w:rsid w:val="008B194A"/>
    <w:rsid w:val="008B1C55"/>
    <w:rsid w:val="008B3EFD"/>
    <w:rsid w:val="008B64ED"/>
    <w:rsid w:val="008B79A4"/>
    <w:rsid w:val="008C3BDE"/>
    <w:rsid w:val="008C413E"/>
    <w:rsid w:val="008D124E"/>
    <w:rsid w:val="008D2D26"/>
    <w:rsid w:val="008D38B2"/>
    <w:rsid w:val="008D4581"/>
    <w:rsid w:val="008D4685"/>
    <w:rsid w:val="008D4BBC"/>
    <w:rsid w:val="008D542C"/>
    <w:rsid w:val="008D6017"/>
    <w:rsid w:val="008E106D"/>
    <w:rsid w:val="008E112D"/>
    <w:rsid w:val="008E563B"/>
    <w:rsid w:val="008E6717"/>
    <w:rsid w:val="008F02C6"/>
    <w:rsid w:val="008F0A21"/>
    <w:rsid w:val="008F1078"/>
    <w:rsid w:val="008F2108"/>
    <w:rsid w:val="008F5D0D"/>
    <w:rsid w:val="008F746A"/>
    <w:rsid w:val="009000A4"/>
    <w:rsid w:val="009018DC"/>
    <w:rsid w:val="00901B88"/>
    <w:rsid w:val="0090376F"/>
    <w:rsid w:val="009077C5"/>
    <w:rsid w:val="009116E6"/>
    <w:rsid w:val="00911F57"/>
    <w:rsid w:val="00913622"/>
    <w:rsid w:val="009136DE"/>
    <w:rsid w:val="00914468"/>
    <w:rsid w:val="00920B3C"/>
    <w:rsid w:val="00920EFF"/>
    <w:rsid w:val="00922DB8"/>
    <w:rsid w:val="009318F3"/>
    <w:rsid w:val="009353B8"/>
    <w:rsid w:val="009375F3"/>
    <w:rsid w:val="00940AC7"/>
    <w:rsid w:val="00946A92"/>
    <w:rsid w:val="0095075E"/>
    <w:rsid w:val="00951D96"/>
    <w:rsid w:val="00953166"/>
    <w:rsid w:val="00953EF2"/>
    <w:rsid w:val="009540FA"/>
    <w:rsid w:val="00955DDA"/>
    <w:rsid w:val="00960DFD"/>
    <w:rsid w:val="00961414"/>
    <w:rsid w:val="00963037"/>
    <w:rsid w:val="00963746"/>
    <w:rsid w:val="00963FA9"/>
    <w:rsid w:val="0096423F"/>
    <w:rsid w:val="00967BED"/>
    <w:rsid w:val="00967C93"/>
    <w:rsid w:val="009701B0"/>
    <w:rsid w:val="00970E24"/>
    <w:rsid w:val="009716C3"/>
    <w:rsid w:val="00972331"/>
    <w:rsid w:val="0097650E"/>
    <w:rsid w:val="009777E1"/>
    <w:rsid w:val="0098124E"/>
    <w:rsid w:val="00982B09"/>
    <w:rsid w:val="0098316D"/>
    <w:rsid w:val="00983CC4"/>
    <w:rsid w:val="00985F41"/>
    <w:rsid w:val="00986ACF"/>
    <w:rsid w:val="00987076"/>
    <w:rsid w:val="00991879"/>
    <w:rsid w:val="00991B5A"/>
    <w:rsid w:val="00992BA0"/>
    <w:rsid w:val="009931D1"/>
    <w:rsid w:val="00994791"/>
    <w:rsid w:val="009A2CCD"/>
    <w:rsid w:val="009A34F7"/>
    <w:rsid w:val="009A3C37"/>
    <w:rsid w:val="009A5799"/>
    <w:rsid w:val="009A7AAD"/>
    <w:rsid w:val="009B131D"/>
    <w:rsid w:val="009B61EB"/>
    <w:rsid w:val="009B6AF1"/>
    <w:rsid w:val="009C09C8"/>
    <w:rsid w:val="009C4F2B"/>
    <w:rsid w:val="009C5B4C"/>
    <w:rsid w:val="009C67F4"/>
    <w:rsid w:val="009C6B95"/>
    <w:rsid w:val="009C760A"/>
    <w:rsid w:val="009D0244"/>
    <w:rsid w:val="009D3BB3"/>
    <w:rsid w:val="009D5C22"/>
    <w:rsid w:val="009D6377"/>
    <w:rsid w:val="009D67A1"/>
    <w:rsid w:val="009D784A"/>
    <w:rsid w:val="009D7B72"/>
    <w:rsid w:val="009E223D"/>
    <w:rsid w:val="009E264B"/>
    <w:rsid w:val="009E37B8"/>
    <w:rsid w:val="009E4D4C"/>
    <w:rsid w:val="009E5E11"/>
    <w:rsid w:val="009E6A4C"/>
    <w:rsid w:val="009F0E11"/>
    <w:rsid w:val="009F22E2"/>
    <w:rsid w:val="009F2A9D"/>
    <w:rsid w:val="009F32C0"/>
    <w:rsid w:val="009F592F"/>
    <w:rsid w:val="009F7885"/>
    <w:rsid w:val="00A01777"/>
    <w:rsid w:val="00A0408C"/>
    <w:rsid w:val="00A04BE3"/>
    <w:rsid w:val="00A05AE0"/>
    <w:rsid w:val="00A06146"/>
    <w:rsid w:val="00A11CBA"/>
    <w:rsid w:val="00A122FD"/>
    <w:rsid w:val="00A12CEF"/>
    <w:rsid w:val="00A14387"/>
    <w:rsid w:val="00A16085"/>
    <w:rsid w:val="00A16554"/>
    <w:rsid w:val="00A21F07"/>
    <w:rsid w:val="00A225EB"/>
    <w:rsid w:val="00A22A65"/>
    <w:rsid w:val="00A23AF9"/>
    <w:rsid w:val="00A241A5"/>
    <w:rsid w:val="00A26344"/>
    <w:rsid w:val="00A266CB"/>
    <w:rsid w:val="00A274C0"/>
    <w:rsid w:val="00A30271"/>
    <w:rsid w:val="00A310E6"/>
    <w:rsid w:val="00A32792"/>
    <w:rsid w:val="00A33E6C"/>
    <w:rsid w:val="00A35543"/>
    <w:rsid w:val="00A3694E"/>
    <w:rsid w:val="00A420DF"/>
    <w:rsid w:val="00A42BBC"/>
    <w:rsid w:val="00A42DE0"/>
    <w:rsid w:val="00A43097"/>
    <w:rsid w:val="00A51440"/>
    <w:rsid w:val="00A51E29"/>
    <w:rsid w:val="00A52C5C"/>
    <w:rsid w:val="00A53272"/>
    <w:rsid w:val="00A53FF9"/>
    <w:rsid w:val="00A61FDD"/>
    <w:rsid w:val="00A63B83"/>
    <w:rsid w:val="00A66813"/>
    <w:rsid w:val="00A678B9"/>
    <w:rsid w:val="00A710CE"/>
    <w:rsid w:val="00A720B7"/>
    <w:rsid w:val="00A72903"/>
    <w:rsid w:val="00A74810"/>
    <w:rsid w:val="00A74E6B"/>
    <w:rsid w:val="00A77C99"/>
    <w:rsid w:val="00A77CB9"/>
    <w:rsid w:val="00A77D06"/>
    <w:rsid w:val="00A806A5"/>
    <w:rsid w:val="00A811A9"/>
    <w:rsid w:val="00A813B7"/>
    <w:rsid w:val="00A828E0"/>
    <w:rsid w:val="00A83796"/>
    <w:rsid w:val="00A84FCB"/>
    <w:rsid w:val="00A856A5"/>
    <w:rsid w:val="00A870EB"/>
    <w:rsid w:val="00A87541"/>
    <w:rsid w:val="00A87748"/>
    <w:rsid w:val="00A93B98"/>
    <w:rsid w:val="00A945E2"/>
    <w:rsid w:val="00A96583"/>
    <w:rsid w:val="00AA0170"/>
    <w:rsid w:val="00AA216B"/>
    <w:rsid w:val="00AA2361"/>
    <w:rsid w:val="00AA25B9"/>
    <w:rsid w:val="00AA2D01"/>
    <w:rsid w:val="00AA5393"/>
    <w:rsid w:val="00AB0926"/>
    <w:rsid w:val="00AB32FA"/>
    <w:rsid w:val="00AB4410"/>
    <w:rsid w:val="00AB4E04"/>
    <w:rsid w:val="00AB5998"/>
    <w:rsid w:val="00AB61DF"/>
    <w:rsid w:val="00AC025B"/>
    <w:rsid w:val="00AC0799"/>
    <w:rsid w:val="00AC07E9"/>
    <w:rsid w:val="00AC08EF"/>
    <w:rsid w:val="00AC2619"/>
    <w:rsid w:val="00AC3977"/>
    <w:rsid w:val="00AC784C"/>
    <w:rsid w:val="00AD2A03"/>
    <w:rsid w:val="00AD3F5C"/>
    <w:rsid w:val="00AD46D6"/>
    <w:rsid w:val="00AD4A46"/>
    <w:rsid w:val="00AD745E"/>
    <w:rsid w:val="00AE0E83"/>
    <w:rsid w:val="00AE2D62"/>
    <w:rsid w:val="00AE2E4C"/>
    <w:rsid w:val="00AE4246"/>
    <w:rsid w:val="00AF17E5"/>
    <w:rsid w:val="00AF3FA1"/>
    <w:rsid w:val="00AF3FD3"/>
    <w:rsid w:val="00AF5BBB"/>
    <w:rsid w:val="00B00248"/>
    <w:rsid w:val="00B004F2"/>
    <w:rsid w:val="00B01099"/>
    <w:rsid w:val="00B0300F"/>
    <w:rsid w:val="00B04C0E"/>
    <w:rsid w:val="00B0574A"/>
    <w:rsid w:val="00B06508"/>
    <w:rsid w:val="00B1096F"/>
    <w:rsid w:val="00B10D55"/>
    <w:rsid w:val="00B11D75"/>
    <w:rsid w:val="00B12909"/>
    <w:rsid w:val="00B143F0"/>
    <w:rsid w:val="00B14B42"/>
    <w:rsid w:val="00B15C14"/>
    <w:rsid w:val="00B15C94"/>
    <w:rsid w:val="00B16447"/>
    <w:rsid w:val="00B1665E"/>
    <w:rsid w:val="00B174E9"/>
    <w:rsid w:val="00B17633"/>
    <w:rsid w:val="00B2003F"/>
    <w:rsid w:val="00B21E44"/>
    <w:rsid w:val="00B23D81"/>
    <w:rsid w:val="00B25F59"/>
    <w:rsid w:val="00B2774F"/>
    <w:rsid w:val="00B27F33"/>
    <w:rsid w:val="00B334AF"/>
    <w:rsid w:val="00B36639"/>
    <w:rsid w:val="00B40D1E"/>
    <w:rsid w:val="00B4141A"/>
    <w:rsid w:val="00B42AD6"/>
    <w:rsid w:val="00B4365F"/>
    <w:rsid w:val="00B43E32"/>
    <w:rsid w:val="00B442FA"/>
    <w:rsid w:val="00B45BDE"/>
    <w:rsid w:val="00B46F62"/>
    <w:rsid w:val="00B513F7"/>
    <w:rsid w:val="00B52D94"/>
    <w:rsid w:val="00B53962"/>
    <w:rsid w:val="00B54707"/>
    <w:rsid w:val="00B54F25"/>
    <w:rsid w:val="00B5763F"/>
    <w:rsid w:val="00B60A5E"/>
    <w:rsid w:val="00B6167E"/>
    <w:rsid w:val="00B620F0"/>
    <w:rsid w:val="00B627B3"/>
    <w:rsid w:val="00B6627F"/>
    <w:rsid w:val="00B66486"/>
    <w:rsid w:val="00B70109"/>
    <w:rsid w:val="00B70540"/>
    <w:rsid w:val="00B7065C"/>
    <w:rsid w:val="00B712A5"/>
    <w:rsid w:val="00B71461"/>
    <w:rsid w:val="00B71F35"/>
    <w:rsid w:val="00B722D3"/>
    <w:rsid w:val="00B73348"/>
    <w:rsid w:val="00B73D8D"/>
    <w:rsid w:val="00B742BC"/>
    <w:rsid w:val="00B746C2"/>
    <w:rsid w:val="00B75908"/>
    <w:rsid w:val="00B76134"/>
    <w:rsid w:val="00B77338"/>
    <w:rsid w:val="00B7763D"/>
    <w:rsid w:val="00B77A0F"/>
    <w:rsid w:val="00B810B7"/>
    <w:rsid w:val="00B810EA"/>
    <w:rsid w:val="00B81971"/>
    <w:rsid w:val="00B855AF"/>
    <w:rsid w:val="00B85F0D"/>
    <w:rsid w:val="00B86ECC"/>
    <w:rsid w:val="00B877E6"/>
    <w:rsid w:val="00B9064D"/>
    <w:rsid w:val="00B9077B"/>
    <w:rsid w:val="00B90AAF"/>
    <w:rsid w:val="00B92EB8"/>
    <w:rsid w:val="00B96E82"/>
    <w:rsid w:val="00B97C01"/>
    <w:rsid w:val="00BA08C1"/>
    <w:rsid w:val="00BA21C2"/>
    <w:rsid w:val="00BA3169"/>
    <w:rsid w:val="00BA3941"/>
    <w:rsid w:val="00BA5829"/>
    <w:rsid w:val="00BB2345"/>
    <w:rsid w:val="00BB2A26"/>
    <w:rsid w:val="00BC2671"/>
    <w:rsid w:val="00BC4584"/>
    <w:rsid w:val="00BC5E1B"/>
    <w:rsid w:val="00BC698C"/>
    <w:rsid w:val="00BC7C74"/>
    <w:rsid w:val="00BC7F00"/>
    <w:rsid w:val="00BD1870"/>
    <w:rsid w:val="00BD3E9B"/>
    <w:rsid w:val="00BD4CAC"/>
    <w:rsid w:val="00BD564C"/>
    <w:rsid w:val="00BD5CCA"/>
    <w:rsid w:val="00BE6001"/>
    <w:rsid w:val="00BE60BD"/>
    <w:rsid w:val="00BE7D1E"/>
    <w:rsid w:val="00BF0376"/>
    <w:rsid w:val="00BF0886"/>
    <w:rsid w:val="00BF0FE3"/>
    <w:rsid w:val="00BF28C5"/>
    <w:rsid w:val="00BF5391"/>
    <w:rsid w:val="00BF5F4C"/>
    <w:rsid w:val="00BF64A0"/>
    <w:rsid w:val="00BF73FF"/>
    <w:rsid w:val="00BF7927"/>
    <w:rsid w:val="00BF7B56"/>
    <w:rsid w:val="00C00969"/>
    <w:rsid w:val="00C0122A"/>
    <w:rsid w:val="00C0146C"/>
    <w:rsid w:val="00C01DDF"/>
    <w:rsid w:val="00C035F5"/>
    <w:rsid w:val="00C04ACC"/>
    <w:rsid w:val="00C0534A"/>
    <w:rsid w:val="00C053CF"/>
    <w:rsid w:val="00C07303"/>
    <w:rsid w:val="00C07BB7"/>
    <w:rsid w:val="00C149DB"/>
    <w:rsid w:val="00C14ED3"/>
    <w:rsid w:val="00C16996"/>
    <w:rsid w:val="00C16B6A"/>
    <w:rsid w:val="00C20620"/>
    <w:rsid w:val="00C21503"/>
    <w:rsid w:val="00C2170D"/>
    <w:rsid w:val="00C223FE"/>
    <w:rsid w:val="00C224C7"/>
    <w:rsid w:val="00C225AA"/>
    <w:rsid w:val="00C22E55"/>
    <w:rsid w:val="00C24E62"/>
    <w:rsid w:val="00C261B0"/>
    <w:rsid w:val="00C307A4"/>
    <w:rsid w:val="00C31A1E"/>
    <w:rsid w:val="00C324A2"/>
    <w:rsid w:val="00C33F04"/>
    <w:rsid w:val="00C33F21"/>
    <w:rsid w:val="00C348CD"/>
    <w:rsid w:val="00C35111"/>
    <w:rsid w:val="00C35C64"/>
    <w:rsid w:val="00C368EF"/>
    <w:rsid w:val="00C36F21"/>
    <w:rsid w:val="00C40049"/>
    <w:rsid w:val="00C43E4A"/>
    <w:rsid w:val="00C44986"/>
    <w:rsid w:val="00C45993"/>
    <w:rsid w:val="00C46A16"/>
    <w:rsid w:val="00C46ED4"/>
    <w:rsid w:val="00C500E7"/>
    <w:rsid w:val="00C50312"/>
    <w:rsid w:val="00C539A0"/>
    <w:rsid w:val="00C63302"/>
    <w:rsid w:val="00C6596F"/>
    <w:rsid w:val="00C66AE0"/>
    <w:rsid w:val="00C678F6"/>
    <w:rsid w:val="00C7270F"/>
    <w:rsid w:val="00C744A1"/>
    <w:rsid w:val="00C74560"/>
    <w:rsid w:val="00C77EA7"/>
    <w:rsid w:val="00C80E1C"/>
    <w:rsid w:val="00C81969"/>
    <w:rsid w:val="00C8477D"/>
    <w:rsid w:val="00C85020"/>
    <w:rsid w:val="00C867BC"/>
    <w:rsid w:val="00C91102"/>
    <w:rsid w:val="00C9324B"/>
    <w:rsid w:val="00C94EDF"/>
    <w:rsid w:val="00C964B2"/>
    <w:rsid w:val="00C96752"/>
    <w:rsid w:val="00CA2132"/>
    <w:rsid w:val="00CA2C66"/>
    <w:rsid w:val="00CA44D5"/>
    <w:rsid w:val="00CA4B97"/>
    <w:rsid w:val="00CB041C"/>
    <w:rsid w:val="00CB0F74"/>
    <w:rsid w:val="00CB17AB"/>
    <w:rsid w:val="00CB1BD4"/>
    <w:rsid w:val="00CB2186"/>
    <w:rsid w:val="00CB2375"/>
    <w:rsid w:val="00CB2884"/>
    <w:rsid w:val="00CB52EE"/>
    <w:rsid w:val="00CB54F1"/>
    <w:rsid w:val="00CC13DB"/>
    <w:rsid w:val="00CC161B"/>
    <w:rsid w:val="00CC3565"/>
    <w:rsid w:val="00CC38E6"/>
    <w:rsid w:val="00CC4168"/>
    <w:rsid w:val="00CC7E8D"/>
    <w:rsid w:val="00CD417F"/>
    <w:rsid w:val="00CD429B"/>
    <w:rsid w:val="00CD4D03"/>
    <w:rsid w:val="00CD5119"/>
    <w:rsid w:val="00CD5648"/>
    <w:rsid w:val="00CD62FE"/>
    <w:rsid w:val="00CD78C6"/>
    <w:rsid w:val="00CE30AE"/>
    <w:rsid w:val="00CE36BF"/>
    <w:rsid w:val="00CE5670"/>
    <w:rsid w:val="00CE6116"/>
    <w:rsid w:val="00CE6F6B"/>
    <w:rsid w:val="00CE787E"/>
    <w:rsid w:val="00CF1980"/>
    <w:rsid w:val="00CF1A8F"/>
    <w:rsid w:val="00CF2DA0"/>
    <w:rsid w:val="00CF30D2"/>
    <w:rsid w:val="00CF6FE2"/>
    <w:rsid w:val="00CF787F"/>
    <w:rsid w:val="00D035D4"/>
    <w:rsid w:val="00D04519"/>
    <w:rsid w:val="00D05191"/>
    <w:rsid w:val="00D0555A"/>
    <w:rsid w:val="00D06623"/>
    <w:rsid w:val="00D11F50"/>
    <w:rsid w:val="00D20766"/>
    <w:rsid w:val="00D21CB6"/>
    <w:rsid w:val="00D231FC"/>
    <w:rsid w:val="00D234E0"/>
    <w:rsid w:val="00D23840"/>
    <w:rsid w:val="00D24BB0"/>
    <w:rsid w:val="00D2539D"/>
    <w:rsid w:val="00D27A68"/>
    <w:rsid w:val="00D27B7A"/>
    <w:rsid w:val="00D30438"/>
    <w:rsid w:val="00D321AD"/>
    <w:rsid w:val="00D334BC"/>
    <w:rsid w:val="00D3557C"/>
    <w:rsid w:val="00D35BA8"/>
    <w:rsid w:val="00D36154"/>
    <w:rsid w:val="00D36243"/>
    <w:rsid w:val="00D37689"/>
    <w:rsid w:val="00D37BFE"/>
    <w:rsid w:val="00D40060"/>
    <w:rsid w:val="00D4266C"/>
    <w:rsid w:val="00D428DC"/>
    <w:rsid w:val="00D436BC"/>
    <w:rsid w:val="00D4452B"/>
    <w:rsid w:val="00D4491F"/>
    <w:rsid w:val="00D44E1D"/>
    <w:rsid w:val="00D44EE0"/>
    <w:rsid w:val="00D45543"/>
    <w:rsid w:val="00D464A0"/>
    <w:rsid w:val="00D46F2D"/>
    <w:rsid w:val="00D4720A"/>
    <w:rsid w:val="00D47511"/>
    <w:rsid w:val="00D50D05"/>
    <w:rsid w:val="00D55226"/>
    <w:rsid w:val="00D55CA1"/>
    <w:rsid w:val="00D565F0"/>
    <w:rsid w:val="00D601AA"/>
    <w:rsid w:val="00D60CC4"/>
    <w:rsid w:val="00D61391"/>
    <w:rsid w:val="00D6214A"/>
    <w:rsid w:val="00D622F9"/>
    <w:rsid w:val="00D63E93"/>
    <w:rsid w:val="00D642DF"/>
    <w:rsid w:val="00D66877"/>
    <w:rsid w:val="00D66CB5"/>
    <w:rsid w:val="00D67CFF"/>
    <w:rsid w:val="00D67EFC"/>
    <w:rsid w:val="00D67F74"/>
    <w:rsid w:val="00D73EC5"/>
    <w:rsid w:val="00D7414D"/>
    <w:rsid w:val="00D74ED0"/>
    <w:rsid w:val="00D75F24"/>
    <w:rsid w:val="00D76565"/>
    <w:rsid w:val="00D7718E"/>
    <w:rsid w:val="00D77961"/>
    <w:rsid w:val="00D82689"/>
    <w:rsid w:val="00D826DC"/>
    <w:rsid w:val="00D852A7"/>
    <w:rsid w:val="00D90BF9"/>
    <w:rsid w:val="00D93547"/>
    <w:rsid w:val="00D93D38"/>
    <w:rsid w:val="00D948F4"/>
    <w:rsid w:val="00DA01A0"/>
    <w:rsid w:val="00DA1AB3"/>
    <w:rsid w:val="00DA355F"/>
    <w:rsid w:val="00DA4181"/>
    <w:rsid w:val="00DA7011"/>
    <w:rsid w:val="00DA78DD"/>
    <w:rsid w:val="00DB0ECD"/>
    <w:rsid w:val="00DB1464"/>
    <w:rsid w:val="00DB3BF6"/>
    <w:rsid w:val="00DB42C2"/>
    <w:rsid w:val="00DB7296"/>
    <w:rsid w:val="00DC0E22"/>
    <w:rsid w:val="00DC26A6"/>
    <w:rsid w:val="00DC2B51"/>
    <w:rsid w:val="00DC38B8"/>
    <w:rsid w:val="00DC3ABB"/>
    <w:rsid w:val="00DD1625"/>
    <w:rsid w:val="00DD1870"/>
    <w:rsid w:val="00DD242A"/>
    <w:rsid w:val="00DD3A21"/>
    <w:rsid w:val="00DD3D8F"/>
    <w:rsid w:val="00DD417F"/>
    <w:rsid w:val="00DD56F0"/>
    <w:rsid w:val="00DD6458"/>
    <w:rsid w:val="00DD78EB"/>
    <w:rsid w:val="00DD7D11"/>
    <w:rsid w:val="00DE16AA"/>
    <w:rsid w:val="00DE3E99"/>
    <w:rsid w:val="00DE5186"/>
    <w:rsid w:val="00DE61CD"/>
    <w:rsid w:val="00DE61FC"/>
    <w:rsid w:val="00DE7B1F"/>
    <w:rsid w:val="00DF1820"/>
    <w:rsid w:val="00DF1C49"/>
    <w:rsid w:val="00DF2B40"/>
    <w:rsid w:val="00DF4A9D"/>
    <w:rsid w:val="00DF5399"/>
    <w:rsid w:val="00E0039F"/>
    <w:rsid w:val="00E013E5"/>
    <w:rsid w:val="00E01515"/>
    <w:rsid w:val="00E04AE8"/>
    <w:rsid w:val="00E054B6"/>
    <w:rsid w:val="00E06006"/>
    <w:rsid w:val="00E06F38"/>
    <w:rsid w:val="00E07349"/>
    <w:rsid w:val="00E10FA8"/>
    <w:rsid w:val="00E123E0"/>
    <w:rsid w:val="00E13897"/>
    <w:rsid w:val="00E16043"/>
    <w:rsid w:val="00E164E3"/>
    <w:rsid w:val="00E167CA"/>
    <w:rsid w:val="00E16B14"/>
    <w:rsid w:val="00E22567"/>
    <w:rsid w:val="00E24F9B"/>
    <w:rsid w:val="00E25A74"/>
    <w:rsid w:val="00E30149"/>
    <w:rsid w:val="00E30F49"/>
    <w:rsid w:val="00E310C2"/>
    <w:rsid w:val="00E32E7B"/>
    <w:rsid w:val="00E331DE"/>
    <w:rsid w:val="00E33F9E"/>
    <w:rsid w:val="00E34522"/>
    <w:rsid w:val="00E34A8D"/>
    <w:rsid w:val="00E37229"/>
    <w:rsid w:val="00E40CA0"/>
    <w:rsid w:val="00E416F4"/>
    <w:rsid w:val="00E442FC"/>
    <w:rsid w:val="00E45474"/>
    <w:rsid w:val="00E45986"/>
    <w:rsid w:val="00E47B04"/>
    <w:rsid w:val="00E47B12"/>
    <w:rsid w:val="00E50077"/>
    <w:rsid w:val="00E50B74"/>
    <w:rsid w:val="00E519D3"/>
    <w:rsid w:val="00E51F03"/>
    <w:rsid w:val="00E52AC3"/>
    <w:rsid w:val="00E52C70"/>
    <w:rsid w:val="00E52DC2"/>
    <w:rsid w:val="00E53DC4"/>
    <w:rsid w:val="00E54C2A"/>
    <w:rsid w:val="00E54D2C"/>
    <w:rsid w:val="00E56FAD"/>
    <w:rsid w:val="00E5719F"/>
    <w:rsid w:val="00E57774"/>
    <w:rsid w:val="00E63237"/>
    <w:rsid w:val="00E67138"/>
    <w:rsid w:val="00E707BC"/>
    <w:rsid w:val="00E708C5"/>
    <w:rsid w:val="00E7211E"/>
    <w:rsid w:val="00E7378D"/>
    <w:rsid w:val="00E74B6B"/>
    <w:rsid w:val="00E8294E"/>
    <w:rsid w:val="00E82F01"/>
    <w:rsid w:val="00E85E91"/>
    <w:rsid w:val="00E8677B"/>
    <w:rsid w:val="00E8787D"/>
    <w:rsid w:val="00E92ED3"/>
    <w:rsid w:val="00E94551"/>
    <w:rsid w:val="00E949E1"/>
    <w:rsid w:val="00E956E0"/>
    <w:rsid w:val="00E9616E"/>
    <w:rsid w:val="00E97558"/>
    <w:rsid w:val="00EA087D"/>
    <w:rsid w:val="00EA12CE"/>
    <w:rsid w:val="00EA2894"/>
    <w:rsid w:val="00EA4D5A"/>
    <w:rsid w:val="00EB09B5"/>
    <w:rsid w:val="00EB09CB"/>
    <w:rsid w:val="00EB0BD9"/>
    <w:rsid w:val="00EB1A89"/>
    <w:rsid w:val="00EB62CF"/>
    <w:rsid w:val="00EB7CAF"/>
    <w:rsid w:val="00EC0512"/>
    <w:rsid w:val="00EC058D"/>
    <w:rsid w:val="00EC0DC4"/>
    <w:rsid w:val="00EC1309"/>
    <w:rsid w:val="00EC16DD"/>
    <w:rsid w:val="00EC2812"/>
    <w:rsid w:val="00EC54B5"/>
    <w:rsid w:val="00ED17A7"/>
    <w:rsid w:val="00ED3897"/>
    <w:rsid w:val="00ED45A7"/>
    <w:rsid w:val="00ED6CF4"/>
    <w:rsid w:val="00ED750E"/>
    <w:rsid w:val="00ED7C8F"/>
    <w:rsid w:val="00EE1368"/>
    <w:rsid w:val="00EE13B6"/>
    <w:rsid w:val="00EE2C14"/>
    <w:rsid w:val="00EE5F3B"/>
    <w:rsid w:val="00EF04DB"/>
    <w:rsid w:val="00EF093A"/>
    <w:rsid w:val="00EF37DC"/>
    <w:rsid w:val="00EF477A"/>
    <w:rsid w:val="00EF5088"/>
    <w:rsid w:val="00EF6B28"/>
    <w:rsid w:val="00EF6D81"/>
    <w:rsid w:val="00F0045A"/>
    <w:rsid w:val="00F00814"/>
    <w:rsid w:val="00F05989"/>
    <w:rsid w:val="00F05C91"/>
    <w:rsid w:val="00F07023"/>
    <w:rsid w:val="00F070AF"/>
    <w:rsid w:val="00F139DB"/>
    <w:rsid w:val="00F143F6"/>
    <w:rsid w:val="00F16389"/>
    <w:rsid w:val="00F17583"/>
    <w:rsid w:val="00F20748"/>
    <w:rsid w:val="00F20AB4"/>
    <w:rsid w:val="00F2563A"/>
    <w:rsid w:val="00F25E72"/>
    <w:rsid w:val="00F3093F"/>
    <w:rsid w:val="00F32584"/>
    <w:rsid w:val="00F33421"/>
    <w:rsid w:val="00F35157"/>
    <w:rsid w:val="00F35673"/>
    <w:rsid w:val="00F35E91"/>
    <w:rsid w:val="00F361A5"/>
    <w:rsid w:val="00F378B3"/>
    <w:rsid w:val="00F41B9E"/>
    <w:rsid w:val="00F41CB7"/>
    <w:rsid w:val="00F4277B"/>
    <w:rsid w:val="00F434D7"/>
    <w:rsid w:val="00F4398F"/>
    <w:rsid w:val="00F44C0A"/>
    <w:rsid w:val="00F45A3F"/>
    <w:rsid w:val="00F504D7"/>
    <w:rsid w:val="00F51835"/>
    <w:rsid w:val="00F52C52"/>
    <w:rsid w:val="00F5375B"/>
    <w:rsid w:val="00F54178"/>
    <w:rsid w:val="00F54707"/>
    <w:rsid w:val="00F54EC4"/>
    <w:rsid w:val="00F5542B"/>
    <w:rsid w:val="00F56F26"/>
    <w:rsid w:val="00F57295"/>
    <w:rsid w:val="00F613C3"/>
    <w:rsid w:val="00F622D9"/>
    <w:rsid w:val="00F623B9"/>
    <w:rsid w:val="00F62F4C"/>
    <w:rsid w:val="00F66A86"/>
    <w:rsid w:val="00F6774E"/>
    <w:rsid w:val="00F67CB8"/>
    <w:rsid w:val="00F70C8F"/>
    <w:rsid w:val="00F717B0"/>
    <w:rsid w:val="00F74323"/>
    <w:rsid w:val="00F82725"/>
    <w:rsid w:val="00F84463"/>
    <w:rsid w:val="00F87B11"/>
    <w:rsid w:val="00F91582"/>
    <w:rsid w:val="00F91B6B"/>
    <w:rsid w:val="00F93865"/>
    <w:rsid w:val="00F95CB7"/>
    <w:rsid w:val="00FA1227"/>
    <w:rsid w:val="00FA2A14"/>
    <w:rsid w:val="00FA30A8"/>
    <w:rsid w:val="00FA5622"/>
    <w:rsid w:val="00FA74ED"/>
    <w:rsid w:val="00FB08B0"/>
    <w:rsid w:val="00FB5885"/>
    <w:rsid w:val="00FB672B"/>
    <w:rsid w:val="00FB6D52"/>
    <w:rsid w:val="00FB720F"/>
    <w:rsid w:val="00FB7642"/>
    <w:rsid w:val="00FC287C"/>
    <w:rsid w:val="00FC2A00"/>
    <w:rsid w:val="00FC7AB8"/>
    <w:rsid w:val="00FC7E69"/>
    <w:rsid w:val="00FD0F59"/>
    <w:rsid w:val="00FD3430"/>
    <w:rsid w:val="00FD598D"/>
    <w:rsid w:val="00FD5A35"/>
    <w:rsid w:val="00FD5C79"/>
    <w:rsid w:val="00FE036F"/>
    <w:rsid w:val="00FE303A"/>
    <w:rsid w:val="00FE47C8"/>
    <w:rsid w:val="00FE61C1"/>
    <w:rsid w:val="00FF5D61"/>
    <w:rsid w:val="00FF611C"/>
    <w:rsid w:val="00FF71AD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B59A7"/>
  <w15:docId w15:val="{3CD023ED-725B-404F-B07A-A3DC606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OneDrive%20-%20Avia%20Brokers%20LLC\Documents\Custom%20Office%20Templates\joshua_templates\Nota%20de%20d&#233;bito%20-%20multiple%20installment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53BE4-C1CE-4D93-8321-E143DACE1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 - multiple installments.dotx</Template>
  <TotalTime>28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Manuel Rivera</cp:lastModifiedBy>
  <cp:revision>16</cp:revision>
  <cp:lastPrinted>2023-07-19T15:17:00Z</cp:lastPrinted>
  <dcterms:created xsi:type="dcterms:W3CDTF">2024-08-10T16:45:00Z</dcterms:created>
  <dcterms:modified xsi:type="dcterms:W3CDTF">2025-01-31T16:02:00Z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