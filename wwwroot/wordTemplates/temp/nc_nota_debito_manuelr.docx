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81C00" w:rsidR="00A3342E" w:rsidP="007078B2" w:rsidRDefault="00131D3E" w14:paraId="76009EDC" w14:textId="6C9171F4">
      <w:pPr>
        <w:spacing w:after="0" w:line="240" w:lineRule="auto"/>
        <w:jc w:val="both"/>
        <w:rPr>
          <w:rFonts w:ascii="Book Antiqua" w:hAnsi="Book Antiqua"/>
          <w:b/>
          <w:bCs/>
          <w:sz w:val="24"/>
          <w:szCs w:val="24"/>
          <w:lang w:val="es-ES"/>
        </w:rPr>
      </w:pPr>
      <w:r w:rsidRPr="00281C00">
        <w:rPr>
          <w:rFonts w:ascii="Book Antiqua" w:hAnsi="Book Antiqua"/>
          <w:b/>
          <w:bCs/>
          <w:sz w:val="24"/>
          <w:szCs w:val="24"/>
          <w:lang w:val="es-ES"/>
        </w:rPr>
        <w:t>Compañia de Seguros Generales Continental S.A.</w:t>
        <w:t/>
      </w:r>
      <w:proofErr w:type="spellStart"/>
      <w:r w:rsidR="00F47B46">
        <w:rPr>
          <w:rFonts w:ascii="Book Antiqua" w:hAnsi="Book Antiqua"/>
          <w:b/>
          <w:bCs/>
          <w:sz w:val="24"/>
          <w:szCs w:val="24"/>
          <w:lang w:val="es-ES"/>
        </w:rPr>
        <w:t/>
      </w:r>
      <w:proofErr w:type="spellEnd"/>
      <w:r w:rsidRPr="00281C00">
        <w:rPr>
          <w:rFonts w:ascii="Book Antiqua" w:hAnsi="Book Antiqua"/>
          <w:b/>
          <w:bCs/>
          <w:sz w:val="24"/>
          <w:szCs w:val="24"/>
          <w:lang w:val="es-ES"/>
        </w:rPr>
        <w:t/>
      </w:r>
    </w:p>
    <w:p w:rsidRPr="00281C00" w:rsidR="007078B2" w:rsidP="007078B2" w:rsidRDefault="00A3294D" w14:paraId="1A554817" w14:textId="334C791F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 w:rsidRPr="00281C00">
        <w:rPr>
          <w:rFonts w:ascii="Book Antiqua" w:hAnsi="Book Antiqua"/>
          <w:i/>
          <w:iCs/>
          <w:sz w:val="24"/>
          <w:szCs w:val="24"/>
          <w:lang w:val="es-ES"/>
        </w:rPr>
        <w:t>Calle Veracruz</w:t>
        <w:t/>
      </w:r>
      <w:r w:rsidR="00F47B46">
        <w:rPr>
          <w:rFonts w:ascii="Book Antiqua" w:hAnsi="Book Antiqua"/>
          <w:i/>
          <w:iCs/>
          <w:sz w:val="24"/>
          <w:szCs w:val="24"/>
          <w:lang w:val="es-ES"/>
        </w:rPr>
        <w:t/>
      </w:r>
      <w:r w:rsidRPr="00281C00">
        <w:rPr>
          <w:rFonts w:ascii="Book Antiqua" w:hAnsi="Book Antiqua"/>
          <w:i/>
          <w:iCs/>
          <w:sz w:val="24"/>
          <w:szCs w:val="24"/>
          <w:lang w:val="es-ES"/>
        </w:rPr>
        <w:t/>
      </w:r>
    </w:p>
    <w:p w:rsidRPr="00281C00" w:rsidR="001364C8" w:rsidP="001364C8" w:rsidRDefault="00A3294D" w14:paraId="54BB6103" w14:textId="296CC92B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 w:rsidRPr="00281C00">
        <w:rPr>
          <w:rFonts w:ascii="Book Antiqua" w:hAnsi="Book Antiqua"/>
          <w:i/>
          <w:iCs/>
          <w:sz w:val="24"/>
          <w:szCs w:val="24"/>
          <w:lang w:val="es-ES"/>
        </w:rPr>
        <w:t>Torre Veracruz</w:t>
        <w:t/>
      </w:r>
      <w:r w:rsidR="00F47B46">
        <w:rPr>
          <w:rFonts w:ascii="Book Antiqua" w:hAnsi="Book Antiqua"/>
          <w:i/>
          <w:iCs/>
          <w:sz w:val="24"/>
          <w:szCs w:val="24"/>
          <w:lang w:val="es-ES"/>
        </w:rPr>
        <w:t/>
      </w:r>
      <w:r w:rsidRPr="00281C00">
        <w:rPr>
          <w:rFonts w:ascii="Book Antiqua" w:hAnsi="Book Antiqua"/>
          <w:i/>
          <w:iCs/>
          <w:sz w:val="24"/>
          <w:szCs w:val="24"/>
          <w:lang w:val="es-ES"/>
        </w:rPr>
        <w:t/>
      </w:r>
    </w:p>
    <w:p w:rsidRPr="00281C00" w:rsidR="001364C8" w:rsidP="001364C8" w:rsidRDefault="00A3294D" w14:paraId="338594F2" w14:textId="3D0E7280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 w:rsidRPr="00281C00">
        <w:rPr>
          <w:rFonts w:ascii="Book Antiqua" w:hAnsi="Book Antiqua"/>
          <w:i/>
          <w:iCs/>
          <w:sz w:val="24"/>
          <w:szCs w:val="24"/>
          <w:lang w:val="es-ES"/>
        </w:rPr>
        <w:t>Las Mercedes</w:t>
        <w:t/>
      </w:r>
      <w:r w:rsidR="00F47B46">
        <w:rPr>
          <w:rFonts w:ascii="Book Antiqua" w:hAnsi="Book Antiqua"/>
          <w:i/>
          <w:iCs/>
          <w:sz w:val="24"/>
          <w:szCs w:val="24"/>
          <w:lang w:val="es-ES"/>
        </w:rPr>
        <w:t/>
      </w:r>
      <w:r w:rsidRPr="00281C00">
        <w:rPr>
          <w:rFonts w:ascii="Book Antiqua" w:hAnsi="Book Antiqua"/>
          <w:i/>
          <w:iCs/>
          <w:sz w:val="24"/>
          <w:szCs w:val="24"/>
          <w:lang w:val="es-ES"/>
        </w:rPr>
        <w:t/>
      </w:r>
    </w:p>
    <w:p w:rsidR="0065796E" w:rsidP="001364C8" w:rsidRDefault="0065796E" w14:paraId="66B3D960" w14:textId="1CA72F8A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</w:p>
    <w:p w:rsidRPr="002B60E6" w:rsidR="003E5F0B" w:rsidP="003E5F0B" w:rsidRDefault="003E5F0B" w14:paraId="26AFCE20" w14:textId="77777777">
      <w:pPr>
        <w:pBdr>
          <w:top w:val="single" w:color="auto" w:sz="4" w:space="4"/>
          <w:bottom w:val="single" w:color="auto" w:sz="4" w:space="4"/>
        </w:pBdr>
        <w:spacing w:before="240" w:after="240" w:line="240" w:lineRule="auto"/>
        <w:jc w:val="center"/>
        <w:rPr>
          <w:rFonts w:ascii="Book Antiqua" w:hAnsi="Book Antiqua"/>
          <w:sz w:val="24"/>
          <w:szCs w:val="24"/>
          <w:lang w:val="es-ES"/>
        </w:rPr>
      </w:pPr>
      <w:r w:rsidRPr="002B60E6">
        <w:rPr>
          <w:rFonts w:ascii="Book Antiqua" w:hAnsi="Book Antiqua"/>
          <w:sz w:val="24"/>
          <w:szCs w:val="24"/>
          <w:lang w:val="es-ES"/>
        </w:rPr>
        <w:t>NOTA DE DÉBITO</w:t>
      </w:r>
      <w:r w:rsidRPr="002B60E6" w:rsidR="009A39CA">
        <w:rPr>
          <w:rFonts w:ascii="Book Antiqua" w:hAnsi="Book Antiqua"/>
          <w:sz w:val="24"/>
          <w:szCs w:val="24"/>
          <w:lang w:val="es-ES"/>
        </w:rPr>
        <w:t xml:space="preserve"> </w:t>
      </w:r>
    </w:p>
    <w:p w:rsidR="001364C8" w:rsidP="00542A83" w:rsidRDefault="001364C8" w14:paraId="41835CAB" w14:textId="77777777">
      <w:pPr>
        <w:spacing w:after="0" w:line="240" w:lineRule="auto"/>
      </w:pPr>
    </w:p>
    <w:tbl>
      <w:tblPr>
        <w:tblStyle w:val="TableGrid"/>
        <w:tblW w:w="981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65"/>
        <w:gridCol w:w="2217"/>
        <w:gridCol w:w="5228"/>
      </w:tblGrid>
      <w:tr w:rsidR="001364C8" w:rsidTr="00F47B46" w14:paraId="317F3732" w14:textId="77777777">
        <w:tc>
          <w:tcPr>
            <w:tcW w:w="2365" w:type="dxa"/>
          </w:tcPr>
          <w:p w:rsidR="001364C8" w:rsidP="00CC5608" w:rsidRDefault="001364C8" w14:paraId="6786EB0E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177D5F">
              <w:rPr>
                <w:rFonts w:ascii="Book Antiqua" w:hAnsi="Book Antiqu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2217" w:type="dxa"/>
          </w:tcPr>
          <w:p w:rsidR="001364C8" w:rsidP="00CC5608" w:rsidRDefault="001364C8" w14:paraId="3DF4573F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228" w:type="dxa"/>
          </w:tcPr>
          <w:p w:rsidR="001364C8" w:rsidP="00CC5608" w:rsidRDefault="00281C00" w14:paraId="61C3D996" w14:textId="1A3FAD86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Texto cualquiera de ejemplo! para mi nota de débito. </w:t>
              <w:t/>
            </w:r>
            <w:proofErr w:type="spellStart"/>
            <w:r w:rsidR="00F47B46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</w:tr>
      <w:tr w:rsidR="001364C8" w:rsidTr="00F47B46" w14:paraId="6DA8D22B" w14:textId="77777777">
        <w:tc>
          <w:tcPr>
            <w:tcW w:w="2365" w:type="dxa"/>
          </w:tcPr>
          <w:p w:rsidRPr="00177D5F" w:rsidR="001364C8" w:rsidP="007379B0" w:rsidRDefault="001364C8" w14:paraId="78753B9F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177D5F">
              <w:rPr>
                <w:rFonts w:ascii="Book Antiqua" w:hAnsi="Book Antiqua"/>
                <w:sz w:val="24"/>
                <w:szCs w:val="24"/>
                <w:lang w:val="es-ES"/>
              </w:rPr>
              <w:t>ASEGURADO</w:t>
            </w:r>
          </w:p>
          <w:p w:rsidR="001364C8" w:rsidP="007379B0" w:rsidRDefault="001364C8" w14:paraId="447D4763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7436B6">
              <w:rPr>
                <w:rFonts w:ascii="Book Antiqua" w:hAnsi="Book Antiqua"/>
                <w:sz w:val="24"/>
                <w:szCs w:val="24"/>
                <w:lang w:val="es-419"/>
              </w:rPr>
              <w:t>ORIGINAL</w:t>
            </w:r>
          </w:p>
        </w:tc>
        <w:tc>
          <w:tcPr>
            <w:tcW w:w="2217" w:type="dxa"/>
          </w:tcPr>
          <w:p w:rsidR="001364C8" w:rsidP="00CC5608" w:rsidRDefault="001364C8" w14:paraId="152867ED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228" w:type="dxa"/>
          </w:tcPr>
          <w:p w:rsidR="001364C8" w:rsidP="00CC5608" w:rsidRDefault="00A3294D" w14:paraId="4A27A319" w14:textId="4A0F0C55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Transportes e Inversiones Aéreas C.S. Ltda.</w:t>
              <w:t/>
            </w:r>
            <w:proofErr w:type="spellStart"/>
            <w:r w:rsidR="001364C8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r w:rsidR="00F47B46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</w:tr>
      <w:tr w:rsidR="001364C8" w:rsidTr="00F47B46" w14:paraId="6D274AE7" w14:textId="77777777">
        <w:tc>
          <w:tcPr>
            <w:tcW w:w="2365" w:type="dxa"/>
          </w:tcPr>
          <w:p w:rsidRPr="00177D5F" w:rsidR="001364C8" w:rsidP="007379B0" w:rsidRDefault="001364C8" w14:paraId="00939E88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 w:rsidRPr="002E3472">
              <w:rPr>
                <w:rFonts w:ascii="Book Antiqua" w:hAnsi="Book Antiqua"/>
                <w:sz w:val="24"/>
                <w:szCs w:val="24"/>
                <w:lang w:val="es-419"/>
              </w:rPr>
              <w:t>REASEGURADO</w:t>
            </w:r>
          </w:p>
        </w:tc>
        <w:tc>
          <w:tcPr>
            <w:tcW w:w="2217" w:type="dxa"/>
          </w:tcPr>
          <w:p w:rsidR="001364C8" w:rsidP="00CC5608" w:rsidRDefault="001364C8" w14:paraId="3A3571E4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228" w:type="dxa"/>
          </w:tcPr>
          <w:p w:rsidR="001364C8" w:rsidP="00CC5608" w:rsidRDefault="00A3294D" w14:paraId="2F5F114C" w14:textId="7BF04E45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Compañia de Seguros Generales Continental S.A.</w:t>
              <w:t/>
            </w:r>
            <w:proofErr w:type="spellStart"/>
            <w:r w:rsidR="00F47B46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</w:tr>
      <w:tr w:rsidR="001364C8" w:rsidTr="00F47B46" w14:paraId="70FAB720" w14:textId="77777777">
        <w:tc>
          <w:tcPr>
            <w:tcW w:w="2365" w:type="dxa"/>
          </w:tcPr>
          <w:p w:rsidRPr="002E3472" w:rsidR="001364C8" w:rsidP="007379B0" w:rsidRDefault="001364C8" w14:paraId="177165E6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PERIODO</w:t>
            </w:r>
          </w:p>
        </w:tc>
        <w:tc>
          <w:tcPr>
            <w:tcW w:w="2217" w:type="dxa"/>
          </w:tcPr>
          <w:p w:rsidR="001364C8" w:rsidP="00CC5608" w:rsidRDefault="001364C8" w14:paraId="745EE445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228" w:type="dxa"/>
          </w:tcPr>
          <w:p w:rsidR="001364C8" w:rsidP="00CC5608" w:rsidRDefault="00DA7F31" w14:paraId="77682259" w14:textId="0953D0AA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1/1/2025</w:t>
              <w:t/>
            </w:r>
            <w:proofErr w:type="spellStart"/>
            <w:r w:rsidR="00F47B46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r w:rsidR="00F47B46">
              <w:rPr>
                <w:rFonts w:ascii="Book Antiqua" w:hAnsi="Book Antiqua"/>
                <w:sz w:val="24"/>
                <w:szCs w:val="24"/>
                <w:lang w:val="es-ES"/>
              </w:rPr>
              <w:t xml:space="preserve"> a {{</w:t>
            </w:r>
            <w:proofErr w:type="spellStart"/>
            <w:r w:rsidR="00F47B46">
              <w:rPr>
                <w:rFonts w:ascii="Book Antiqua" w:hAnsi="Book Antiqua"/>
                <w:sz w:val="24"/>
                <w:szCs w:val="24"/>
                <w:lang w:val="es-ES"/>
              </w:rPr>
              <w:t>cesionHasta</w:t>
            </w:r>
            <w:proofErr w:type="spellEnd"/>
            <w:r w:rsidR="00F47B46">
              <w:rPr>
                <w:rFonts w:ascii="Book Antiqua" w:hAnsi="Book Antiqua"/>
                <w:sz w:val="24"/>
                <w:szCs w:val="24"/>
                <w:lang w:val="es-ES"/>
              </w:rPr>
              <w:t>}}</w:t>
            </w:r>
          </w:p>
        </w:tc>
      </w:tr>
      <w:tr w:rsidR="001364C8" w:rsidTr="00F47B46" w14:paraId="2082501D" w14:textId="77777777">
        <w:tc>
          <w:tcPr>
            <w:tcW w:w="2365" w:type="dxa"/>
          </w:tcPr>
          <w:p w:rsidR="001364C8" w:rsidP="007379B0" w:rsidRDefault="001364C8" w14:paraId="5D503E22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</w:p>
        </w:tc>
        <w:tc>
          <w:tcPr>
            <w:tcW w:w="2217" w:type="dxa"/>
          </w:tcPr>
          <w:p w:rsidR="001364C8" w:rsidP="00CC5608" w:rsidRDefault="001364C8" w14:paraId="6A6C93C3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228" w:type="dxa"/>
          </w:tcPr>
          <w:p w:rsidR="001364C8" w:rsidP="00CC5608" w:rsidRDefault="001364C8" w14:paraId="626D91E1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Ambos días a las 12:00pm. Hora estándar en la ubicación del asegurado original.</w:t>
            </w:r>
          </w:p>
        </w:tc>
      </w:tr>
      <w:tr w:rsidR="001364C8" w:rsidTr="00F47B46" w14:paraId="1D5BCDE0" w14:textId="77777777">
        <w:tc>
          <w:tcPr>
            <w:tcW w:w="2365" w:type="dxa"/>
          </w:tcPr>
          <w:p w:rsidR="001364C8" w:rsidP="007379B0" w:rsidRDefault="001364C8" w14:paraId="4248272D" w14:textId="5205FB8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 w:rsidRPr="00A658B9">
              <w:rPr>
                <w:rFonts w:ascii="Book Antiqua" w:hAnsi="Book Antiqua"/>
                <w:sz w:val="24"/>
                <w:szCs w:val="24"/>
                <w:lang w:val="es-ES"/>
              </w:rPr>
              <w:t xml:space="preserve">PRIMA </w:t>
            </w:r>
          </w:p>
        </w:tc>
        <w:tc>
          <w:tcPr>
            <w:tcW w:w="2217" w:type="dxa"/>
          </w:tcPr>
          <w:p w:rsidR="001364C8" w:rsidP="00CC5608" w:rsidRDefault="001364C8" w14:paraId="6513BD7D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228" w:type="dxa"/>
          </w:tcPr>
          <w:p w:rsidR="001364C8" w:rsidP="00CC5608" w:rsidRDefault="00281C00" w14:paraId="415963F0" w14:textId="4146BE79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  <w:t/>
            </w:r>
            <w:proofErr w:type="spellStart"/>
            <w:r w:rsidR="00F47B46"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r w:rsidR="001364C8"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 w:rsidR="00DA7F31">
              <w:rPr>
                <w:rFonts w:ascii="Book Antiqua" w:hAnsi="Book Antiqua"/>
                <w:bCs/>
                <w:sz w:val="24"/>
                <w:szCs w:val="24"/>
                <w:lang w:val="es-ES"/>
              </w:rPr>
              <w:t>11.345,00</w:t>
              <w:t/>
            </w:r>
            <w:r w:rsidR="001364C8"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r w:rsidR="00DA7F31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</w:tr>
      <w:tr w:rsidR="001364C8" w:rsidTr="00F47B46" w14:paraId="371F0C32" w14:textId="77777777">
        <w:tc>
          <w:tcPr>
            <w:tcW w:w="2365" w:type="dxa"/>
          </w:tcPr>
          <w:p w:rsidR="001364C8" w:rsidP="007379B0" w:rsidRDefault="001364C8" w14:paraId="65F5BC20" w14:textId="355D8F5F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ORDEN </w:t>
            </w:r>
          </w:p>
        </w:tc>
        <w:tc>
          <w:tcPr>
            <w:tcW w:w="2217" w:type="dxa"/>
          </w:tcPr>
          <w:p w:rsidR="001364C8" w:rsidP="00CC5608" w:rsidRDefault="00F47B46" w14:paraId="1F3F08D8" w14:textId="2448E75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100,00%</w:t>
              <w:t/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gramEnd"/>
          </w:p>
        </w:tc>
        <w:tc>
          <w:tcPr>
            <w:tcW w:w="5228" w:type="dxa"/>
          </w:tcPr>
          <w:p w:rsidR="001364C8" w:rsidP="00CC5608" w:rsidRDefault="00281C00" w14:paraId="50430B8D" w14:textId="15896771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  <w:t/>
            </w:r>
            <w:proofErr w:type="spellStart"/>
            <w:r w:rsidR="00F47B46"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r w:rsidR="001364C8"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 w:rsidR="00DA7F31">
              <w:rPr>
                <w:rFonts w:ascii="Book Antiqua" w:hAnsi="Book Antiqua"/>
                <w:sz w:val="24"/>
                <w:szCs w:val="24"/>
                <w:lang w:val="es-ES"/>
              </w:rPr>
              <w:t>11.345,00</w:t>
              <w:t/>
            </w:r>
            <w:proofErr w:type="spellStart"/>
            <w:r w:rsidR="00F47B46"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r w:rsidR="00DA7F31"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</w:tr>
      <w:tr w:rsidR="001364C8" w:rsidTr="00F47B46" w14:paraId="25467D0F" w14:textId="77777777">
        <w:tc>
          <w:tcPr>
            <w:tcW w:w="2365" w:type="dxa"/>
          </w:tcPr>
          <w:p w:rsidR="001364C8" w:rsidP="007379B0" w:rsidRDefault="001364C8" w14:paraId="3D23AA30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217" w:type="dxa"/>
          </w:tcPr>
          <w:p w:rsidR="001364C8" w:rsidP="00CC5608" w:rsidRDefault="001364C8" w14:paraId="1C44CCFB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228" w:type="dxa"/>
          </w:tcPr>
          <w:p w:rsidR="001364C8" w:rsidP="00CC5608" w:rsidRDefault="001364C8" w14:paraId="16786EFC" w14:textId="7777777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</w:p>
        </w:tc>
      </w:tr>
      <w:tr w:rsidR="001364C8" w:rsidTr="00F47B46" w14:paraId="22E4C390" w14:textId="77777777">
        <w:tc>
          <w:tcPr>
            <w:tcW w:w="2365" w:type="dxa"/>
          </w:tcPr>
          <w:p w:rsidR="001364C8" w:rsidP="007379B0" w:rsidRDefault="001364C8" w14:paraId="1C38752E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2217" w:type="dxa"/>
          </w:tcPr>
          <w:p w:rsidR="001364C8" w:rsidP="00CC5608" w:rsidRDefault="001364C8" w14:paraId="3CF41930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228" w:type="dxa"/>
          </w:tcPr>
          <w:p w:rsidR="001364C8" w:rsidP="00CC5608" w:rsidRDefault="00281C00" w14:paraId="7B77181B" w14:textId="0D28ADDE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  <w:t/>
            </w:r>
            <w:proofErr w:type="spellStart"/>
            <w:r w:rsidR="00F47B46"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r w:rsidR="001364C8"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 w:rsidR="00DA7F31">
              <w:rPr>
                <w:rFonts w:ascii="Book Antiqua" w:hAnsi="Book Antiqua"/>
                <w:sz w:val="24"/>
                <w:szCs w:val="24"/>
                <w:lang w:val="es-ES"/>
              </w:rPr>
              <w:t>11.345,00</w:t>
              <w:t/>
            </w:r>
            <w:proofErr w:type="spellStart"/>
            <w:r w:rsidR="001364C8"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r w:rsidR="005F74F4"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  <w:tr w:rsidR="00F47B46" w:rsidTr="00F47B46" w14:paraId="470781D0" w14:textId="77777777">
        <w:tc>
          <w:tcPr>
            <w:tcW w:w="2365" w:type="dxa"/>
          </w:tcPr>
          <w:p w:rsidR="00F47B46" w:rsidP="007379B0" w:rsidRDefault="00F47B46" w14:paraId="2E5B1D97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217" w:type="dxa"/>
          </w:tcPr>
          <w:p w:rsidR="00F47B46" w:rsidP="00CC5608" w:rsidRDefault="00F47B46" w14:paraId="788AFA07" w14:textId="7777777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228" w:type="dxa"/>
          </w:tcPr>
          <w:p w:rsidR="00F47B46" w:rsidP="004D5E6B" w:rsidRDefault="005F74F4" w14:paraId="06A6C606" w14:textId="6CA2C7C1">
            <w:pPr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</w:t>
            </w:r>
            <w:r w:rsidRPr="00A658B9">
              <w:rPr>
                <w:rFonts w:ascii="Book Antiqua" w:hAnsi="Book Antiqua"/>
                <w:sz w:val="24"/>
                <w:szCs w:val="24"/>
                <w:lang w:val="es-ES"/>
              </w:rPr>
              <w:t xml:space="preserve"> neta a favor de </w:t>
            </w:r>
            <w:r w:rsidRPr="00110DE3">
              <w:rPr>
                <w:rFonts w:ascii="Book Antiqua" w:hAnsi="Book Antiqua"/>
                <w:i/>
                <w:iCs/>
                <w:sz w:val="24"/>
                <w:szCs w:val="24"/>
                <w:lang w:val="es-ES"/>
              </w:rPr>
              <w:t>Avia Brokers - Reinsurance Brokers</w:t>
              <w:t/>
            </w:r>
            <w:proofErr w:type="spellStart"/>
            <w:r w:rsidRPr="00110DE3">
              <w:rPr>
                <w:rFonts w:ascii="Book Antiqua" w:hAnsi="Book Antiqua"/>
                <w:i/>
                <w:iCs/>
                <w:sz w:val="24"/>
                <w:szCs w:val="24"/>
                <w:lang w:val="es-ES"/>
              </w:rPr>
              <w:t/>
            </w:r>
            <w:proofErr w:type="spellEnd"/>
            <w:r w:rsidRPr="00110DE3">
              <w:rPr>
                <w:rFonts w:ascii="Book Antiqua" w:hAnsi="Book Antiqua"/>
                <w:i/>
                <w:iCs/>
                <w:sz w:val="24"/>
                <w:szCs w:val="24"/>
                <w:lang w:val="es-ES"/>
              </w:rPr>
              <w:t/>
            </w:r>
          </w:p>
        </w:tc>
      </w:tr>
    </w:tbl>
    <w:p w:rsidR="00F47B46" w:rsidP="006442C2" w:rsidRDefault="00F47B46" w14:paraId="6E553B31" w14:textId="77777777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</w:p>
    <w:tbl>
      <w:tblPr>
        <w:tblStyle w:val="TableGrid"/>
        <w:tblW w:w="97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01"/>
        <w:gridCol w:w="2188"/>
        <w:gridCol w:w="1952"/>
        <w:gridCol w:w="2121"/>
        <w:gridCol w:w="1819"/>
      </w:tblGrid>
      <w:tr w:rsidR="00F47B46" w:rsidTr="003C1066" w14:paraId="06B3BD4B" w14:textId="77777777">
        <w:tc>
          <w:tcPr>
            <w:tcW w:w="9781" w:type="dxa"/>
            <w:gridSpan w:val="5"/>
          </w:tcPr>
          <w:p w:rsidR="00F47B46" w:rsidP="003C1066" w:rsidRDefault="00F47B46" w14:paraId="56CCB7CB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GARANTÍA DE PAGO DE PRIMAS</w:t>
            </w:r>
          </w:p>
        </w:tc>
      </w:tr>
      <w:tr w:rsidR="00F47B46" w:rsidTr="003C1066" w14:paraId="4E37B019" w14:textId="77777777">
        <w:tc>
          <w:tcPr>
            <w:tcW w:w="2060" w:type="dxa"/>
          </w:tcPr>
          <w:p w:rsidR="00F47B46" w:rsidP="003C1066" w:rsidRDefault="00F47B46" w14:paraId="387191DB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952" w:type="dxa"/>
          </w:tcPr>
          <w:p w:rsidR="00F47B46" w:rsidP="003C1066" w:rsidRDefault="00F47B46" w14:paraId="77F54D74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F vencimiento</w:t>
            </w:r>
          </w:p>
        </w:tc>
        <w:tc>
          <w:tcPr>
            <w:tcW w:w="758" w:type="dxa"/>
          </w:tcPr>
          <w:p w:rsidR="00F47B46" w:rsidP="003C1066" w:rsidRDefault="00F47B46" w14:paraId="18A9659C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#</w:t>
            </w:r>
          </w:p>
        </w:tc>
        <w:tc>
          <w:tcPr>
            <w:tcW w:w="2430" w:type="dxa"/>
          </w:tcPr>
          <w:p w:rsidR="00F47B46" w:rsidP="003C1066" w:rsidRDefault="00F47B46" w14:paraId="35ABDEED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Moneda</w:t>
            </w:r>
          </w:p>
        </w:tc>
        <w:tc>
          <w:tcPr>
            <w:tcW w:w="2581" w:type="dxa"/>
          </w:tcPr>
          <w:p w:rsidR="00F47B46" w:rsidP="003C1066" w:rsidRDefault="00F47B46" w14:paraId="1D93E7FE" w14:textId="77777777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Monto</w:t>
            </w:r>
          </w:p>
        </w:tc>
      </w:tr>
      <w:tr w:rsidR="00F47B46" w:rsidTr="003C1066" w14:paraId="7E749BC6" w14:textId="77777777">
        <w:tc>
          <w:tcPr>
            <w:tcW w:w="2060" w:type="dxa"/>
          </w:tcPr>
          <w:p w:rsidR="00F47B46" w:rsidP="003C1066" w:rsidRDefault="00F47B46" w14:paraId="496B8B18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31/1/2025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1952" w:type="dxa"/>
          </w:tcPr>
          <w:p w:rsidR="00F47B46" w:rsidP="003C1066" w:rsidRDefault="00F47B46" w14:paraId="3DC3F3A8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2/3/2025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758" w:type="dxa"/>
          </w:tcPr>
          <w:p w:rsidR="00F47B46" w:rsidP="003C1066" w:rsidRDefault="00F47B46" w14:paraId="21674901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1</w:t>
              <w:t/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  <w:tc>
          <w:tcPr>
            <w:tcW w:w="2430" w:type="dxa"/>
          </w:tcPr>
          <w:p w:rsidR="00F47B46" w:rsidP="003C1066" w:rsidRDefault="00F47B46" w14:paraId="12685E18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2581" w:type="dxa"/>
          </w:tcPr>
          <w:p w:rsidR="00F47B46" w:rsidP="003C1066" w:rsidRDefault="00F47B46" w14:paraId="48EE7112" w14:textId="77777777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2.836,25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  <w:tr w:rsidR="00F47B46" w:rsidTr="003C1066" w14:paraId="7E749BC6" w14:textId="77777777">
        <w:tc>
          <w:tcPr>
            <w:tcW w:w="2060" w:type="dxa"/>
          </w:tcPr>
          <w:p w:rsidR="00F47B46" w:rsidP="003C1066" w:rsidRDefault="00F47B46" w14:paraId="496B8B18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1/4/2025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1952" w:type="dxa"/>
          </w:tcPr>
          <w:p w:rsidR="00F47B46" w:rsidP="003C1066" w:rsidRDefault="00F47B46" w14:paraId="3DC3F3A8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1/5/2025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758" w:type="dxa"/>
          </w:tcPr>
          <w:p w:rsidR="00F47B46" w:rsidP="003C1066" w:rsidRDefault="00F47B46" w14:paraId="21674901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2</w:t>
              <w:t/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  <w:tc>
          <w:tcPr>
            <w:tcW w:w="2430" w:type="dxa"/>
          </w:tcPr>
          <w:p w:rsidR="00F47B46" w:rsidP="003C1066" w:rsidRDefault="00F47B46" w14:paraId="12685E18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2581" w:type="dxa"/>
          </w:tcPr>
          <w:p w:rsidR="00F47B46" w:rsidP="003C1066" w:rsidRDefault="00F47B46" w14:paraId="48EE7112" w14:textId="77777777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2.836,25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  <w:tr w:rsidR="00F47B46" w:rsidTr="003C1066" w14:paraId="7E749BC6" w14:textId="77777777">
        <w:tc>
          <w:tcPr>
            <w:tcW w:w="2060" w:type="dxa"/>
          </w:tcPr>
          <w:p w:rsidR="00F47B46" w:rsidP="003C1066" w:rsidRDefault="00F47B46" w14:paraId="496B8B18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30/6/2025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1952" w:type="dxa"/>
          </w:tcPr>
          <w:p w:rsidR="00F47B46" w:rsidP="003C1066" w:rsidRDefault="00F47B46" w14:paraId="3DC3F3A8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30/7/2025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758" w:type="dxa"/>
          </w:tcPr>
          <w:p w:rsidR="00F47B46" w:rsidP="003C1066" w:rsidRDefault="00F47B46" w14:paraId="21674901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3</w:t>
              <w:t/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  <w:tc>
          <w:tcPr>
            <w:tcW w:w="2430" w:type="dxa"/>
          </w:tcPr>
          <w:p w:rsidR="00F47B46" w:rsidP="003C1066" w:rsidRDefault="00F47B46" w14:paraId="12685E18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2581" w:type="dxa"/>
          </w:tcPr>
          <w:p w:rsidR="00F47B46" w:rsidP="003C1066" w:rsidRDefault="00F47B46" w14:paraId="48EE7112" w14:textId="77777777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2.836,25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  <w:tr w:rsidR="00F47B46" w:rsidTr="003C1066" w14:paraId="7E749BC6" w14:textId="77777777">
        <w:tc>
          <w:tcPr>
            <w:tcW w:w="2060" w:type="dxa"/>
          </w:tcPr>
          <w:p w:rsidR="00F47B46" w:rsidP="003C1066" w:rsidRDefault="00F47B46" w14:paraId="496B8B18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28/9/2025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1952" w:type="dxa"/>
          </w:tcPr>
          <w:p w:rsidR="00F47B46" w:rsidP="003C1066" w:rsidRDefault="00F47B46" w14:paraId="3DC3F3A8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28/10/2025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758" w:type="dxa"/>
          </w:tcPr>
          <w:p w:rsidR="00F47B46" w:rsidP="003C1066" w:rsidRDefault="00F47B46" w14:paraId="21674901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4</w:t>
              <w:t/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/>
            </w:r>
          </w:p>
        </w:tc>
        <w:tc>
          <w:tcPr>
            <w:tcW w:w="2430" w:type="dxa"/>
          </w:tcPr>
          <w:p w:rsidR="00F47B46" w:rsidP="003C1066" w:rsidRDefault="00F47B46" w14:paraId="12685E18" w14:textId="77777777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  <w:tc>
          <w:tcPr>
            <w:tcW w:w="2581" w:type="dxa"/>
          </w:tcPr>
          <w:p w:rsidR="00F47B46" w:rsidP="003C1066" w:rsidRDefault="00F47B46" w14:paraId="48EE7112" w14:textId="77777777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2.836,25</w:t>
              <w:t/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/>
            </w:r>
          </w:p>
        </w:tc>
      </w:tr>
    </w:tbl>
    <w:p w:rsidR="004A43B0" w:rsidP="006442C2" w:rsidRDefault="00C45826" w14:paraId="2B4AAAF6" w14:textId="58E54357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                                              </w:t>
      </w:r>
    </w:p>
    <w:p w:rsidR="004A43B0" w:rsidP="00E26884" w:rsidRDefault="004A43B0" w14:paraId="6A8D6054" w14:textId="77777777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</w:p>
    <w:p w:rsidR="00605DA9" w:rsidP="00D72B62" w:rsidRDefault="00605DA9" w14:paraId="4CB562DD" w14:textId="77777777">
      <w:pPr>
        <w:tabs>
          <w:tab w:val="left" w:pos="216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US"/>
        </w:rPr>
      </w:pPr>
      <w:r w:rsidRPr="003E5F0B">
        <w:rPr>
          <w:rFonts w:ascii="Book Antiqua" w:hAnsi="Book Antiqua"/>
          <w:sz w:val="24"/>
          <w:szCs w:val="24"/>
          <w:lang w:val="es-US"/>
        </w:rPr>
        <w:t xml:space="preserve">Por favor sírvanse hacer sus pagos vía transferencia bancaria a la cuenta siguiente. Así mismo le pedimos se sirvan verificar con su banco para que cualquier comisión por el uso de un banco intermediario les cargada a su cuenta. </w:t>
      </w:r>
    </w:p>
    <w:p w:rsidRPr="00D72B62" w:rsidR="006A237F" w:rsidP="00D72B62" w:rsidRDefault="006A237F" w14:paraId="659E84C9" w14:textId="77777777">
      <w:pPr>
        <w:tabs>
          <w:tab w:val="left" w:pos="216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</w:p>
    <w:p w:rsidRPr="00E17A31" w:rsidR="00605DA9" w:rsidP="00605DA9" w:rsidRDefault="00E17A31" w14:paraId="0D58FE52" w14:textId="166541DC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 w:rsidRPr="00E17A31"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:rsidRPr="00E17A31" w:rsidR="00E17A31" w:rsidP="00E17A31" w:rsidRDefault="00E17A31" w14:paraId="32C04BEF" w14:textId="77777777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 w:rsidRPr="00E17A31"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:rsidRPr="003E5F0B" w:rsidR="00605DA9" w:rsidP="00E17A31" w:rsidRDefault="00E17A31" w14:paraId="59BF5222" w14:textId="0DACB7C9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 w:rsidRPr="00E17A31"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  <w:r w:rsidRPr="003E5F0B" w:rsidR="00605DA9">
        <w:rPr>
          <w:rFonts w:ascii="Book Antiqua" w:hAnsi="Book Antiqua"/>
          <w:sz w:val="24"/>
          <w:szCs w:val="24"/>
          <w:lang w:val="es-ES"/>
        </w:rPr>
        <w:tab/>
      </w:r>
    </w:p>
    <w:p w:rsidRPr="00E17A31" w:rsidR="00E17A31" w:rsidP="00E17A31" w:rsidRDefault="00E17A31" w14:paraId="31A0239A" w14:textId="77777777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 w:rsidRPr="00E17A31"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:rsidRPr="00E17A31" w:rsidR="00E17A31" w:rsidP="00E17A31" w:rsidRDefault="00E17A31" w14:paraId="67829F3D" w14:textId="77777777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 w:rsidRPr="00E17A31"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:rsidRPr="00F47B46" w:rsidR="00E17A31" w:rsidP="00E17A31" w:rsidRDefault="00E17A31" w14:paraId="1923CE44" w14:textId="77777777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 w:rsidRPr="00F47B46"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:rsidRPr="00542A83" w:rsidR="00EE42E1" w:rsidRDefault="00EE42E1" w14:paraId="6BFE85B5" w14:textId="0EBB0E54"/>
    <w:sectPr w:rsidRPr="00542A83" w:rsidR="00EE42E1" w:rsidSect="00E17A31">
      <w:headerReference w:type="default" r:id="rId10"/>
      <w:footerReference w:type="default" r:id="rId11"/>
      <w:pgSz w:w="12240" w:h="15840" w:code="1"/>
      <w:pgMar w:top="1080" w:right="1183" w:bottom="1418" w:left="1276" w:header="90" w:footer="288" w:gutter="0"/>
      <w:pgBorders>
        <w:bottom w:val="single" w:color="F05C36" w:sz="12" w:space="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205F" w14:textId="77777777" w:rsidR="00DC2FFB" w:rsidRDefault="00DC2FFB" w:rsidP="00171C2B">
      <w:pPr>
        <w:spacing w:after="0" w:line="240" w:lineRule="auto"/>
      </w:pPr>
      <w:r>
        <w:separator/>
      </w:r>
    </w:p>
  </w:endnote>
  <w:endnote w:type="continuationSeparator" w:id="0">
    <w:p w14:paraId="010FD4ED" w14:textId="77777777" w:rsidR="00DC2FFB" w:rsidRDefault="00DC2FFB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660"/>
      <w:gridCol w:w="2121"/>
    </w:tblGrid>
    <w:tr w:rsidRPr="00EC54B5" w:rsidR="005D5839" w:rsidTr="00CA1C16" w14:paraId="235501CD" w14:textId="77777777">
      <w:trPr>
        <w:trHeight w:val="360"/>
      </w:trPr>
      <w:tc>
        <w:tcPr>
          <w:tcW w:w="3916" w:type="pct"/>
          <w:vAlign w:val="center"/>
        </w:tcPr>
        <w:p w:rsidRPr="00EC54B5" w:rsidR="005D5839" w:rsidP="005D5839" w:rsidRDefault="00826BB9" w14:paraId="5686950F" w14:textId="1AE6F4B6">
          <w:pPr>
            <w:pStyle w:val="Footer"/>
            <w:rPr>
              <w:rFonts w:ascii="Book Antiqua" w:hAnsi="Book Antiqua"/>
              <w:lang w:val="es-ES"/>
            </w:rPr>
          </w:pPr>
          <w:r>
            <w:rPr>
              <w:rFonts w:ascii="Book Antiqua" w:hAnsi="Book Antiqua"/>
              <w:lang w:val="es-ES"/>
            </w:rPr>
            <w:t xml:space="preserve">Nota de </w:t>
          </w:r>
          <w:r w:rsidR="00C31593">
            <w:rPr>
              <w:rFonts w:ascii="Book Antiqua" w:hAnsi="Book Antiqua"/>
              <w:lang w:val="es-ES"/>
            </w:rPr>
            <w:t>Debi</w:t>
          </w:r>
          <w:r w:rsidR="0077420B">
            <w:rPr>
              <w:rFonts w:ascii="Book Antiqua" w:hAnsi="Book Antiqua"/>
              <w:lang w:val="es-ES"/>
            </w:rPr>
            <w:t xml:space="preserve">to </w:t>
          </w:r>
        </w:p>
      </w:tc>
      <w:tc>
        <w:tcPr>
          <w:tcW w:w="1084" w:type="pct"/>
          <w:vAlign w:val="center"/>
        </w:tcPr>
        <w:p w:rsidRPr="00EC54B5" w:rsidR="005D5839" w:rsidP="005D5839" w:rsidRDefault="00DC2FFB" w14:paraId="04113619" w14:textId="77777777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Pr="00EC54B5" w:rsidR="005D5839">
                <w:rPr>
                  <w:rFonts w:ascii="Book Antiqua" w:hAnsi="Book Antiqua"/>
                  <w:lang w:val="es-ES"/>
                </w:rPr>
                <w:t xml:space="preserve">Página </w: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begin"/>
              </w:r>
              <w:r w:rsidRPr="00EC54B5" w:rsidR="005D5839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Pr="00EC54B5" w:rsidR="005D5839">
                <w:rPr>
                  <w:rFonts w:ascii="Book Antiqua" w:hAnsi="Book Antiqua"/>
                  <w:b/>
                  <w:bCs/>
                </w:rPr>
                <w:t>1</w: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end"/>
              </w:r>
              <w:r w:rsidRPr="00EC54B5" w:rsidR="005D5839">
                <w:rPr>
                  <w:rFonts w:ascii="Book Antiqua" w:hAnsi="Book Antiqua"/>
                  <w:lang w:val="es-ES"/>
                </w:rPr>
                <w:t xml:space="preserve"> de </w: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begin"/>
              </w:r>
              <w:r w:rsidRPr="00EC54B5" w:rsidR="005D5839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Pr="00EC54B5" w:rsidR="005D5839">
                <w:rPr>
                  <w:rFonts w:ascii="Book Antiqua" w:hAnsi="Book Antiqua"/>
                  <w:b/>
                  <w:bCs/>
                </w:rPr>
                <w:t>7</w:t>
              </w:r>
              <w:r w:rsidRPr="00EC54B5" w:rsidR="005D5839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Pr="00EC54B5" w:rsidR="005D5839" w:rsidTr="00CA1C16" w14:paraId="2A59A3B1" w14:textId="77777777">
      <w:trPr>
        <w:trHeight w:val="360"/>
      </w:trPr>
      <w:tc>
        <w:tcPr>
          <w:tcW w:w="5000" w:type="pct"/>
          <w:gridSpan w:val="2"/>
          <w:vAlign w:val="center"/>
        </w:tcPr>
        <w:p w:rsidRPr="00EC54B5" w:rsidR="005D5839" w:rsidP="005D5839" w:rsidRDefault="00F209BA" w14:paraId="0F32C91A" w14:textId="77777777">
          <w:pPr>
            <w:pStyle w:val="Foot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>0</w:t>
          </w:r>
          <w:r w:rsidR="007078B2">
            <w:rPr>
              <w:rFonts w:ascii="Book Antiqua" w:hAnsi="Book Antiqua"/>
            </w:rPr>
            <w:t>9</w:t>
          </w:r>
          <w:r w:rsidR="00205069">
            <w:rPr>
              <w:rFonts w:ascii="Book Antiqua" w:hAnsi="Book Antiqua"/>
            </w:rPr>
            <w:t xml:space="preserve"> de </w:t>
          </w:r>
          <w:r w:rsidR="007078B2">
            <w:rPr>
              <w:rFonts w:ascii="Book Antiqua" w:hAnsi="Book Antiqua"/>
            </w:rPr>
            <w:t>febrero</w:t>
          </w:r>
          <w:r w:rsidR="00205069">
            <w:rPr>
              <w:rFonts w:ascii="Book Antiqua" w:hAnsi="Book Antiqua"/>
            </w:rPr>
            <w:t xml:space="preserve"> de 202</w:t>
          </w:r>
          <w:r w:rsidR="007078B2">
            <w:rPr>
              <w:rFonts w:ascii="Book Antiqua" w:hAnsi="Book Antiqua"/>
            </w:rPr>
            <w:t>4</w:t>
          </w:r>
        </w:p>
      </w:tc>
    </w:tr>
  </w:tbl>
  <w:p w:rsidRPr="00173C5A" w:rsidR="005D5839" w:rsidP="005D5839" w:rsidRDefault="005D5839" w14:paraId="4BE98E7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FAA8" w14:textId="77777777" w:rsidR="00DC2FFB" w:rsidRDefault="00DC2FFB" w:rsidP="00171C2B">
      <w:pPr>
        <w:spacing w:after="0" w:line="240" w:lineRule="auto"/>
      </w:pPr>
      <w:r>
        <w:separator/>
      </w:r>
    </w:p>
  </w:footnote>
  <w:footnote w:type="continuationSeparator" w:id="0">
    <w:p w14:paraId="734F8FA4" w14:textId="77777777" w:rsidR="00DC2FFB" w:rsidRDefault="00DC2FFB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C2B" w:rsidP="001868D8" w:rsidRDefault="00E17A31" w14:paraId="3FF6E6F0" w14:textId="741A3181">
    <w:pPr>
      <w:pStyle w:val="Header"/>
      <w:ind w:left="-144" w:firstLine="144"/>
    </w:pPr>
    <w:r>
      <w:rPr>
        <w:noProof/>
      </w:rPr>
      <w:drawing>
        <wp:inline distT="0" distB="0" distL="0" distR="0" wp14:anchorId="2BEA1BD9" wp14:editId="38123E5F">
          <wp:extent cx="762000" cy="762000"/>
          <wp:effectExtent l="0" t="0" r="0" b="0"/>
          <wp:docPr id="1513590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995554" name="Picture 949955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24" cy="762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2"/>
    <w:rsid w:val="00001FC7"/>
    <w:rsid w:val="000026E7"/>
    <w:rsid w:val="00004E86"/>
    <w:rsid w:val="00011C12"/>
    <w:rsid w:val="00015305"/>
    <w:rsid w:val="00017A9D"/>
    <w:rsid w:val="00022829"/>
    <w:rsid w:val="0003523C"/>
    <w:rsid w:val="0003627F"/>
    <w:rsid w:val="00036E87"/>
    <w:rsid w:val="00040E60"/>
    <w:rsid w:val="00041029"/>
    <w:rsid w:val="00044F93"/>
    <w:rsid w:val="00045B38"/>
    <w:rsid w:val="00055AA5"/>
    <w:rsid w:val="000562E9"/>
    <w:rsid w:val="00060BE2"/>
    <w:rsid w:val="0006456B"/>
    <w:rsid w:val="00076FCD"/>
    <w:rsid w:val="00082411"/>
    <w:rsid w:val="00093402"/>
    <w:rsid w:val="00096E23"/>
    <w:rsid w:val="00097A7A"/>
    <w:rsid w:val="000A00C4"/>
    <w:rsid w:val="000B061D"/>
    <w:rsid w:val="000B3D7D"/>
    <w:rsid w:val="000E38E5"/>
    <w:rsid w:val="000F5A8F"/>
    <w:rsid w:val="001011B1"/>
    <w:rsid w:val="00110DE3"/>
    <w:rsid w:val="001266DD"/>
    <w:rsid w:val="00127DD4"/>
    <w:rsid w:val="00127EF8"/>
    <w:rsid w:val="00131D3E"/>
    <w:rsid w:val="00135001"/>
    <w:rsid w:val="00135E07"/>
    <w:rsid w:val="001364C8"/>
    <w:rsid w:val="00141588"/>
    <w:rsid w:val="001458DD"/>
    <w:rsid w:val="001638D1"/>
    <w:rsid w:val="0016432C"/>
    <w:rsid w:val="00165DBE"/>
    <w:rsid w:val="00166678"/>
    <w:rsid w:val="001717AF"/>
    <w:rsid w:val="00171C2B"/>
    <w:rsid w:val="00171E07"/>
    <w:rsid w:val="00182FB2"/>
    <w:rsid w:val="0018479C"/>
    <w:rsid w:val="001868D8"/>
    <w:rsid w:val="00190D8D"/>
    <w:rsid w:val="0019741B"/>
    <w:rsid w:val="001A14B1"/>
    <w:rsid w:val="001A3136"/>
    <w:rsid w:val="001A5279"/>
    <w:rsid w:val="001B66B0"/>
    <w:rsid w:val="001B7ED4"/>
    <w:rsid w:val="001C021F"/>
    <w:rsid w:val="001C3A0F"/>
    <w:rsid w:val="001C5224"/>
    <w:rsid w:val="001C7260"/>
    <w:rsid w:val="001C777F"/>
    <w:rsid w:val="001D1C00"/>
    <w:rsid w:val="001D2874"/>
    <w:rsid w:val="001D4446"/>
    <w:rsid w:val="001D496B"/>
    <w:rsid w:val="001D5292"/>
    <w:rsid w:val="001D6E5A"/>
    <w:rsid w:val="001D7C46"/>
    <w:rsid w:val="001E1B09"/>
    <w:rsid w:val="001E2A69"/>
    <w:rsid w:val="001E4856"/>
    <w:rsid w:val="001E4FE4"/>
    <w:rsid w:val="001F69AA"/>
    <w:rsid w:val="00204F3C"/>
    <w:rsid w:val="00205069"/>
    <w:rsid w:val="00210A5F"/>
    <w:rsid w:val="002121E2"/>
    <w:rsid w:val="002144B5"/>
    <w:rsid w:val="00216C4F"/>
    <w:rsid w:val="00223C88"/>
    <w:rsid w:val="00224BBD"/>
    <w:rsid w:val="0022555C"/>
    <w:rsid w:val="00233754"/>
    <w:rsid w:val="002410D0"/>
    <w:rsid w:val="00242724"/>
    <w:rsid w:val="00242F8F"/>
    <w:rsid w:val="00244CFD"/>
    <w:rsid w:val="002506BA"/>
    <w:rsid w:val="0026054A"/>
    <w:rsid w:val="00261432"/>
    <w:rsid w:val="00267500"/>
    <w:rsid w:val="0027114A"/>
    <w:rsid w:val="0027258B"/>
    <w:rsid w:val="002739F2"/>
    <w:rsid w:val="00280A86"/>
    <w:rsid w:val="00281C00"/>
    <w:rsid w:val="00287ADA"/>
    <w:rsid w:val="00292502"/>
    <w:rsid w:val="00292E0F"/>
    <w:rsid w:val="002A7A10"/>
    <w:rsid w:val="002B4FFD"/>
    <w:rsid w:val="002B60E6"/>
    <w:rsid w:val="002B62C4"/>
    <w:rsid w:val="002C0167"/>
    <w:rsid w:val="002C1548"/>
    <w:rsid w:val="002C2F61"/>
    <w:rsid w:val="002C5FA1"/>
    <w:rsid w:val="002C7A9C"/>
    <w:rsid w:val="002D0FD0"/>
    <w:rsid w:val="002D1A60"/>
    <w:rsid w:val="002D77B7"/>
    <w:rsid w:val="002E3472"/>
    <w:rsid w:val="002F084C"/>
    <w:rsid w:val="002F2BD1"/>
    <w:rsid w:val="002F5A90"/>
    <w:rsid w:val="00303199"/>
    <w:rsid w:val="0030370B"/>
    <w:rsid w:val="00315A92"/>
    <w:rsid w:val="0032261D"/>
    <w:rsid w:val="00324602"/>
    <w:rsid w:val="003322B8"/>
    <w:rsid w:val="0034044A"/>
    <w:rsid w:val="0034117F"/>
    <w:rsid w:val="003454B2"/>
    <w:rsid w:val="00346392"/>
    <w:rsid w:val="00346856"/>
    <w:rsid w:val="00356A18"/>
    <w:rsid w:val="00375A4B"/>
    <w:rsid w:val="0037671F"/>
    <w:rsid w:val="00383763"/>
    <w:rsid w:val="0038453D"/>
    <w:rsid w:val="003846CE"/>
    <w:rsid w:val="003969FA"/>
    <w:rsid w:val="003A4CD5"/>
    <w:rsid w:val="003B216D"/>
    <w:rsid w:val="003B7211"/>
    <w:rsid w:val="003B748E"/>
    <w:rsid w:val="003C1C9A"/>
    <w:rsid w:val="003C50CE"/>
    <w:rsid w:val="003C638A"/>
    <w:rsid w:val="003E3690"/>
    <w:rsid w:val="003E5F0B"/>
    <w:rsid w:val="003F6418"/>
    <w:rsid w:val="004003B5"/>
    <w:rsid w:val="00413B48"/>
    <w:rsid w:val="00442AF9"/>
    <w:rsid w:val="00443042"/>
    <w:rsid w:val="004460E1"/>
    <w:rsid w:val="00450A9B"/>
    <w:rsid w:val="00452BA6"/>
    <w:rsid w:val="00456A97"/>
    <w:rsid w:val="0046050E"/>
    <w:rsid w:val="00461A59"/>
    <w:rsid w:val="004645A0"/>
    <w:rsid w:val="00465427"/>
    <w:rsid w:val="004676A9"/>
    <w:rsid w:val="00471F0E"/>
    <w:rsid w:val="004755E2"/>
    <w:rsid w:val="004757EB"/>
    <w:rsid w:val="0047690E"/>
    <w:rsid w:val="00476F99"/>
    <w:rsid w:val="00480F33"/>
    <w:rsid w:val="0049281C"/>
    <w:rsid w:val="00492998"/>
    <w:rsid w:val="00495F2E"/>
    <w:rsid w:val="004A1CAB"/>
    <w:rsid w:val="004A43B0"/>
    <w:rsid w:val="004B1C73"/>
    <w:rsid w:val="004B5186"/>
    <w:rsid w:val="004B5DDC"/>
    <w:rsid w:val="004C11DB"/>
    <w:rsid w:val="004D1525"/>
    <w:rsid w:val="004D34CB"/>
    <w:rsid w:val="004D3C93"/>
    <w:rsid w:val="004D5E6B"/>
    <w:rsid w:val="004E205F"/>
    <w:rsid w:val="004E2629"/>
    <w:rsid w:val="004E3D19"/>
    <w:rsid w:val="005020D3"/>
    <w:rsid w:val="005107C2"/>
    <w:rsid w:val="00510C52"/>
    <w:rsid w:val="00513AC1"/>
    <w:rsid w:val="005221D5"/>
    <w:rsid w:val="00522A52"/>
    <w:rsid w:val="00530075"/>
    <w:rsid w:val="00532430"/>
    <w:rsid w:val="0053328B"/>
    <w:rsid w:val="00534439"/>
    <w:rsid w:val="00536DCF"/>
    <w:rsid w:val="005371BC"/>
    <w:rsid w:val="00541066"/>
    <w:rsid w:val="00542A83"/>
    <w:rsid w:val="00550FC2"/>
    <w:rsid w:val="00555EEC"/>
    <w:rsid w:val="00563815"/>
    <w:rsid w:val="0056413D"/>
    <w:rsid w:val="00581B6D"/>
    <w:rsid w:val="00584BF3"/>
    <w:rsid w:val="005876D6"/>
    <w:rsid w:val="00594637"/>
    <w:rsid w:val="00594FA2"/>
    <w:rsid w:val="00597D9F"/>
    <w:rsid w:val="005B49A7"/>
    <w:rsid w:val="005D013B"/>
    <w:rsid w:val="005D5839"/>
    <w:rsid w:val="005E466C"/>
    <w:rsid w:val="005F0626"/>
    <w:rsid w:val="005F2695"/>
    <w:rsid w:val="005F309F"/>
    <w:rsid w:val="005F33FB"/>
    <w:rsid w:val="005F74F4"/>
    <w:rsid w:val="00605A60"/>
    <w:rsid w:val="00605DA9"/>
    <w:rsid w:val="00617551"/>
    <w:rsid w:val="00625C26"/>
    <w:rsid w:val="00633C5A"/>
    <w:rsid w:val="006432EF"/>
    <w:rsid w:val="006442C2"/>
    <w:rsid w:val="006542C1"/>
    <w:rsid w:val="0065796E"/>
    <w:rsid w:val="00657B78"/>
    <w:rsid w:val="00662049"/>
    <w:rsid w:val="006678C0"/>
    <w:rsid w:val="006719CC"/>
    <w:rsid w:val="00680115"/>
    <w:rsid w:val="00681CF6"/>
    <w:rsid w:val="00685F86"/>
    <w:rsid w:val="0068656A"/>
    <w:rsid w:val="00692770"/>
    <w:rsid w:val="006965F7"/>
    <w:rsid w:val="00696E31"/>
    <w:rsid w:val="006A237F"/>
    <w:rsid w:val="006B18D1"/>
    <w:rsid w:val="006B26AB"/>
    <w:rsid w:val="006B40F2"/>
    <w:rsid w:val="006B5E7E"/>
    <w:rsid w:val="006B61E0"/>
    <w:rsid w:val="006C507E"/>
    <w:rsid w:val="006C63C9"/>
    <w:rsid w:val="006D1A0B"/>
    <w:rsid w:val="006D477B"/>
    <w:rsid w:val="006D69C0"/>
    <w:rsid w:val="006E2CE5"/>
    <w:rsid w:val="006E5DB1"/>
    <w:rsid w:val="006E5EE8"/>
    <w:rsid w:val="00705BB1"/>
    <w:rsid w:val="007078B2"/>
    <w:rsid w:val="007103CD"/>
    <w:rsid w:val="00711093"/>
    <w:rsid w:val="007113E0"/>
    <w:rsid w:val="00714075"/>
    <w:rsid w:val="00714D4C"/>
    <w:rsid w:val="00733618"/>
    <w:rsid w:val="00734BF9"/>
    <w:rsid w:val="007379B0"/>
    <w:rsid w:val="007436B6"/>
    <w:rsid w:val="007441E1"/>
    <w:rsid w:val="00745C4E"/>
    <w:rsid w:val="00753625"/>
    <w:rsid w:val="00760BB0"/>
    <w:rsid w:val="00766FDE"/>
    <w:rsid w:val="00767511"/>
    <w:rsid w:val="00770D5F"/>
    <w:rsid w:val="007715E0"/>
    <w:rsid w:val="0077420B"/>
    <w:rsid w:val="00776F33"/>
    <w:rsid w:val="007824E4"/>
    <w:rsid w:val="0079137C"/>
    <w:rsid w:val="007A7109"/>
    <w:rsid w:val="007B46C4"/>
    <w:rsid w:val="007C02B2"/>
    <w:rsid w:val="007C5D8A"/>
    <w:rsid w:val="007C6625"/>
    <w:rsid w:val="007C6657"/>
    <w:rsid w:val="007E0668"/>
    <w:rsid w:val="007E55B7"/>
    <w:rsid w:val="007E75E0"/>
    <w:rsid w:val="007F0D27"/>
    <w:rsid w:val="007F4D21"/>
    <w:rsid w:val="007F7EFA"/>
    <w:rsid w:val="00802B26"/>
    <w:rsid w:val="00812A39"/>
    <w:rsid w:val="00812A9C"/>
    <w:rsid w:val="008131F5"/>
    <w:rsid w:val="00815325"/>
    <w:rsid w:val="0081747A"/>
    <w:rsid w:val="00823704"/>
    <w:rsid w:val="00826BB9"/>
    <w:rsid w:val="008304E1"/>
    <w:rsid w:val="008325A3"/>
    <w:rsid w:val="008331EA"/>
    <w:rsid w:val="00837E03"/>
    <w:rsid w:val="0084462A"/>
    <w:rsid w:val="0085177D"/>
    <w:rsid w:val="00856C3F"/>
    <w:rsid w:val="00862E43"/>
    <w:rsid w:val="008674AD"/>
    <w:rsid w:val="008732A7"/>
    <w:rsid w:val="00873BB9"/>
    <w:rsid w:val="00881033"/>
    <w:rsid w:val="00883CE8"/>
    <w:rsid w:val="008872E8"/>
    <w:rsid w:val="008911E9"/>
    <w:rsid w:val="0089301D"/>
    <w:rsid w:val="00896FAC"/>
    <w:rsid w:val="008A181B"/>
    <w:rsid w:val="008A327E"/>
    <w:rsid w:val="008A3309"/>
    <w:rsid w:val="008A6F25"/>
    <w:rsid w:val="008B0835"/>
    <w:rsid w:val="008B3C52"/>
    <w:rsid w:val="008E112D"/>
    <w:rsid w:val="008E37E3"/>
    <w:rsid w:val="008E3884"/>
    <w:rsid w:val="008E563B"/>
    <w:rsid w:val="00901B88"/>
    <w:rsid w:val="00916DAA"/>
    <w:rsid w:val="00916DF2"/>
    <w:rsid w:val="00922DB8"/>
    <w:rsid w:val="0093147C"/>
    <w:rsid w:val="0093229C"/>
    <w:rsid w:val="00935300"/>
    <w:rsid w:val="009355A1"/>
    <w:rsid w:val="00936AFC"/>
    <w:rsid w:val="009375F3"/>
    <w:rsid w:val="00953EF2"/>
    <w:rsid w:val="00961E3E"/>
    <w:rsid w:val="00966643"/>
    <w:rsid w:val="00967939"/>
    <w:rsid w:val="00967BED"/>
    <w:rsid w:val="00973431"/>
    <w:rsid w:val="00975DD2"/>
    <w:rsid w:val="00980F3D"/>
    <w:rsid w:val="009958B7"/>
    <w:rsid w:val="009A39CA"/>
    <w:rsid w:val="009A3C37"/>
    <w:rsid w:val="009B44CF"/>
    <w:rsid w:val="009C4F2B"/>
    <w:rsid w:val="009C5B4C"/>
    <w:rsid w:val="009C64AF"/>
    <w:rsid w:val="009C67F4"/>
    <w:rsid w:val="009D784A"/>
    <w:rsid w:val="009E223D"/>
    <w:rsid w:val="009E3BA2"/>
    <w:rsid w:val="009F0E11"/>
    <w:rsid w:val="009F69CF"/>
    <w:rsid w:val="009F7885"/>
    <w:rsid w:val="00A00A9F"/>
    <w:rsid w:val="00A01689"/>
    <w:rsid w:val="00A01D4E"/>
    <w:rsid w:val="00A14387"/>
    <w:rsid w:val="00A22224"/>
    <w:rsid w:val="00A23D98"/>
    <w:rsid w:val="00A26344"/>
    <w:rsid w:val="00A32792"/>
    <w:rsid w:val="00A3294D"/>
    <w:rsid w:val="00A3342E"/>
    <w:rsid w:val="00A37D29"/>
    <w:rsid w:val="00A41CD3"/>
    <w:rsid w:val="00A52C5C"/>
    <w:rsid w:val="00A678B9"/>
    <w:rsid w:val="00A67C05"/>
    <w:rsid w:val="00A7171C"/>
    <w:rsid w:val="00A77D06"/>
    <w:rsid w:val="00A963AC"/>
    <w:rsid w:val="00AA448C"/>
    <w:rsid w:val="00AB5998"/>
    <w:rsid w:val="00AC281C"/>
    <w:rsid w:val="00AD0EE4"/>
    <w:rsid w:val="00AE0332"/>
    <w:rsid w:val="00AF346E"/>
    <w:rsid w:val="00AF5BBB"/>
    <w:rsid w:val="00B01EC7"/>
    <w:rsid w:val="00B127C4"/>
    <w:rsid w:val="00B143F0"/>
    <w:rsid w:val="00B15C14"/>
    <w:rsid w:val="00B17B61"/>
    <w:rsid w:val="00B232E1"/>
    <w:rsid w:val="00B36021"/>
    <w:rsid w:val="00B4150F"/>
    <w:rsid w:val="00B53962"/>
    <w:rsid w:val="00B54707"/>
    <w:rsid w:val="00B54F25"/>
    <w:rsid w:val="00B55AB0"/>
    <w:rsid w:val="00B5763F"/>
    <w:rsid w:val="00B6059A"/>
    <w:rsid w:val="00B63560"/>
    <w:rsid w:val="00B659E2"/>
    <w:rsid w:val="00B722D3"/>
    <w:rsid w:val="00B810B7"/>
    <w:rsid w:val="00B86551"/>
    <w:rsid w:val="00B92880"/>
    <w:rsid w:val="00B93A23"/>
    <w:rsid w:val="00B9454B"/>
    <w:rsid w:val="00BA18C5"/>
    <w:rsid w:val="00BB35FD"/>
    <w:rsid w:val="00BD3E9B"/>
    <w:rsid w:val="00BD5639"/>
    <w:rsid w:val="00BE2D42"/>
    <w:rsid w:val="00BE3FB9"/>
    <w:rsid w:val="00BF5F4C"/>
    <w:rsid w:val="00BF7927"/>
    <w:rsid w:val="00C0311F"/>
    <w:rsid w:val="00C04ACC"/>
    <w:rsid w:val="00C0534A"/>
    <w:rsid w:val="00C064B0"/>
    <w:rsid w:val="00C107F5"/>
    <w:rsid w:val="00C16888"/>
    <w:rsid w:val="00C31593"/>
    <w:rsid w:val="00C33F21"/>
    <w:rsid w:val="00C36700"/>
    <w:rsid w:val="00C42FF4"/>
    <w:rsid w:val="00C44986"/>
    <w:rsid w:val="00C45826"/>
    <w:rsid w:val="00C539A0"/>
    <w:rsid w:val="00C5463B"/>
    <w:rsid w:val="00C7270F"/>
    <w:rsid w:val="00C77241"/>
    <w:rsid w:val="00C81396"/>
    <w:rsid w:val="00C91102"/>
    <w:rsid w:val="00C96752"/>
    <w:rsid w:val="00CA7365"/>
    <w:rsid w:val="00CA7638"/>
    <w:rsid w:val="00CB0E74"/>
    <w:rsid w:val="00CB1BD4"/>
    <w:rsid w:val="00CB1D2F"/>
    <w:rsid w:val="00CC4FB7"/>
    <w:rsid w:val="00CC5608"/>
    <w:rsid w:val="00CD417F"/>
    <w:rsid w:val="00CD62FE"/>
    <w:rsid w:val="00CE116A"/>
    <w:rsid w:val="00CF09F3"/>
    <w:rsid w:val="00CF0C3F"/>
    <w:rsid w:val="00CF30D2"/>
    <w:rsid w:val="00D03A85"/>
    <w:rsid w:val="00D05191"/>
    <w:rsid w:val="00D1163A"/>
    <w:rsid w:val="00D167AE"/>
    <w:rsid w:val="00D20424"/>
    <w:rsid w:val="00D231FC"/>
    <w:rsid w:val="00D27A68"/>
    <w:rsid w:val="00D334BC"/>
    <w:rsid w:val="00D34DED"/>
    <w:rsid w:val="00D36243"/>
    <w:rsid w:val="00D3754C"/>
    <w:rsid w:val="00D40060"/>
    <w:rsid w:val="00D413D3"/>
    <w:rsid w:val="00D4720A"/>
    <w:rsid w:val="00D47511"/>
    <w:rsid w:val="00D565F0"/>
    <w:rsid w:val="00D622F9"/>
    <w:rsid w:val="00D66CB5"/>
    <w:rsid w:val="00D67936"/>
    <w:rsid w:val="00D67CFF"/>
    <w:rsid w:val="00D70400"/>
    <w:rsid w:val="00D72B62"/>
    <w:rsid w:val="00D7414D"/>
    <w:rsid w:val="00D747B1"/>
    <w:rsid w:val="00D8043C"/>
    <w:rsid w:val="00D82488"/>
    <w:rsid w:val="00DA1E94"/>
    <w:rsid w:val="00DA7F31"/>
    <w:rsid w:val="00DB2038"/>
    <w:rsid w:val="00DB3BF6"/>
    <w:rsid w:val="00DC2FFB"/>
    <w:rsid w:val="00DC7FE2"/>
    <w:rsid w:val="00DD1640"/>
    <w:rsid w:val="00DD1870"/>
    <w:rsid w:val="00DE16AA"/>
    <w:rsid w:val="00DE2C27"/>
    <w:rsid w:val="00DE78A3"/>
    <w:rsid w:val="00DF4CA7"/>
    <w:rsid w:val="00DF5A70"/>
    <w:rsid w:val="00E04AE8"/>
    <w:rsid w:val="00E05FC8"/>
    <w:rsid w:val="00E06006"/>
    <w:rsid w:val="00E11BE8"/>
    <w:rsid w:val="00E17A31"/>
    <w:rsid w:val="00E210C1"/>
    <w:rsid w:val="00E23C00"/>
    <w:rsid w:val="00E26884"/>
    <w:rsid w:val="00E302C2"/>
    <w:rsid w:val="00E331DE"/>
    <w:rsid w:val="00E34754"/>
    <w:rsid w:val="00E34A8D"/>
    <w:rsid w:val="00E37E56"/>
    <w:rsid w:val="00E45986"/>
    <w:rsid w:val="00E66674"/>
    <w:rsid w:val="00E707BC"/>
    <w:rsid w:val="00E83DBD"/>
    <w:rsid w:val="00E90C3D"/>
    <w:rsid w:val="00E956E0"/>
    <w:rsid w:val="00E97C92"/>
    <w:rsid w:val="00EA3B0D"/>
    <w:rsid w:val="00EA713C"/>
    <w:rsid w:val="00EB09B5"/>
    <w:rsid w:val="00EB2043"/>
    <w:rsid w:val="00EB7807"/>
    <w:rsid w:val="00EC16DD"/>
    <w:rsid w:val="00EC4565"/>
    <w:rsid w:val="00EC54B5"/>
    <w:rsid w:val="00ED45A7"/>
    <w:rsid w:val="00EE42E1"/>
    <w:rsid w:val="00EE70BF"/>
    <w:rsid w:val="00EF477A"/>
    <w:rsid w:val="00EF6F3B"/>
    <w:rsid w:val="00EF7582"/>
    <w:rsid w:val="00F07023"/>
    <w:rsid w:val="00F128C5"/>
    <w:rsid w:val="00F1303F"/>
    <w:rsid w:val="00F167DB"/>
    <w:rsid w:val="00F209BA"/>
    <w:rsid w:val="00F47B46"/>
    <w:rsid w:val="00F54E93"/>
    <w:rsid w:val="00F5542B"/>
    <w:rsid w:val="00F62F4C"/>
    <w:rsid w:val="00F655B0"/>
    <w:rsid w:val="00F659DD"/>
    <w:rsid w:val="00F66A86"/>
    <w:rsid w:val="00F80C19"/>
    <w:rsid w:val="00F85126"/>
    <w:rsid w:val="00F91CEE"/>
    <w:rsid w:val="00FA68F9"/>
    <w:rsid w:val="00FC14D2"/>
    <w:rsid w:val="00FD5A35"/>
    <w:rsid w:val="00FE47C8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CF8FE"/>
  <w15:docId w15:val="{CEF6B19C-B607-4299-A84C-69DD962E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7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nBorrallo\OneDrive%20-%20aviabrokersllc\Documents\AviaBroker%20Files\Marlen\Nota%20de%20D&#233;bi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Débito.dotx</Template>
  <TotalTime>164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Marlen Borrallo</dc:creator>
  <cp:lastModifiedBy>Manuel Rivera</cp:lastModifiedBy>
  <cp:revision>47</cp:revision>
  <cp:lastPrinted>2022-12-28T19:37:00Z</cp:lastPrinted>
  <dcterms:created xsi:type="dcterms:W3CDTF">2024-07-23T22:27:00Z</dcterms:created>
  <dcterms:modified xsi:type="dcterms:W3CDTF">2025-04-28T17:42:00Z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