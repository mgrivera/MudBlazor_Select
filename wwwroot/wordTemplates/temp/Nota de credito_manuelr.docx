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88636" w14:textId="396B5B2A" w:rsidR="00291317" w:rsidRDefault="00291317" w:rsidP="00291317">
      <w:pPr>
        <w:spacing w:before="240" w:after="0" w:line="240" w:lineRule="auto"/>
        <w:jc w:val="both"/>
        <w:rPr>
          <w:rFonts w:ascii="Book Antiqua" w:hAnsi="Book Antiqua"/>
          <w:sz w:val="24"/>
          <w:szCs w:val="24"/>
          <w:lang w:val="es-ES"/>
        </w:rPr>
      </w:pPr>
      <w:r>
        <w:rPr>
          <w:rFonts w:ascii="Book Antiqua" w:hAnsi="Book Antiqua"/>
          <w:sz w:val="24"/>
          <w:szCs w:val="24"/>
          <w:lang w:val="es-ES"/>
        </w:rPr>
        <w:t>{{reasegurador}}</w:t>
      </w:r>
    </w:p>
    <w:p w14:paraId="75819A5C" w14:textId="66952EDA" w:rsidR="00291317" w:rsidRDefault="00291317" w:rsidP="00291317">
      <w:pPr>
        <w:spacing w:after="0" w:line="240" w:lineRule="auto"/>
        <w:jc w:val="both"/>
        <w:rPr>
          <w:rFonts w:ascii="Book Antiqua" w:hAnsi="Book Antiqua"/>
          <w:sz w:val="24"/>
          <w:szCs w:val="24"/>
          <w:lang w:val="es-ES"/>
        </w:rPr>
      </w:pPr>
      <w:r>
        <w:rPr>
          <w:rFonts w:ascii="Book Antiqua" w:hAnsi="Book Antiqua"/>
          <w:sz w:val="24"/>
          <w:szCs w:val="24"/>
          <w:lang w:val="es-ES"/>
        </w:rPr>
        <w:t>{{reaseguradorDireccion1}}</w:t>
      </w:r>
    </w:p>
    <w:p w14:paraId="080BA5F9" w14:textId="22EFE6D6" w:rsidR="00291317" w:rsidRDefault="00291317" w:rsidP="004B6B26">
      <w:pPr>
        <w:tabs>
          <w:tab w:val="left" w:pos="4125"/>
        </w:tabs>
        <w:spacing w:after="0" w:line="240" w:lineRule="auto"/>
        <w:jc w:val="both"/>
        <w:rPr>
          <w:rFonts w:ascii="Book Antiqua" w:hAnsi="Book Antiqua"/>
          <w:sz w:val="24"/>
          <w:szCs w:val="24"/>
          <w:lang w:val="es-ES"/>
        </w:rPr>
      </w:pPr>
      <w:r>
        <w:rPr>
          <w:rFonts w:ascii="Book Antiqua" w:hAnsi="Book Antiqua"/>
          <w:sz w:val="24"/>
          <w:szCs w:val="24"/>
          <w:lang w:val="es-ES"/>
        </w:rPr>
        <w:t>{{reaseguradorDireccion2}}</w:t>
      </w:r>
      <w:r w:rsidR="004B6B26">
        <w:rPr>
          <w:rFonts w:ascii="Book Antiqua" w:hAnsi="Book Antiqua"/>
          <w:sz w:val="24"/>
          <w:szCs w:val="24"/>
          <w:lang w:val="es-ES"/>
        </w:rPr>
        <w:tab/>
      </w:r>
    </w:p>
    <w:p w14:paraId="41EB0052" w14:textId="3CD6F528" w:rsidR="00291317" w:rsidRDefault="00291317" w:rsidP="00291317">
      <w:pPr>
        <w:spacing w:after="0" w:line="240" w:lineRule="auto"/>
        <w:jc w:val="both"/>
        <w:rPr>
          <w:rFonts w:ascii="Book Antiqua" w:hAnsi="Book Antiqua"/>
          <w:sz w:val="24"/>
          <w:szCs w:val="24"/>
          <w:lang w:val="es-ES"/>
        </w:rPr>
      </w:pPr>
      <w:r>
        <w:rPr>
          <w:rFonts w:ascii="Book Antiqua" w:hAnsi="Book Antiqua"/>
          <w:sz w:val="24"/>
          <w:szCs w:val="24"/>
          <w:lang w:val="es-ES"/>
        </w:rPr>
        <w:t>{{reaseguradorDireccion3}}</w:t>
      </w:r>
    </w:p>
    <w:p w14:paraId="2AC5CCE2" w14:textId="40FD6831" w:rsidR="003E5F0B" w:rsidRPr="008412F9" w:rsidRDefault="003E5F0B" w:rsidP="003E5F0B">
      <w:pPr>
        <w:pBdr>
          <w:top w:val="single" w:sz="4" w:space="4" w:color="auto"/>
          <w:bottom w:val="single" w:sz="4" w:space="4" w:color="auto"/>
        </w:pBdr>
        <w:spacing w:before="240" w:after="240" w:line="240" w:lineRule="auto"/>
        <w:jc w:val="center"/>
        <w:rPr>
          <w:rFonts w:ascii="Book Antiqua" w:hAnsi="Book Antiqua"/>
          <w:sz w:val="28"/>
          <w:szCs w:val="28"/>
          <w:lang w:val="es-ES"/>
        </w:rPr>
      </w:pPr>
      <w:r>
        <w:rPr>
          <w:rFonts w:ascii="Book Antiqua" w:hAnsi="Book Antiqua"/>
          <w:sz w:val="28"/>
          <w:szCs w:val="28"/>
          <w:lang w:val="es-ES"/>
        </w:rPr>
        <w:t xml:space="preserve">NOTA DE CRÉDITO </w:t>
      </w:r>
    </w:p>
    <w:p w14:paraId="522EF75F" w14:textId="6ED4E98D" w:rsidR="00291317" w:rsidRDefault="00291317" w:rsidP="00291317">
      <w:pPr>
        <w:spacing w:after="0" w:line="240" w:lineRule="auto"/>
        <w:ind w:left="2160" w:hanging="2160"/>
        <w:jc w:val="both"/>
        <w:rPr>
          <w:rFonts w:ascii="Book Antiqua" w:hAnsi="Book Antiqua"/>
          <w:bCs/>
          <w:sz w:val="24"/>
          <w:szCs w:val="24"/>
          <w:lang w:val="es-ES"/>
        </w:rPr>
      </w:pPr>
    </w:p>
    <w:tbl>
      <w:tblPr>
        <w:tblStyle w:val="TableGrid"/>
        <w:tblW w:w="990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0"/>
        <w:gridCol w:w="7650"/>
      </w:tblGrid>
      <w:tr w:rsidR="00291317" w14:paraId="1DC17078" w14:textId="77777777" w:rsidTr="00E164E3">
        <w:tc>
          <w:tcPr>
            <w:tcW w:w="2250" w:type="dxa"/>
          </w:tcPr>
          <w:p w14:paraId="49E2B431" w14:textId="7331C4F7" w:rsidR="00291317" w:rsidRDefault="00291317" w:rsidP="00291317">
            <w:pPr>
              <w:jc w:val="both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TIPO</w:t>
            </w:r>
          </w:p>
        </w:tc>
        <w:tc>
          <w:tcPr>
            <w:tcW w:w="7650" w:type="dxa"/>
          </w:tcPr>
          <w:p w14:paraId="19278FB9" w14:textId="14A2547D" w:rsidR="00291317" w:rsidRDefault="00291317" w:rsidP="00291317">
            <w:pPr>
              <w:jc w:val="both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 xml:space="preserve">Texto cualquiera de ejemplo! para mi nota de débito. </w:t>
            </w:r>
          </w:p>
        </w:tc>
      </w:tr>
      <w:tr w:rsidR="00291317" w14:paraId="71B7FF6F" w14:textId="77777777" w:rsidTr="00E164E3">
        <w:tc>
          <w:tcPr>
            <w:tcW w:w="2250" w:type="dxa"/>
          </w:tcPr>
          <w:p w14:paraId="65DAC4D0" w14:textId="77777777" w:rsidR="00291317" w:rsidRPr="001311BE" w:rsidRDefault="00291317" w:rsidP="00291317">
            <w:pPr>
              <w:jc w:val="both"/>
              <w:rPr>
                <w:rFonts w:ascii="Book Antiqua" w:hAnsi="Book Antiqua"/>
                <w:sz w:val="24"/>
                <w:szCs w:val="24"/>
                <w:lang w:val="es-419"/>
              </w:rPr>
            </w:pPr>
            <w:r>
              <w:rPr>
                <w:rFonts w:ascii="Book Antiqua" w:hAnsi="Book Antiqua"/>
                <w:sz w:val="24"/>
                <w:szCs w:val="24"/>
                <w:lang w:val="es-419"/>
              </w:rPr>
              <w:t>ASEGURADO</w:t>
            </w:r>
          </w:p>
          <w:p w14:paraId="21047147" w14:textId="14BD5A4C" w:rsidR="00291317" w:rsidRDefault="00291317" w:rsidP="00291317">
            <w:pPr>
              <w:jc w:val="both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419"/>
              </w:rPr>
              <w:t>ORIGINAL</w:t>
            </w:r>
          </w:p>
        </w:tc>
        <w:tc>
          <w:tcPr>
            <w:tcW w:w="7650" w:type="dxa"/>
          </w:tcPr>
          <w:p w14:paraId="427A87C9" w14:textId="656FAB2C" w:rsidR="00291317" w:rsidRDefault="00291317" w:rsidP="00291317">
            <w:pPr>
              <w:jc w:val="both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Casa de Funerales Vida San Jose, C.A.</w:t>
            </w:r>
          </w:p>
        </w:tc>
      </w:tr>
      <w:tr w:rsidR="00291317" w14:paraId="0D8992CF" w14:textId="77777777" w:rsidTr="00E164E3">
        <w:tc>
          <w:tcPr>
            <w:tcW w:w="2250" w:type="dxa"/>
          </w:tcPr>
          <w:p w14:paraId="3ACF4839" w14:textId="5B7BBC8F" w:rsidR="00291317" w:rsidRDefault="00291317" w:rsidP="00291317">
            <w:pPr>
              <w:jc w:val="both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ASEGURADO</w:t>
            </w:r>
          </w:p>
        </w:tc>
        <w:tc>
          <w:tcPr>
            <w:tcW w:w="7650" w:type="dxa"/>
          </w:tcPr>
          <w:p w14:paraId="3D129922" w14:textId="5B403B80" w:rsidR="00291317" w:rsidRDefault="00291317" w:rsidP="00291317">
            <w:pPr>
              <w:jc w:val="both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La Regional</w:t>
            </w:r>
          </w:p>
        </w:tc>
      </w:tr>
      <w:tr w:rsidR="00291317" w14:paraId="4412B6FC" w14:textId="77777777" w:rsidTr="00E164E3">
        <w:tc>
          <w:tcPr>
            <w:tcW w:w="2250" w:type="dxa"/>
          </w:tcPr>
          <w:p w14:paraId="71D1C06D" w14:textId="7D6E361C" w:rsidR="00291317" w:rsidRDefault="00291317" w:rsidP="00291317">
            <w:pPr>
              <w:jc w:val="both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PERIODO</w:t>
            </w:r>
          </w:p>
        </w:tc>
        <w:tc>
          <w:tcPr>
            <w:tcW w:w="7650" w:type="dxa"/>
          </w:tcPr>
          <w:p w14:paraId="16CFFC67" w14:textId="5D88AC6E" w:rsidR="00291317" w:rsidRPr="00291317" w:rsidRDefault="00291317" w:rsidP="00291317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Desde: 04 de marzo, 2025 hasta: 04 de marzo, 2026</w:t>
            </w:r>
          </w:p>
        </w:tc>
      </w:tr>
      <w:tr w:rsidR="00267044" w14:paraId="14F98DCC" w14:textId="77777777" w:rsidTr="00E164E3">
        <w:tc>
          <w:tcPr>
            <w:tcW w:w="2250" w:type="dxa"/>
          </w:tcPr>
          <w:p w14:paraId="0B96D33E" w14:textId="77777777" w:rsidR="00267044" w:rsidRPr="00177D5F" w:rsidRDefault="00267044" w:rsidP="00291317">
            <w:pPr>
              <w:jc w:val="both"/>
              <w:rPr>
                <w:rFonts w:ascii="Book Antiqua" w:hAnsi="Book Antiqua"/>
                <w:bCs/>
                <w:sz w:val="24"/>
                <w:szCs w:val="24"/>
                <w:lang w:val="es-ES"/>
              </w:rPr>
            </w:pPr>
          </w:p>
        </w:tc>
        <w:tc>
          <w:tcPr>
            <w:tcW w:w="7650" w:type="dxa"/>
          </w:tcPr>
          <w:p w14:paraId="34329E8E" w14:textId="44C18747" w:rsidR="00267044" w:rsidRDefault="00267044" w:rsidP="00291317">
            <w:pPr>
              <w:jc w:val="both"/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Ambos días a las 24:00pm hora estándar local en la ubicación del asegurado original.</w:t>
            </w:r>
          </w:p>
        </w:tc>
      </w:tr>
    </w:tbl>
    <w:p w14:paraId="7910B197" w14:textId="77777777" w:rsidR="00291317" w:rsidRPr="00177D5F" w:rsidRDefault="00291317" w:rsidP="00291317">
      <w:pPr>
        <w:spacing w:after="0" w:line="240" w:lineRule="auto"/>
        <w:ind w:left="2160" w:hanging="2160"/>
        <w:jc w:val="both"/>
        <w:rPr>
          <w:rFonts w:ascii="Book Antiqua" w:hAnsi="Book Antiqua"/>
          <w:bCs/>
          <w:sz w:val="24"/>
          <w:szCs w:val="24"/>
          <w:lang w:val="es-ES"/>
        </w:rPr>
      </w:pPr>
    </w:p>
    <w:p w14:paraId="3CAD1B64" w14:textId="77777777" w:rsidR="00324602" w:rsidRPr="003E5F0B" w:rsidRDefault="00324602" w:rsidP="00324602">
      <w:pPr>
        <w:spacing w:after="0" w:line="240" w:lineRule="auto"/>
        <w:ind w:left="2160" w:hanging="2160"/>
        <w:rPr>
          <w:rFonts w:ascii="Book Antiqua" w:hAnsi="Book Antiqua"/>
          <w:bCs/>
          <w:sz w:val="24"/>
          <w:szCs w:val="24"/>
          <w:lang w:val="es-ES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2"/>
        <w:gridCol w:w="2468"/>
        <w:gridCol w:w="5096"/>
      </w:tblGrid>
      <w:tr w:rsidR="00D04519" w14:paraId="6BB4922B" w14:textId="77777777" w:rsidTr="00E164E3">
        <w:tc>
          <w:tcPr>
            <w:tcW w:w="2212" w:type="dxa"/>
          </w:tcPr>
          <w:p w14:paraId="2F59FF03" w14:textId="3D6F1190" w:rsidR="00D04519" w:rsidRDefault="00D04519" w:rsidP="003E3690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PRIMA ORIGINAL</w:t>
            </w:r>
          </w:p>
        </w:tc>
        <w:tc>
          <w:tcPr>
            <w:tcW w:w="2468" w:type="dxa"/>
          </w:tcPr>
          <w:p w14:paraId="2A98E13F" w14:textId="77777777" w:rsidR="00D04519" w:rsidRDefault="00D04519" w:rsidP="003E3690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</w:p>
        </w:tc>
        <w:tc>
          <w:tcPr>
            <w:tcW w:w="5096" w:type="dxa"/>
          </w:tcPr>
          <w:p w14:paraId="4605E87B" w14:textId="6B78FE44" w:rsidR="00D04519" w:rsidRDefault="00D04519" w:rsidP="003E3690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USD {{prima100%}}</w:t>
            </w:r>
          </w:p>
        </w:tc>
      </w:tr>
      <w:tr w:rsidR="00D04519" w14:paraId="2A76B837" w14:textId="77777777" w:rsidTr="00E164E3">
        <w:tc>
          <w:tcPr>
            <w:tcW w:w="2212" w:type="dxa"/>
          </w:tcPr>
          <w:p w14:paraId="09587383" w14:textId="64447787" w:rsidR="00D04519" w:rsidRDefault="00D04519" w:rsidP="003E3690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PRO-RATA</w:t>
            </w:r>
          </w:p>
        </w:tc>
        <w:tc>
          <w:tcPr>
            <w:tcW w:w="2468" w:type="dxa"/>
          </w:tcPr>
          <w:p w14:paraId="21540DAE" w14:textId="77777777" w:rsidR="00D04519" w:rsidRDefault="00D04519" w:rsidP="003E3690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</w:p>
        </w:tc>
        <w:tc>
          <w:tcPr>
            <w:tcW w:w="5096" w:type="dxa"/>
          </w:tcPr>
          <w:p w14:paraId="309DA2AE" w14:textId="122015EC" w:rsidR="00D04519" w:rsidRDefault="00D04519" w:rsidP="003E3690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USD {{</w:t>
            </w:r>
            <w:proofErr w:type="spellStart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primaProrrata</w:t>
            </w:r>
            <w:proofErr w:type="spellEnd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}}</w:t>
            </w:r>
          </w:p>
        </w:tc>
      </w:tr>
      <w:tr w:rsidR="00D04519" w14:paraId="151C7841" w14:textId="77777777" w:rsidTr="00E164E3">
        <w:tc>
          <w:tcPr>
            <w:tcW w:w="2212" w:type="dxa"/>
          </w:tcPr>
          <w:p w14:paraId="2785E901" w14:textId="29E5670E" w:rsidR="00D04519" w:rsidRDefault="00D04519" w:rsidP="003E3690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N/ ORDEN</w:t>
            </w:r>
          </w:p>
        </w:tc>
        <w:tc>
          <w:tcPr>
            <w:tcW w:w="2468" w:type="dxa"/>
          </w:tcPr>
          <w:p w14:paraId="574888BA" w14:textId="0F79C10E" w:rsidR="00D04519" w:rsidRDefault="00D04519" w:rsidP="003E3690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{{</w:t>
            </w:r>
            <w:proofErr w:type="spellStart"/>
            <w:r>
              <w:rPr>
                <w:rFonts w:ascii="Book Antiqua" w:hAnsi="Book Antiqua"/>
                <w:sz w:val="24"/>
                <w:szCs w:val="24"/>
                <w:lang w:val="es-ES"/>
              </w:rPr>
              <w:t>suOrden</w:t>
            </w:r>
            <w:proofErr w:type="spellEnd"/>
            <w:r>
              <w:rPr>
                <w:rFonts w:ascii="Book Antiqua" w:hAnsi="Book Antiqua"/>
                <w:sz w:val="24"/>
                <w:szCs w:val="24"/>
                <w:lang w:val="es-ES"/>
              </w:rPr>
              <w:t>%}}%</w:t>
            </w:r>
          </w:p>
        </w:tc>
        <w:tc>
          <w:tcPr>
            <w:tcW w:w="5096" w:type="dxa"/>
          </w:tcPr>
          <w:p w14:paraId="14B23EB6" w14:textId="6A02D5CC" w:rsidR="00D04519" w:rsidRDefault="00D04519" w:rsidP="003E3690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USD {{</w:t>
            </w:r>
            <w:proofErr w:type="spellStart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primaBruta</w:t>
            </w:r>
            <w:proofErr w:type="spellEnd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}}</w:t>
            </w:r>
          </w:p>
        </w:tc>
      </w:tr>
      <w:tr w:rsidR="00D04519" w14:paraId="495C3E04" w14:textId="77777777" w:rsidTr="00E164E3">
        <w:tc>
          <w:tcPr>
            <w:tcW w:w="2212" w:type="dxa"/>
          </w:tcPr>
          <w:p w14:paraId="003E0892" w14:textId="08A2DD6E" w:rsidR="00D04519" w:rsidRDefault="00D04519" w:rsidP="003E3690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COMISION</w:t>
            </w:r>
          </w:p>
        </w:tc>
        <w:tc>
          <w:tcPr>
            <w:tcW w:w="2468" w:type="dxa"/>
          </w:tcPr>
          <w:p w14:paraId="66DB69EE" w14:textId="491D14FF" w:rsidR="00D04519" w:rsidRDefault="00D04519" w:rsidP="003E3690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{{corretaje%}}%</w:t>
            </w:r>
          </w:p>
        </w:tc>
        <w:tc>
          <w:tcPr>
            <w:tcW w:w="5096" w:type="dxa"/>
          </w:tcPr>
          <w:p w14:paraId="0A7BC5B4" w14:textId="5C81FBED" w:rsidR="00D04519" w:rsidRDefault="00D04519" w:rsidP="003E3690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USD {{corretaje}}</w:t>
            </w:r>
          </w:p>
        </w:tc>
      </w:tr>
      <w:tr w:rsidR="00D04519" w14:paraId="298BB18D" w14:textId="77777777" w:rsidTr="00E164E3">
        <w:tc>
          <w:tcPr>
            <w:tcW w:w="2212" w:type="dxa"/>
          </w:tcPr>
          <w:p w14:paraId="72C3FF0F" w14:textId="1677009D" w:rsidR="00D04519" w:rsidRDefault="00D04519" w:rsidP="003E3690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TAX</w:t>
            </w:r>
          </w:p>
        </w:tc>
        <w:tc>
          <w:tcPr>
            <w:tcW w:w="2468" w:type="dxa"/>
          </w:tcPr>
          <w:p w14:paraId="641CD9F5" w14:textId="6281AAC2" w:rsidR="00D04519" w:rsidRDefault="00D04519" w:rsidP="003E3690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{{impuesto%}}%</w:t>
            </w:r>
          </w:p>
        </w:tc>
        <w:tc>
          <w:tcPr>
            <w:tcW w:w="5096" w:type="dxa"/>
          </w:tcPr>
          <w:p w14:paraId="41E2816B" w14:textId="3F7CC919" w:rsidR="00D04519" w:rsidRDefault="00D04519" w:rsidP="003E3690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USD {{impuesto}}</w:t>
            </w:r>
          </w:p>
        </w:tc>
      </w:tr>
      <w:tr w:rsidR="00D04519" w14:paraId="428F0B8B" w14:textId="77777777" w:rsidTr="00E164E3">
        <w:tc>
          <w:tcPr>
            <w:tcW w:w="2212" w:type="dxa"/>
          </w:tcPr>
          <w:p w14:paraId="6F27333B" w14:textId="2AB90051" w:rsidR="00D04519" w:rsidRDefault="00D04519" w:rsidP="003E3690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RESERVA</w:t>
            </w:r>
          </w:p>
        </w:tc>
        <w:tc>
          <w:tcPr>
            <w:tcW w:w="2468" w:type="dxa"/>
          </w:tcPr>
          <w:p w14:paraId="4DE54370" w14:textId="0BEC904E" w:rsidR="00D04519" w:rsidRDefault="00D04519" w:rsidP="003E3690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{{reserva%}}%</w:t>
            </w:r>
          </w:p>
        </w:tc>
        <w:tc>
          <w:tcPr>
            <w:tcW w:w="5096" w:type="dxa"/>
          </w:tcPr>
          <w:p w14:paraId="6F58F3D4" w14:textId="3D520AB0" w:rsidR="00D04519" w:rsidRDefault="00D04519" w:rsidP="003E3690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USD {{reserva}}</w:t>
            </w:r>
          </w:p>
        </w:tc>
      </w:tr>
      <w:tr w:rsidR="00D04519" w14:paraId="32F8DE81" w14:textId="77777777" w:rsidTr="00E164E3">
        <w:tc>
          <w:tcPr>
            <w:tcW w:w="2212" w:type="dxa"/>
          </w:tcPr>
          <w:p w14:paraId="04BAB355" w14:textId="4DB0C55B" w:rsidR="00D04519" w:rsidRDefault="00D04519" w:rsidP="003E3690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PRIMA NETA</w:t>
            </w:r>
          </w:p>
        </w:tc>
        <w:tc>
          <w:tcPr>
            <w:tcW w:w="2468" w:type="dxa"/>
          </w:tcPr>
          <w:p w14:paraId="097E8392" w14:textId="77777777" w:rsidR="00D04519" w:rsidRDefault="00D04519" w:rsidP="003E3690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</w:p>
        </w:tc>
        <w:tc>
          <w:tcPr>
            <w:tcW w:w="5096" w:type="dxa"/>
          </w:tcPr>
          <w:p w14:paraId="558A3AA6" w14:textId="57CC1F01" w:rsidR="00D04519" w:rsidRDefault="00D04519" w:rsidP="003E3690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USD 69.226,75</w:t>
            </w:r>
            <w:proofErr w:type="spellStart"/>
            <w:proofErr w:type="spellEnd"/>
          </w:p>
        </w:tc>
      </w:tr>
    </w:tbl>
    <w:p w14:paraId="659B8592" w14:textId="77777777" w:rsidR="004B1521" w:rsidRDefault="004B1521" w:rsidP="003E3690">
      <w:pPr>
        <w:tabs>
          <w:tab w:val="right" w:pos="4410"/>
          <w:tab w:val="left" w:pos="4590"/>
        </w:tabs>
        <w:spacing w:after="0" w:line="240" w:lineRule="auto"/>
        <w:ind w:left="2160" w:hanging="2160"/>
        <w:rPr>
          <w:rFonts w:ascii="Book Antiqua" w:hAnsi="Book Antiqua"/>
          <w:sz w:val="24"/>
          <w:szCs w:val="24"/>
          <w:lang w:val="es-ES"/>
        </w:rPr>
      </w:pPr>
    </w:p>
    <w:p w14:paraId="5800B161" w14:textId="137BD230" w:rsidR="003E3690" w:rsidRDefault="003E3690" w:rsidP="003E3690">
      <w:pPr>
        <w:tabs>
          <w:tab w:val="right" w:pos="4410"/>
          <w:tab w:val="left" w:pos="4590"/>
        </w:tabs>
        <w:spacing w:after="0" w:line="240" w:lineRule="auto"/>
        <w:ind w:left="2160" w:hanging="2160"/>
        <w:rPr>
          <w:rFonts w:ascii="Book Antiqua" w:hAnsi="Book Antiqua"/>
          <w:sz w:val="24"/>
          <w:szCs w:val="24"/>
          <w:lang w:val="es-ES"/>
        </w:rPr>
      </w:pPr>
      <w:r w:rsidRPr="00A658B9">
        <w:rPr>
          <w:rFonts w:ascii="Book Antiqua" w:hAnsi="Book Antiqua"/>
          <w:sz w:val="24"/>
          <w:szCs w:val="24"/>
          <w:lang w:val="es-ES"/>
        </w:rPr>
        <w:tab/>
      </w:r>
      <w:r w:rsidRPr="00A658B9">
        <w:rPr>
          <w:rFonts w:ascii="Book Antiqua" w:hAnsi="Book Antiqua"/>
          <w:sz w:val="24"/>
          <w:szCs w:val="24"/>
          <w:lang w:val="es-ES"/>
        </w:rPr>
        <w:tab/>
      </w:r>
    </w:p>
    <w:p w14:paraId="07D5FC1A" w14:textId="77777777" w:rsidR="00D04519" w:rsidRDefault="00163A7C" w:rsidP="00AA5393">
      <w:pPr>
        <w:tabs>
          <w:tab w:val="right" w:pos="4410"/>
          <w:tab w:val="left" w:pos="4590"/>
        </w:tabs>
        <w:spacing w:after="0" w:line="240" w:lineRule="auto"/>
        <w:rPr>
          <w:rFonts w:ascii="Book Antiqua" w:hAnsi="Book Antiqua"/>
          <w:sz w:val="24"/>
          <w:szCs w:val="24"/>
          <w:lang w:val="es-ES"/>
        </w:rPr>
      </w:pPr>
      <w:r>
        <w:rPr>
          <w:rFonts w:ascii="Book Antiqua" w:hAnsi="Book Antiqua"/>
          <w:sz w:val="24"/>
          <w:szCs w:val="24"/>
          <w:lang w:val="es-ES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520"/>
        <w:gridCol w:w="5096"/>
      </w:tblGrid>
      <w:tr w:rsidR="00D04519" w14:paraId="37DF1DEA" w14:textId="77777777" w:rsidTr="00E164E3">
        <w:tc>
          <w:tcPr>
            <w:tcW w:w="2155" w:type="dxa"/>
          </w:tcPr>
          <w:p w14:paraId="0C70BBBA" w14:textId="745A059F" w:rsidR="00D04519" w:rsidRPr="003E5F0B" w:rsidRDefault="00D04519" w:rsidP="00D04519">
            <w:pPr>
              <w:tabs>
                <w:tab w:val="left" w:pos="216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 xml:space="preserve">GARANTIA DE </w:t>
            </w:r>
          </w:p>
        </w:tc>
        <w:tc>
          <w:tcPr>
            <w:tcW w:w="2520" w:type="dxa"/>
          </w:tcPr>
          <w:p w14:paraId="6DA9D2FE" w14:textId="26811467" w:rsidR="00D04519" w:rsidRDefault="00D04519" w:rsidP="00D04519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03 de abril, 2025</w:t>
            </w:r>
            <w:proofErr w:type="spellStart"/>
            <w:proofErr w:type="spellEnd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 xml:space="preserve">  </w:t>
            </w:r>
          </w:p>
        </w:tc>
        <w:tc>
          <w:tcPr>
            <w:tcW w:w="5096" w:type="dxa"/>
          </w:tcPr>
          <w:p w14:paraId="27105023" w14:textId="6BB8307D" w:rsidR="00D04519" w:rsidRDefault="00D04519" w:rsidP="00AA5393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USD</w:t>
            </w:r>
            <w:proofErr w:type="spellStart"/>
            <w:proofErr w:type="spellEnd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 xml:space="preserve"> 17.306,69</w:t>
            </w:r>
            <w:proofErr w:type="spellStart"/>
            <w:proofErr w:type="spellEnd"/>
          </w:p>
        </w:tc>
      </w:tr>
      <w:tr w:rsidR="00D04519" w14:paraId="05ED7996" w14:textId="77777777" w:rsidTr="00E164E3">
        <w:tc>
          <w:tcPr>
            <w:tcW w:w="2155" w:type="dxa"/>
          </w:tcPr>
          <w:p w14:paraId="01949F05" w14:textId="2AE756D0" w:rsidR="00D04519" w:rsidRDefault="00267044" w:rsidP="00AA5393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PAGO DE</w:t>
            </w:r>
          </w:p>
        </w:tc>
        <w:tc>
          <w:tcPr>
            <w:tcW w:w="2520" w:type="dxa"/>
          </w:tcPr>
          <w:p w14:paraId="058B73A0" w14:textId="0B3B671E" w:rsidR="00D04519" w:rsidRDefault="00D04519" w:rsidP="00AA5393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02 de junio, 2025</w:t>
            </w:r>
            <w:proofErr w:type="spellStart"/>
            <w:proofErr w:type="spellEnd"/>
          </w:p>
        </w:tc>
        <w:tc>
          <w:tcPr>
            <w:tcW w:w="5096" w:type="dxa"/>
          </w:tcPr>
          <w:p w14:paraId="51DF7DE4" w14:textId="2A396A59" w:rsidR="00D04519" w:rsidRDefault="00D04519" w:rsidP="00AA5393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USD</w:t>
            </w:r>
            <w:proofErr w:type="spellStart"/>
            <w:proofErr w:type="spellEnd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 xml:space="preserve"> 17.306,69</w:t>
            </w:r>
            <w:proofErr w:type="spellStart"/>
            <w:proofErr w:type="spellEnd"/>
          </w:p>
        </w:tc>
      </w:tr>
      <w:tr w:rsidR="00D04519" w14:paraId="65D4C82E" w14:textId="77777777" w:rsidTr="00E164E3">
        <w:tc>
          <w:tcPr>
            <w:tcW w:w="2155" w:type="dxa"/>
          </w:tcPr>
          <w:p w14:paraId="04EA3AE4" w14:textId="5AA9089A" w:rsidR="00D04519" w:rsidRDefault="00267044" w:rsidP="00AA5393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sz w:val="24"/>
                <w:szCs w:val="24"/>
                <w:lang w:val="es-ES"/>
              </w:rPr>
              <w:t>PRIMAS</w:t>
            </w:r>
          </w:p>
        </w:tc>
        <w:tc>
          <w:tcPr>
            <w:tcW w:w="2520" w:type="dxa"/>
          </w:tcPr>
          <w:p w14:paraId="025E163C" w14:textId="1A22B06A" w:rsidR="00D04519" w:rsidRDefault="00D04519" w:rsidP="00AA5393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31 de agosto, 2025</w:t>
            </w:r>
            <w:proofErr w:type="spellStart"/>
            <w:proofErr w:type="spellEnd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 xml:space="preserve">  </w:t>
            </w:r>
          </w:p>
        </w:tc>
        <w:tc>
          <w:tcPr>
            <w:tcW w:w="5096" w:type="dxa"/>
          </w:tcPr>
          <w:p w14:paraId="6E87ABC0" w14:textId="01804170" w:rsidR="00D04519" w:rsidRDefault="00D04519" w:rsidP="00AA5393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USD</w:t>
            </w:r>
            <w:proofErr w:type="spellStart"/>
            <w:proofErr w:type="spellEnd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 xml:space="preserve"> 17.306,69</w:t>
            </w:r>
            <w:proofErr w:type="spellStart"/>
            <w:proofErr w:type="spellEnd"/>
          </w:p>
        </w:tc>
      </w:tr>
      <w:tr w:rsidR="00D04519" w14:paraId="174902F1" w14:textId="77777777" w:rsidTr="00E164E3">
        <w:tc>
          <w:tcPr>
            <w:tcW w:w="2155" w:type="dxa"/>
          </w:tcPr>
          <w:p w14:paraId="7E28D960" w14:textId="77777777" w:rsidR="00D04519" w:rsidRDefault="00D04519" w:rsidP="00AA5393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</w:p>
        </w:tc>
        <w:tc>
          <w:tcPr>
            <w:tcW w:w="2520" w:type="dxa"/>
          </w:tcPr>
          <w:p w14:paraId="2F107EFA" w14:textId="2FDBAC15" w:rsidR="00D04519" w:rsidRDefault="00D04519" w:rsidP="00AA5393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29 de noviembre, 2025</w:t>
            </w:r>
            <w:proofErr w:type="spellStart"/>
            <w:proofErr w:type="spellEnd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5096" w:type="dxa"/>
          </w:tcPr>
          <w:p w14:paraId="26E416BC" w14:textId="2377943A" w:rsidR="00D04519" w:rsidRDefault="00D04519" w:rsidP="00AA5393">
            <w:pPr>
              <w:tabs>
                <w:tab w:val="right" w:pos="4410"/>
                <w:tab w:val="left" w:pos="4590"/>
              </w:tabs>
              <w:rPr>
                <w:rFonts w:ascii="Book Antiqua" w:hAnsi="Book Antiqua"/>
                <w:sz w:val="24"/>
                <w:szCs w:val="24"/>
                <w:lang w:val="es-ES"/>
              </w:rPr>
            </w:pPr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>USD</w:t>
            </w:r>
            <w:proofErr w:type="spellStart"/>
            <w:proofErr w:type="spellEnd"/>
            <w:r>
              <w:rPr>
                <w:rFonts w:ascii="Book Antiqua" w:hAnsi="Book Antiqua"/>
                <w:bCs/>
                <w:sz w:val="24"/>
                <w:szCs w:val="24"/>
                <w:lang w:val="es-ES"/>
              </w:rPr>
              <w:t xml:space="preserve"> 17.306,69</w:t>
            </w:r>
          </w:p>
        </w:tc>
      </w:tr>
    </w:tbl>
    <w:p w14:paraId="1229623E" w14:textId="20B62C80" w:rsidR="00AA5393" w:rsidRDefault="007A75FF" w:rsidP="00AA5393">
      <w:pPr>
        <w:tabs>
          <w:tab w:val="right" w:pos="4410"/>
          <w:tab w:val="left" w:pos="4590"/>
        </w:tabs>
        <w:spacing w:after="0" w:line="240" w:lineRule="auto"/>
        <w:rPr>
          <w:rFonts w:ascii="Book Antiqua" w:hAnsi="Book Antiqua"/>
          <w:sz w:val="24"/>
          <w:szCs w:val="24"/>
          <w:lang w:val="es-ES"/>
        </w:rPr>
      </w:pPr>
      <w:r>
        <w:rPr>
          <w:rFonts w:ascii="Book Antiqua" w:hAnsi="Book Antiqua"/>
          <w:sz w:val="24"/>
          <w:szCs w:val="24"/>
          <w:lang w:val="es-ES"/>
        </w:rPr>
        <w:t xml:space="preserve">       </w:t>
      </w:r>
      <w:r w:rsidR="00AA5393">
        <w:rPr>
          <w:rFonts w:ascii="Book Antiqua" w:hAnsi="Book Antiqua"/>
          <w:sz w:val="24"/>
          <w:szCs w:val="24"/>
          <w:lang w:val="es-ES"/>
        </w:rPr>
        <w:tab/>
        <w:t xml:space="preserve"> </w:t>
      </w:r>
    </w:p>
    <w:p w14:paraId="6249F761" w14:textId="127EEDF5" w:rsidR="00967C93" w:rsidRPr="003E5F0B" w:rsidRDefault="00DC38B8" w:rsidP="00D04519">
      <w:pPr>
        <w:tabs>
          <w:tab w:val="left" w:pos="2880"/>
          <w:tab w:val="left" w:pos="5040"/>
        </w:tabs>
        <w:spacing w:after="0" w:line="240" w:lineRule="auto"/>
        <w:rPr>
          <w:rFonts w:ascii="Book Antiqua" w:hAnsi="Book Antiqua"/>
          <w:sz w:val="24"/>
          <w:szCs w:val="24"/>
          <w:lang w:val="es-ES"/>
        </w:rPr>
      </w:pPr>
      <w:r>
        <w:rPr>
          <w:rFonts w:ascii="Book Antiqua" w:hAnsi="Book Antiqua"/>
          <w:sz w:val="24"/>
          <w:szCs w:val="24"/>
          <w:lang w:val="es-ES"/>
        </w:rPr>
        <w:tab/>
      </w:r>
    </w:p>
    <w:sectPr w:rsidR="00967C93" w:rsidRPr="003E5F0B" w:rsidSect="004B6B26">
      <w:headerReference w:type="default" r:id="rId11"/>
      <w:footerReference w:type="default" r:id="rId12"/>
      <w:pgSz w:w="12240" w:h="15840" w:code="1"/>
      <w:pgMar w:top="1170" w:right="1183" w:bottom="1418" w:left="1276" w:header="180" w:footer="288" w:gutter="0"/>
      <w:pgBorders>
        <w:bottom w:val="single" w:sz="12" w:space="0" w:color="F05C36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6D0C17" w14:textId="77777777" w:rsidR="00FB672B" w:rsidRDefault="00FB672B" w:rsidP="00171C2B">
      <w:pPr>
        <w:spacing w:after="0" w:line="240" w:lineRule="auto"/>
      </w:pPr>
      <w:r>
        <w:separator/>
      </w:r>
    </w:p>
  </w:endnote>
  <w:endnote w:type="continuationSeparator" w:id="0">
    <w:p w14:paraId="63BA0F3E" w14:textId="77777777" w:rsidR="00FB672B" w:rsidRDefault="00FB672B" w:rsidP="00171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660"/>
      <w:gridCol w:w="2121"/>
    </w:tblGrid>
    <w:tr w:rsidR="007E2471" w:rsidRPr="00EC54B5" w14:paraId="1992A739" w14:textId="77777777" w:rsidTr="00CA1C16">
      <w:trPr>
        <w:trHeight w:val="360"/>
      </w:trPr>
      <w:tc>
        <w:tcPr>
          <w:tcW w:w="3916" w:type="pct"/>
          <w:vAlign w:val="center"/>
        </w:tcPr>
        <w:p w14:paraId="624BAB5F" w14:textId="2E41DD03" w:rsidR="007E2471" w:rsidRPr="00EC54B5" w:rsidRDefault="004B6B26" w:rsidP="007E2471">
          <w:pPr>
            <w:pStyle w:val="Footer"/>
            <w:rPr>
              <w:rFonts w:ascii="Book Antiqua" w:hAnsi="Book Antiqua"/>
              <w:lang w:val="es-ES"/>
            </w:rPr>
          </w:pPr>
          <w:proofErr w:type="spellStart"/>
          <w:r>
            <w:rPr>
              <w:rFonts w:ascii="Book Antiqua" w:hAnsi="Book Antiqua"/>
              <w:lang w:val="es-ES"/>
            </w:rPr>
            <w:t>Elior</w:t>
          </w:r>
          <w:proofErr w:type="spellEnd"/>
          <w:r>
            <w:rPr>
              <w:rFonts w:ascii="Book Antiqua" w:hAnsi="Book Antiqua"/>
              <w:lang w:val="es-ES"/>
            </w:rPr>
            <w:t xml:space="preserve"> </w:t>
          </w:r>
          <w:proofErr w:type="spellStart"/>
          <w:r>
            <w:rPr>
              <w:rFonts w:ascii="Book Antiqua" w:hAnsi="Book Antiqua"/>
              <w:lang w:val="es-ES"/>
            </w:rPr>
            <w:t>Services</w:t>
          </w:r>
          <w:proofErr w:type="spellEnd"/>
          <w:r w:rsidR="001A2DA7">
            <w:rPr>
              <w:rFonts w:ascii="Book Antiqua" w:hAnsi="Book Antiqua"/>
              <w:lang w:val="es-ES"/>
            </w:rPr>
            <w:t>, S.R.L.</w:t>
          </w:r>
          <w:r w:rsidR="00762A18">
            <w:rPr>
              <w:rFonts w:ascii="Book Antiqua" w:hAnsi="Book Antiqua"/>
              <w:lang w:val="es-ES"/>
            </w:rPr>
            <w:t xml:space="preserve"> </w:t>
          </w:r>
          <w:r w:rsidR="00BC2671">
            <w:rPr>
              <w:rFonts w:ascii="Book Antiqua" w:hAnsi="Book Antiqua"/>
              <w:lang w:val="es-ES"/>
            </w:rPr>
            <w:t xml:space="preserve">- </w:t>
          </w:r>
          <w:r w:rsidR="00B742BC">
            <w:rPr>
              <w:rFonts w:ascii="Book Antiqua" w:hAnsi="Book Antiqua"/>
              <w:lang w:val="es-ES"/>
            </w:rPr>
            <w:t xml:space="preserve"> </w:t>
          </w:r>
          <w:r w:rsidR="00894A44">
            <w:rPr>
              <w:rFonts w:ascii="Book Antiqua" w:hAnsi="Book Antiqua"/>
              <w:lang w:val="es-ES"/>
            </w:rPr>
            <w:t xml:space="preserve">2023-2024 - </w:t>
          </w:r>
          <w:r w:rsidR="00494436">
            <w:rPr>
              <w:rFonts w:ascii="Book Antiqua" w:hAnsi="Book Antiqua"/>
              <w:lang w:val="es-ES"/>
            </w:rPr>
            <w:t>n</w:t>
          </w:r>
          <w:r w:rsidR="00B742BC">
            <w:rPr>
              <w:rFonts w:ascii="Book Antiqua" w:hAnsi="Book Antiqua"/>
              <w:lang w:val="es-ES"/>
            </w:rPr>
            <w:t xml:space="preserve">ota de </w:t>
          </w:r>
          <w:r w:rsidR="00494436">
            <w:rPr>
              <w:rFonts w:ascii="Book Antiqua" w:hAnsi="Book Antiqua"/>
              <w:lang w:val="es-ES"/>
            </w:rPr>
            <w:t>cr</w:t>
          </w:r>
          <w:r w:rsidR="00B742BC">
            <w:rPr>
              <w:rFonts w:ascii="Book Antiqua" w:hAnsi="Book Antiqua"/>
              <w:lang w:val="es-ES"/>
            </w:rPr>
            <w:t>é</w:t>
          </w:r>
          <w:r w:rsidR="00494436">
            <w:rPr>
              <w:rFonts w:ascii="Book Antiqua" w:hAnsi="Book Antiqua"/>
              <w:lang w:val="es-ES"/>
            </w:rPr>
            <w:t>d</w:t>
          </w:r>
          <w:r w:rsidR="00B742BC">
            <w:rPr>
              <w:rFonts w:ascii="Book Antiqua" w:hAnsi="Book Antiqua"/>
              <w:lang w:val="es-ES"/>
            </w:rPr>
            <w:t xml:space="preserve">ito </w:t>
          </w:r>
        </w:p>
      </w:tc>
      <w:tc>
        <w:tcPr>
          <w:tcW w:w="1084" w:type="pct"/>
          <w:vAlign w:val="center"/>
        </w:tcPr>
        <w:p w14:paraId="0BFA3A13" w14:textId="621B6C81" w:rsidR="007E2471" w:rsidRPr="00EC54B5" w:rsidRDefault="00000000" w:rsidP="007E2471">
          <w:pPr>
            <w:pStyle w:val="Footer"/>
            <w:jc w:val="right"/>
            <w:rPr>
              <w:rFonts w:ascii="Book Antiqua" w:hAnsi="Book Antiqua"/>
            </w:rPr>
          </w:pPr>
          <w:sdt>
            <w:sdtPr>
              <w:rPr>
                <w:rFonts w:ascii="Book Antiqua" w:hAnsi="Book Antiqua"/>
              </w:rPr>
              <w:id w:val="-1769616900"/>
              <w:docPartObj>
                <w:docPartGallery w:val="Page Numbers (Top of Page)"/>
                <w:docPartUnique/>
              </w:docPartObj>
            </w:sdtPr>
            <w:sdtContent>
              <w:r w:rsidR="007E2471" w:rsidRPr="00EC54B5">
                <w:rPr>
                  <w:rFonts w:ascii="Book Antiqua" w:hAnsi="Book Antiqua"/>
                  <w:lang w:val="es-ES"/>
                </w:rPr>
                <w:t xml:space="preserve">Página </w:t>
              </w:r>
              <w:r w:rsidR="007E2471" w:rsidRPr="00EC54B5">
                <w:rPr>
                  <w:rFonts w:ascii="Book Antiqua" w:hAnsi="Book Antiqua"/>
                  <w:b/>
                  <w:bCs/>
                </w:rPr>
                <w:fldChar w:fldCharType="begin"/>
              </w:r>
              <w:r w:rsidR="007E2471" w:rsidRPr="00EC54B5">
                <w:rPr>
                  <w:rFonts w:ascii="Book Antiqua" w:hAnsi="Book Antiqua"/>
                  <w:b/>
                  <w:bCs/>
                  <w:lang w:val="es-ES"/>
                </w:rPr>
                <w:instrText xml:space="preserve"> PAGE </w:instrText>
              </w:r>
              <w:r w:rsidR="007E2471" w:rsidRPr="00EC54B5">
                <w:rPr>
                  <w:rFonts w:ascii="Book Antiqua" w:hAnsi="Book Antiqua"/>
                  <w:b/>
                  <w:bCs/>
                </w:rPr>
                <w:fldChar w:fldCharType="separate"/>
              </w:r>
              <w:r w:rsidR="007E2471" w:rsidRPr="00EC54B5">
                <w:rPr>
                  <w:rFonts w:ascii="Book Antiqua" w:hAnsi="Book Antiqua"/>
                  <w:b/>
                  <w:bCs/>
                </w:rPr>
                <w:t>1</w:t>
              </w:r>
              <w:r w:rsidR="007E2471" w:rsidRPr="00EC54B5">
                <w:rPr>
                  <w:rFonts w:ascii="Book Antiqua" w:hAnsi="Book Antiqua"/>
                  <w:b/>
                  <w:bCs/>
                </w:rPr>
                <w:fldChar w:fldCharType="end"/>
              </w:r>
              <w:r w:rsidR="007E2471" w:rsidRPr="00EC54B5">
                <w:rPr>
                  <w:rFonts w:ascii="Book Antiqua" w:hAnsi="Book Antiqua"/>
                  <w:lang w:val="es-ES"/>
                </w:rPr>
                <w:t xml:space="preserve"> de </w:t>
              </w:r>
              <w:r w:rsidR="007E2471" w:rsidRPr="00EC54B5">
                <w:rPr>
                  <w:rFonts w:ascii="Book Antiqua" w:hAnsi="Book Antiqua"/>
                  <w:b/>
                  <w:bCs/>
                </w:rPr>
                <w:fldChar w:fldCharType="begin"/>
              </w:r>
              <w:r w:rsidR="007E2471" w:rsidRPr="00EC54B5">
                <w:rPr>
                  <w:rFonts w:ascii="Book Antiqua" w:hAnsi="Book Antiqua"/>
                  <w:b/>
                  <w:bCs/>
                  <w:lang w:val="es-ES"/>
                </w:rPr>
                <w:instrText xml:space="preserve"> NUMPAGES  </w:instrText>
              </w:r>
              <w:r w:rsidR="007E2471" w:rsidRPr="00EC54B5">
                <w:rPr>
                  <w:rFonts w:ascii="Book Antiqua" w:hAnsi="Book Antiqua"/>
                  <w:b/>
                  <w:bCs/>
                </w:rPr>
                <w:fldChar w:fldCharType="separate"/>
              </w:r>
              <w:r w:rsidR="007E2471" w:rsidRPr="00EC54B5">
                <w:rPr>
                  <w:rFonts w:ascii="Book Antiqua" w:hAnsi="Book Antiqua"/>
                  <w:b/>
                  <w:bCs/>
                </w:rPr>
                <w:t>7</w:t>
              </w:r>
              <w:r w:rsidR="007E2471" w:rsidRPr="00EC54B5">
                <w:rPr>
                  <w:rFonts w:ascii="Book Antiqua" w:hAnsi="Book Antiqua"/>
                  <w:b/>
                  <w:bCs/>
                </w:rPr>
                <w:fldChar w:fldCharType="end"/>
              </w:r>
            </w:sdtContent>
          </w:sdt>
        </w:p>
      </w:tc>
    </w:tr>
    <w:tr w:rsidR="007E2471" w:rsidRPr="00EC54B5" w14:paraId="0CB45323" w14:textId="77777777" w:rsidTr="00CA1C16">
      <w:trPr>
        <w:trHeight w:val="360"/>
      </w:trPr>
      <w:tc>
        <w:tcPr>
          <w:tcW w:w="5000" w:type="pct"/>
          <w:gridSpan w:val="2"/>
          <w:vAlign w:val="center"/>
        </w:tcPr>
        <w:p w14:paraId="2A25F1A7" w14:textId="2C8DE530" w:rsidR="007E2471" w:rsidRPr="00EC54B5" w:rsidRDefault="007E2471" w:rsidP="007E2471">
          <w:pPr>
            <w:pStyle w:val="Footer"/>
            <w:rPr>
              <w:rFonts w:ascii="Book Antiqua" w:hAnsi="Book Antiqua"/>
            </w:rPr>
          </w:pPr>
          <w:r>
            <w:rPr>
              <w:rFonts w:ascii="Book Antiqua" w:hAnsi="Book Antiqua"/>
            </w:rPr>
            <w:t xml:space="preserve">                                                            </w:t>
          </w:r>
          <w:r w:rsidR="00894A44">
            <w:rPr>
              <w:rFonts w:ascii="Book Antiqua" w:hAnsi="Book Antiqua"/>
            </w:rPr>
            <w:t>12</w:t>
          </w:r>
          <w:r>
            <w:rPr>
              <w:rFonts w:ascii="Book Antiqua" w:hAnsi="Book Antiqua"/>
            </w:rPr>
            <w:t xml:space="preserve"> de </w:t>
          </w:r>
          <w:r w:rsidR="00894A44">
            <w:rPr>
              <w:rFonts w:ascii="Book Antiqua" w:hAnsi="Book Antiqua"/>
            </w:rPr>
            <w:t>julio</w:t>
          </w:r>
          <w:r>
            <w:rPr>
              <w:rFonts w:ascii="Book Antiqua" w:hAnsi="Book Antiqua"/>
            </w:rPr>
            <w:t xml:space="preserve"> 2023</w:t>
          </w:r>
        </w:p>
      </w:tc>
    </w:tr>
  </w:tbl>
  <w:p w14:paraId="7CE6136B" w14:textId="77777777" w:rsidR="005D5839" w:rsidRPr="00173C5A" w:rsidRDefault="005D5839" w:rsidP="005D58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D6EAC7" w14:textId="77777777" w:rsidR="00FB672B" w:rsidRDefault="00FB672B" w:rsidP="00171C2B">
      <w:pPr>
        <w:spacing w:after="0" w:line="240" w:lineRule="auto"/>
      </w:pPr>
      <w:r>
        <w:separator/>
      </w:r>
    </w:p>
  </w:footnote>
  <w:footnote w:type="continuationSeparator" w:id="0">
    <w:p w14:paraId="78D476FC" w14:textId="77777777" w:rsidR="00FB672B" w:rsidRDefault="00FB672B" w:rsidP="00171C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7192BC" w14:textId="4489DEF8" w:rsidR="00171C2B" w:rsidRDefault="004B6B26" w:rsidP="00171C2B">
    <w:pPr>
      <w:pStyle w:val="Header"/>
      <w:ind w:left="-142" w:firstLine="142"/>
    </w:pPr>
    <w:r>
      <w:rPr>
        <w:noProof/>
      </w:rPr>
      <w:drawing>
        <wp:inline distT="0" distB="0" distL="0" distR="0" wp14:anchorId="783BA7AF" wp14:editId="25089A77">
          <wp:extent cx="866775" cy="866775"/>
          <wp:effectExtent l="0" t="0" r="0" b="9525"/>
          <wp:docPr id="190018893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83056265" name="Picture 98305626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6775" cy="866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B16F4B6" w14:textId="77777777" w:rsidR="00617551" w:rsidRPr="00171C2B" w:rsidRDefault="00617551" w:rsidP="00171C2B">
    <w:pPr>
      <w:pStyle w:val="Header"/>
      <w:ind w:left="-142" w:firstLine="14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E518A"/>
    <w:multiLevelType w:val="hybridMultilevel"/>
    <w:tmpl w:val="C01C74D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2BBA272F"/>
    <w:multiLevelType w:val="hybridMultilevel"/>
    <w:tmpl w:val="7E920778"/>
    <w:lvl w:ilvl="0" w:tplc="4F74934E">
      <w:start w:val="1"/>
      <w:numFmt w:val="decimal"/>
      <w:lvlText w:val="%1-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63D5392C"/>
    <w:multiLevelType w:val="hybridMultilevel"/>
    <w:tmpl w:val="3E583D04"/>
    <w:lvl w:ilvl="0" w:tplc="0409000F">
      <w:start w:val="1"/>
      <w:numFmt w:val="decimal"/>
      <w:lvlText w:val="%1."/>
      <w:lvlJc w:val="left"/>
      <w:pPr>
        <w:ind w:left="2920" w:hanging="360"/>
      </w:pPr>
    </w:lvl>
    <w:lvl w:ilvl="1" w:tplc="04090019">
      <w:start w:val="1"/>
      <w:numFmt w:val="lowerLetter"/>
      <w:lvlText w:val="%2."/>
      <w:lvlJc w:val="left"/>
      <w:pPr>
        <w:ind w:left="3640" w:hanging="360"/>
      </w:pPr>
    </w:lvl>
    <w:lvl w:ilvl="2" w:tplc="0409001B">
      <w:start w:val="1"/>
      <w:numFmt w:val="lowerRoman"/>
      <w:lvlText w:val="%3."/>
      <w:lvlJc w:val="right"/>
      <w:pPr>
        <w:ind w:left="4360" w:hanging="180"/>
      </w:pPr>
    </w:lvl>
    <w:lvl w:ilvl="3" w:tplc="0409000F">
      <w:start w:val="1"/>
      <w:numFmt w:val="decimal"/>
      <w:lvlText w:val="%4."/>
      <w:lvlJc w:val="left"/>
      <w:pPr>
        <w:ind w:left="5080" w:hanging="360"/>
      </w:pPr>
    </w:lvl>
    <w:lvl w:ilvl="4" w:tplc="04090019">
      <w:start w:val="1"/>
      <w:numFmt w:val="lowerLetter"/>
      <w:lvlText w:val="%5."/>
      <w:lvlJc w:val="left"/>
      <w:pPr>
        <w:ind w:left="5800" w:hanging="360"/>
      </w:pPr>
    </w:lvl>
    <w:lvl w:ilvl="5" w:tplc="0409001B">
      <w:start w:val="1"/>
      <w:numFmt w:val="lowerRoman"/>
      <w:lvlText w:val="%6."/>
      <w:lvlJc w:val="right"/>
      <w:pPr>
        <w:ind w:left="6520" w:hanging="180"/>
      </w:pPr>
    </w:lvl>
    <w:lvl w:ilvl="6" w:tplc="0409000F">
      <w:start w:val="1"/>
      <w:numFmt w:val="decimal"/>
      <w:lvlText w:val="%7."/>
      <w:lvlJc w:val="left"/>
      <w:pPr>
        <w:ind w:left="7240" w:hanging="360"/>
      </w:pPr>
    </w:lvl>
    <w:lvl w:ilvl="7" w:tplc="04090019">
      <w:start w:val="1"/>
      <w:numFmt w:val="lowerLetter"/>
      <w:lvlText w:val="%8."/>
      <w:lvlJc w:val="left"/>
      <w:pPr>
        <w:ind w:left="7960" w:hanging="360"/>
      </w:pPr>
    </w:lvl>
    <w:lvl w:ilvl="8" w:tplc="0409001B">
      <w:start w:val="1"/>
      <w:numFmt w:val="lowerRoman"/>
      <w:lvlText w:val="%9."/>
      <w:lvlJc w:val="right"/>
      <w:pPr>
        <w:ind w:left="8680" w:hanging="180"/>
      </w:pPr>
    </w:lvl>
  </w:abstractNum>
  <w:num w:numId="1" w16cid:durableId="1328166965">
    <w:abstractNumId w:val="2"/>
  </w:num>
  <w:num w:numId="2" w16cid:durableId="985208342">
    <w:abstractNumId w:val="2"/>
  </w:num>
  <w:num w:numId="3" w16cid:durableId="298848505">
    <w:abstractNumId w:val="0"/>
  </w:num>
  <w:num w:numId="4" w16cid:durableId="1462916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attachedTemplate r:id="rId1"/>
  <w:defaultTabStop w:val="706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1A9"/>
    <w:rsid w:val="00001FC7"/>
    <w:rsid w:val="00002E6C"/>
    <w:rsid w:val="00004E86"/>
    <w:rsid w:val="00005B27"/>
    <w:rsid w:val="000075D0"/>
    <w:rsid w:val="00007F20"/>
    <w:rsid w:val="00011C12"/>
    <w:rsid w:val="00012C6A"/>
    <w:rsid w:val="0001325D"/>
    <w:rsid w:val="0001691C"/>
    <w:rsid w:val="0002320C"/>
    <w:rsid w:val="000235EF"/>
    <w:rsid w:val="000239B0"/>
    <w:rsid w:val="00023F02"/>
    <w:rsid w:val="00024141"/>
    <w:rsid w:val="0002640E"/>
    <w:rsid w:val="0003171B"/>
    <w:rsid w:val="00031DC3"/>
    <w:rsid w:val="00032661"/>
    <w:rsid w:val="00032673"/>
    <w:rsid w:val="00032F24"/>
    <w:rsid w:val="0003627F"/>
    <w:rsid w:val="0003735E"/>
    <w:rsid w:val="0004029C"/>
    <w:rsid w:val="0004063B"/>
    <w:rsid w:val="00040E60"/>
    <w:rsid w:val="00041C4C"/>
    <w:rsid w:val="00042BC9"/>
    <w:rsid w:val="0004496F"/>
    <w:rsid w:val="00044CAD"/>
    <w:rsid w:val="00044F93"/>
    <w:rsid w:val="000454CA"/>
    <w:rsid w:val="0004664F"/>
    <w:rsid w:val="00046BE2"/>
    <w:rsid w:val="000508E2"/>
    <w:rsid w:val="00051092"/>
    <w:rsid w:val="0005125C"/>
    <w:rsid w:val="00054C31"/>
    <w:rsid w:val="000551FC"/>
    <w:rsid w:val="00060BE2"/>
    <w:rsid w:val="00061824"/>
    <w:rsid w:val="00064332"/>
    <w:rsid w:val="00065FCC"/>
    <w:rsid w:val="00066963"/>
    <w:rsid w:val="0006698A"/>
    <w:rsid w:val="0007369A"/>
    <w:rsid w:val="000741E5"/>
    <w:rsid w:val="00074A15"/>
    <w:rsid w:val="00076252"/>
    <w:rsid w:val="00082411"/>
    <w:rsid w:val="0008280F"/>
    <w:rsid w:val="00082989"/>
    <w:rsid w:val="00082ED8"/>
    <w:rsid w:val="000845B2"/>
    <w:rsid w:val="00085FA5"/>
    <w:rsid w:val="00086055"/>
    <w:rsid w:val="0009080D"/>
    <w:rsid w:val="00090FAF"/>
    <w:rsid w:val="00093572"/>
    <w:rsid w:val="00096470"/>
    <w:rsid w:val="00096B7A"/>
    <w:rsid w:val="00096E23"/>
    <w:rsid w:val="00097016"/>
    <w:rsid w:val="000975D5"/>
    <w:rsid w:val="000A2F62"/>
    <w:rsid w:val="000A3D27"/>
    <w:rsid w:val="000A70AF"/>
    <w:rsid w:val="000A7EB2"/>
    <w:rsid w:val="000B1335"/>
    <w:rsid w:val="000B40F7"/>
    <w:rsid w:val="000B6EDF"/>
    <w:rsid w:val="000C1F41"/>
    <w:rsid w:val="000C5392"/>
    <w:rsid w:val="000C547E"/>
    <w:rsid w:val="000C7672"/>
    <w:rsid w:val="000D05DB"/>
    <w:rsid w:val="000D05FD"/>
    <w:rsid w:val="000D06AA"/>
    <w:rsid w:val="000D4776"/>
    <w:rsid w:val="000D501A"/>
    <w:rsid w:val="000D53D1"/>
    <w:rsid w:val="000D67CE"/>
    <w:rsid w:val="000D773C"/>
    <w:rsid w:val="000E4A0D"/>
    <w:rsid w:val="000E4F80"/>
    <w:rsid w:val="000E76C8"/>
    <w:rsid w:val="000F00AD"/>
    <w:rsid w:val="000F098D"/>
    <w:rsid w:val="000F3FBC"/>
    <w:rsid w:val="000F4740"/>
    <w:rsid w:val="000F5A8F"/>
    <w:rsid w:val="000F7A6C"/>
    <w:rsid w:val="001011B1"/>
    <w:rsid w:val="00101EBF"/>
    <w:rsid w:val="00106D26"/>
    <w:rsid w:val="001073F3"/>
    <w:rsid w:val="0011042E"/>
    <w:rsid w:val="001115D4"/>
    <w:rsid w:val="00112E06"/>
    <w:rsid w:val="0011362A"/>
    <w:rsid w:val="00113E0F"/>
    <w:rsid w:val="001140E0"/>
    <w:rsid w:val="00114524"/>
    <w:rsid w:val="00115468"/>
    <w:rsid w:val="001160A6"/>
    <w:rsid w:val="00121F1C"/>
    <w:rsid w:val="00122684"/>
    <w:rsid w:val="001235C4"/>
    <w:rsid w:val="00124FB7"/>
    <w:rsid w:val="00127DD4"/>
    <w:rsid w:val="001311BE"/>
    <w:rsid w:val="001323A4"/>
    <w:rsid w:val="00133C62"/>
    <w:rsid w:val="001345B9"/>
    <w:rsid w:val="00135001"/>
    <w:rsid w:val="00136DFA"/>
    <w:rsid w:val="00137818"/>
    <w:rsid w:val="00140577"/>
    <w:rsid w:val="0014191B"/>
    <w:rsid w:val="00141D2E"/>
    <w:rsid w:val="00144D25"/>
    <w:rsid w:val="00145B6A"/>
    <w:rsid w:val="001513D8"/>
    <w:rsid w:val="001537DF"/>
    <w:rsid w:val="00154BEC"/>
    <w:rsid w:val="0015533D"/>
    <w:rsid w:val="00155F15"/>
    <w:rsid w:val="001616CA"/>
    <w:rsid w:val="001638D1"/>
    <w:rsid w:val="00163A7C"/>
    <w:rsid w:val="0016682A"/>
    <w:rsid w:val="001717AF"/>
    <w:rsid w:val="00171C2B"/>
    <w:rsid w:val="00173E07"/>
    <w:rsid w:val="00174864"/>
    <w:rsid w:val="00174EAA"/>
    <w:rsid w:val="00176B55"/>
    <w:rsid w:val="00177BD2"/>
    <w:rsid w:val="00177D9C"/>
    <w:rsid w:val="001827D8"/>
    <w:rsid w:val="00182FB2"/>
    <w:rsid w:val="00183715"/>
    <w:rsid w:val="00184C2C"/>
    <w:rsid w:val="00190082"/>
    <w:rsid w:val="00190942"/>
    <w:rsid w:val="00190D8D"/>
    <w:rsid w:val="00193E81"/>
    <w:rsid w:val="001941ED"/>
    <w:rsid w:val="00195612"/>
    <w:rsid w:val="00195813"/>
    <w:rsid w:val="0019741B"/>
    <w:rsid w:val="00197824"/>
    <w:rsid w:val="001A0A83"/>
    <w:rsid w:val="001A2DA7"/>
    <w:rsid w:val="001A3136"/>
    <w:rsid w:val="001A4739"/>
    <w:rsid w:val="001A4AB2"/>
    <w:rsid w:val="001A5279"/>
    <w:rsid w:val="001A5E0D"/>
    <w:rsid w:val="001A7225"/>
    <w:rsid w:val="001B3889"/>
    <w:rsid w:val="001B5085"/>
    <w:rsid w:val="001B70AE"/>
    <w:rsid w:val="001B7C77"/>
    <w:rsid w:val="001B7ED4"/>
    <w:rsid w:val="001C021F"/>
    <w:rsid w:val="001C0C10"/>
    <w:rsid w:val="001C1152"/>
    <w:rsid w:val="001C151D"/>
    <w:rsid w:val="001C2E8D"/>
    <w:rsid w:val="001C361A"/>
    <w:rsid w:val="001C447B"/>
    <w:rsid w:val="001C45B4"/>
    <w:rsid w:val="001C5187"/>
    <w:rsid w:val="001C69AD"/>
    <w:rsid w:val="001C6A9A"/>
    <w:rsid w:val="001C6EA7"/>
    <w:rsid w:val="001D0D69"/>
    <w:rsid w:val="001D1C00"/>
    <w:rsid w:val="001D2874"/>
    <w:rsid w:val="001D2DBD"/>
    <w:rsid w:val="001D3506"/>
    <w:rsid w:val="001D4CD5"/>
    <w:rsid w:val="001D5292"/>
    <w:rsid w:val="001D56DB"/>
    <w:rsid w:val="001D6236"/>
    <w:rsid w:val="001D6CF9"/>
    <w:rsid w:val="001D6E5A"/>
    <w:rsid w:val="001D73DF"/>
    <w:rsid w:val="001D79CA"/>
    <w:rsid w:val="001D7C46"/>
    <w:rsid w:val="001E1B09"/>
    <w:rsid w:val="001E2019"/>
    <w:rsid w:val="001E2EA2"/>
    <w:rsid w:val="001E51EA"/>
    <w:rsid w:val="001E5C2F"/>
    <w:rsid w:val="001E5DD4"/>
    <w:rsid w:val="001E759E"/>
    <w:rsid w:val="001F0711"/>
    <w:rsid w:val="001F2214"/>
    <w:rsid w:val="001F2D8A"/>
    <w:rsid w:val="001F4690"/>
    <w:rsid w:val="001F6B3B"/>
    <w:rsid w:val="001F6D73"/>
    <w:rsid w:val="002014C8"/>
    <w:rsid w:val="00202C76"/>
    <w:rsid w:val="0020583C"/>
    <w:rsid w:val="0020649D"/>
    <w:rsid w:val="00210215"/>
    <w:rsid w:val="00210A5F"/>
    <w:rsid w:val="002141CB"/>
    <w:rsid w:val="002145E9"/>
    <w:rsid w:val="00214C95"/>
    <w:rsid w:val="00216976"/>
    <w:rsid w:val="00220277"/>
    <w:rsid w:val="00221008"/>
    <w:rsid w:val="00221946"/>
    <w:rsid w:val="00222C14"/>
    <w:rsid w:val="0022347E"/>
    <w:rsid w:val="00224BBD"/>
    <w:rsid w:val="0022555C"/>
    <w:rsid w:val="00226F5B"/>
    <w:rsid w:val="002317E6"/>
    <w:rsid w:val="00231B8D"/>
    <w:rsid w:val="00233754"/>
    <w:rsid w:val="002359D3"/>
    <w:rsid w:val="00237A52"/>
    <w:rsid w:val="002418C8"/>
    <w:rsid w:val="0024249D"/>
    <w:rsid w:val="00244CFD"/>
    <w:rsid w:val="00247172"/>
    <w:rsid w:val="00252B54"/>
    <w:rsid w:val="00252CF7"/>
    <w:rsid w:val="002540F5"/>
    <w:rsid w:val="00255592"/>
    <w:rsid w:val="0026054A"/>
    <w:rsid w:val="00260CF8"/>
    <w:rsid w:val="00261AD9"/>
    <w:rsid w:val="00261E62"/>
    <w:rsid w:val="00261EB3"/>
    <w:rsid w:val="00265CB0"/>
    <w:rsid w:val="0026604C"/>
    <w:rsid w:val="00267044"/>
    <w:rsid w:val="002672FD"/>
    <w:rsid w:val="0027114A"/>
    <w:rsid w:val="00271A3C"/>
    <w:rsid w:val="0027542C"/>
    <w:rsid w:val="00280A86"/>
    <w:rsid w:val="002810F8"/>
    <w:rsid w:val="002836BD"/>
    <w:rsid w:val="00283F53"/>
    <w:rsid w:val="00286344"/>
    <w:rsid w:val="002903E7"/>
    <w:rsid w:val="002905F4"/>
    <w:rsid w:val="00290B9F"/>
    <w:rsid w:val="00291317"/>
    <w:rsid w:val="00291DA9"/>
    <w:rsid w:val="00292E0F"/>
    <w:rsid w:val="002934E3"/>
    <w:rsid w:val="00293AA9"/>
    <w:rsid w:val="002961D6"/>
    <w:rsid w:val="002973DE"/>
    <w:rsid w:val="002A503B"/>
    <w:rsid w:val="002A51EA"/>
    <w:rsid w:val="002A6F2E"/>
    <w:rsid w:val="002B0209"/>
    <w:rsid w:val="002B244E"/>
    <w:rsid w:val="002B3001"/>
    <w:rsid w:val="002B4FFD"/>
    <w:rsid w:val="002B72C8"/>
    <w:rsid w:val="002C0167"/>
    <w:rsid w:val="002C066D"/>
    <w:rsid w:val="002C1548"/>
    <w:rsid w:val="002C2F61"/>
    <w:rsid w:val="002C3FA9"/>
    <w:rsid w:val="002C4619"/>
    <w:rsid w:val="002C5FA1"/>
    <w:rsid w:val="002C6589"/>
    <w:rsid w:val="002C7A16"/>
    <w:rsid w:val="002C7E08"/>
    <w:rsid w:val="002D0C33"/>
    <w:rsid w:val="002D148C"/>
    <w:rsid w:val="002D3966"/>
    <w:rsid w:val="002D5393"/>
    <w:rsid w:val="002D77B7"/>
    <w:rsid w:val="002E0D48"/>
    <w:rsid w:val="002E3380"/>
    <w:rsid w:val="002E4348"/>
    <w:rsid w:val="002E457E"/>
    <w:rsid w:val="002E53A8"/>
    <w:rsid w:val="002E6E38"/>
    <w:rsid w:val="002F084C"/>
    <w:rsid w:val="002F23EC"/>
    <w:rsid w:val="002F2545"/>
    <w:rsid w:val="002F2DD2"/>
    <w:rsid w:val="002F3C09"/>
    <w:rsid w:val="002F5938"/>
    <w:rsid w:val="002F597B"/>
    <w:rsid w:val="002F5A90"/>
    <w:rsid w:val="00303199"/>
    <w:rsid w:val="0030370B"/>
    <w:rsid w:val="003046E0"/>
    <w:rsid w:val="0030562F"/>
    <w:rsid w:val="00307CB2"/>
    <w:rsid w:val="00311960"/>
    <w:rsid w:val="00312117"/>
    <w:rsid w:val="00312CAF"/>
    <w:rsid w:val="00315A92"/>
    <w:rsid w:val="003169B7"/>
    <w:rsid w:val="003169C4"/>
    <w:rsid w:val="0032268E"/>
    <w:rsid w:val="00324602"/>
    <w:rsid w:val="00324A82"/>
    <w:rsid w:val="0032513D"/>
    <w:rsid w:val="003305A5"/>
    <w:rsid w:val="0033394B"/>
    <w:rsid w:val="00335AB2"/>
    <w:rsid w:val="003360C9"/>
    <w:rsid w:val="003372A1"/>
    <w:rsid w:val="0033772F"/>
    <w:rsid w:val="0034044A"/>
    <w:rsid w:val="00340DFC"/>
    <w:rsid w:val="00341878"/>
    <w:rsid w:val="00344294"/>
    <w:rsid w:val="003443FF"/>
    <w:rsid w:val="003454B2"/>
    <w:rsid w:val="00346856"/>
    <w:rsid w:val="003475FE"/>
    <w:rsid w:val="00350AFC"/>
    <w:rsid w:val="00352553"/>
    <w:rsid w:val="00354110"/>
    <w:rsid w:val="003542AE"/>
    <w:rsid w:val="00356179"/>
    <w:rsid w:val="00356A18"/>
    <w:rsid w:val="00364F7F"/>
    <w:rsid w:val="00365C36"/>
    <w:rsid w:val="00367BE2"/>
    <w:rsid w:val="00370604"/>
    <w:rsid w:val="003720A9"/>
    <w:rsid w:val="0037671F"/>
    <w:rsid w:val="00380F09"/>
    <w:rsid w:val="003824A8"/>
    <w:rsid w:val="00383753"/>
    <w:rsid w:val="003843BA"/>
    <w:rsid w:val="003843D7"/>
    <w:rsid w:val="0038453D"/>
    <w:rsid w:val="00385C2F"/>
    <w:rsid w:val="003866EA"/>
    <w:rsid w:val="0039039C"/>
    <w:rsid w:val="003906DA"/>
    <w:rsid w:val="0039474D"/>
    <w:rsid w:val="00394A1A"/>
    <w:rsid w:val="00396C1B"/>
    <w:rsid w:val="00396C3D"/>
    <w:rsid w:val="00397D68"/>
    <w:rsid w:val="003A3F5C"/>
    <w:rsid w:val="003A470B"/>
    <w:rsid w:val="003A4C6A"/>
    <w:rsid w:val="003A5D62"/>
    <w:rsid w:val="003B216D"/>
    <w:rsid w:val="003B2B34"/>
    <w:rsid w:val="003B5872"/>
    <w:rsid w:val="003B7211"/>
    <w:rsid w:val="003B748E"/>
    <w:rsid w:val="003B76FD"/>
    <w:rsid w:val="003B7C88"/>
    <w:rsid w:val="003C115A"/>
    <w:rsid w:val="003C1C9A"/>
    <w:rsid w:val="003C1CD0"/>
    <w:rsid w:val="003C522B"/>
    <w:rsid w:val="003C5275"/>
    <w:rsid w:val="003C556B"/>
    <w:rsid w:val="003C7034"/>
    <w:rsid w:val="003C7A9E"/>
    <w:rsid w:val="003D2284"/>
    <w:rsid w:val="003D37FA"/>
    <w:rsid w:val="003D3EE4"/>
    <w:rsid w:val="003D481C"/>
    <w:rsid w:val="003D6A81"/>
    <w:rsid w:val="003E171E"/>
    <w:rsid w:val="003E2F57"/>
    <w:rsid w:val="003E2FD2"/>
    <w:rsid w:val="003E3690"/>
    <w:rsid w:val="003E3A2D"/>
    <w:rsid w:val="003E439E"/>
    <w:rsid w:val="003E5F0B"/>
    <w:rsid w:val="003E76A0"/>
    <w:rsid w:val="003E7BF8"/>
    <w:rsid w:val="003F1974"/>
    <w:rsid w:val="003F32DD"/>
    <w:rsid w:val="003F36B2"/>
    <w:rsid w:val="003F4D31"/>
    <w:rsid w:val="003F6418"/>
    <w:rsid w:val="003F785D"/>
    <w:rsid w:val="003F79F4"/>
    <w:rsid w:val="004003B5"/>
    <w:rsid w:val="00400762"/>
    <w:rsid w:val="00403B7B"/>
    <w:rsid w:val="00404415"/>
    <w:rsid w:val="0041062D"/>
    <w:rsid w:val="00412572"/>
    <w:rsid w:val="00413B48"/>
    <w:rsid w:val="00413E77"/>
    <w:rsid w:val="00416210"/>
    <w:rsid w:val="00416254"/>
    <w:rsid w:val="00422612"/>
    <w:rsid w:val="00422843"/>
    <w:rsid w:val="004253CA"/>
    <w:rsid w:val="004261D5"/>
    <w:rsid w:val="0042622E"/>
    <w:rsid w:val="00426552"/>
    <w:rsid w:val="00427CA0"/>
    <w:rsid w:val="004302AB"/>
    <w:rsid w:val="004305BF"/>
    <w:rsid w:val="00430BF9"/>
    <w:rsid w:val="004326F8"/>
    <w:rsid w:val="0043430D"/>
    <w:rsid w:val="00434513"/>
    <w:rsid w:val="00435018"/>
    <w:rsid w:val="004376A9"/>
    <w:rsid w:val="0043796A"/>
    <w:rsid w:val="00442AF9"/>
    <w:rsid w:val="00444C83"/>
    <w:rsid w:val="004460E1"/>
    <w:rsid w:val="0044767E"/>
    <w:rsid w:val="004522F5"/>
    <w:rsid w:val="00452897"/>
    <w:rsid w:val="004531AD"/>
    <w:rsid w:val="0045506D"/>
    <w:rsid w:val="00455216"/>
    <w:rsid w:val="00455C1D"/>
    <w:rsid w:val="00456487"/>
    <w:rsid w:val="00456D00"/>
    <w:rsid w:val="0046050E"/>
    <w:rsid w:val="0046079A"/>
    <w:rsid w:val="004609D4"/>
    <w:rsid w:val="00460D13"/>
    <w:rsid w:val="00461CA5"/>
    <w:rsid w:val="00463507"/>
    <w:rsid w:val="004645FE"/>
    <w:rsid w:val="00464AFE"/>
    <w:rsid w:val="00465427"/>
    <w:rsid w:val="0046652E"/>
    <w:rsid w:val="00466C0E"/>
    <w:rsid w:val="00471F0E"/>
    <w:rsid w:val="00472EC7"/>
    <w:rsid w:val="004757EB"/>
    <w:rsid w:val="00476554"/>
    <w:rsid w:val="00481652"/>
    <w:rsid w:val="00485700"/>
    <w:rsid w:val="00486C95"/>
    <w:rsid w:val="0048735E"/>
    <w:rsid w:val="00487D2F"/>
    <w:rsid w:val="00490AD0"/>
    <w:rsid w:val="00490AF9"/>
    <w:rsid w:val="00491621"/>
    <w:rsid w:val="00492830"/>
    <w:rsid w:val="00492998"/>
    <w:rsid w:val="004929DF"/>
    <w:rsid w:val="00494436"/>
    <w:rsid w:val="00497A54"/>
    <w:rsid w:val="004A05B6"/>
    <w:rsid w:val="004A2400"/>
    <w:rsid w:val="004A295B"/>
    <w:rsid w:val="004A396D"/>
    <w:rsid w:val="004A3F02"/>
    <w:rsid w:val="004A40B6"/>
    <w:rsid w:val="004A4E2B"/>
    <w:rsid w:val="004A51E0"/>
    <w:rsid w:val="004A66EE"/>
    <w:rsid w:val="004A6700"/>
    <w:rsid w:val="004A758E"/>
    <w:rsid w:val="004B0586"/>
    <w:rsid w:val="004B06BC"/>
    <w:rsid w:val="004B0B3E"/>
    <w:rsid w:val="004B1521"/>
    <w:rsid w:val="004B2608"/>
    <w:rsid w:val="004B4B5D"/>
    <w:rsid w:val="004B5186"/>
    <w:rsid w:val="004B6B26"/>
    <w:rsid w:val="004C0BA6"/>
    <w:rsid w:val="004C1605"/>
    <w:rsid w:val="004C1614"/>
    <w:rsid w:val="004C2534"/>
    <w:rsid w:val="004D1525"/>
    <w:rsid w:val="004D36F6"/>
    <w:rsid w:val="004D3C39"/>
    <w:rsid w:val="004D6D27"/>
    <w:rsid w:val="004E138D"/>
    <w:rsid w:val="004E3D19"/>
    <w:rsid w:val="004E3F4E"/>
    <w:rsid w:val="004F1904"/>
    <w:rsid w:val="004F1DAA"/>
    <w:rsid w:val="004F2DB8"/>
    <w:rsid w:val="005016B4"/>
    <w:rsid w:val="00501B29"/>
    <w:rsid w:val="00502462"/>
    <w:rsid w:val="00503635"/>
    <w:rsid w:val="00503875"/>
    <w:rsid w:val="00510490"/>
    <w:rsid w:val="0051058C"/>
    <w:rsid w:val="005107C2"/>
    <w:rsid w:val="005136D9"/>
    <w:rsid w:val="00513CBA"/>
    <w:rsid w:val="0051419D"/>
    <w:rsid w:val="00514D97"/>
    <w:rsid w:val="00514D9E"/>
    <w:rsid w:val="005157A1"/>
    <w:rsid w:val="00516A16"/>
    <w:rsid w:val="00516EC1"/>
    <w:rsid w:val="00517566"/>
    <w:rsid w:val="005216F7"/>
    <w:rsid w:val="0052174C"/>
    <w:rsid w:val="00524CE9"/>
    <w:rsid w:val="005262F7"/>
    <w:rsid w:val="00530075"/>
    <w:rsid w:val="00532430"/>
    <w:rsid w:val="005329C5"/>
    <w:rsid w:val="00533220"/>
    <w:rsid w:val="00533333"/>
    <w:rsid w:val="00533852"/>
    <w:rsid w:val="00534439"/>
    <w:rsid w:val="00534F28"/>
    <w:rsid w:val="00535DC0"/>
    <w:rsid w:val="00537542"/>
    <w:rsid w:val="00542463"/>
    <w:rsid w:val="00543911"/>
    <w:rsid w:val="00545093"/>
    <w:rsid w:val="00545C97"/>
    <w:rsid w:val="00551203"/>
    <w:rsid w:val="00551339"/>
    <w:rsid w:val="005527A7"/>
    <w:rsid w:val="00556E87"/>
    <w:rsid w:val="00560012"/>
    <w:rsid w:val="00561429"/>
    <w:rsid w:val="005621C6"/>
    <w:rsid w:val="00562E4B"/>
    <w:rsid w:val="0056534B"/>
    <w:rsid w:val="005670AF"/>
    <w:rsid w:val="00572900"/>
    <w:rsid w:val="00572BEC"/>
    <w:rsid w:val="00577DD2"/>
    <w:rsid w:val="00580667"/>
    <w:rsid w:val="005848DA"/>
    <w:rsid w:val="00584BF3"/>
    <w:rsid w:val="00586D1D"/>
    <w:rsid w:val="005874D3"/>
    <w:rsid w:val="0058757A"/>
    <w:rsid w:val="005876D6"/>
    <w:rsid w:val="00591051"/>
    <w:rsid w:val="005910F2"/>
    <w:rsid w:val="00594690"/>
    <w:rsid w:val="00594A94"/>
    <w:rsid w:val="00597EFB"/>
    <w:rsid w:val="005A036B"/>
    <w:rsid w:val="005A0AAC"/>
    <w:rsid w:val="005A58E2"/>
    <w:rsid w:val="005A6BD2"/>
    <w:rsid w:val="005B0A61"/>
    <w:rsid w:val="005B2D88"/>
    <w:rsid w:val="005B32B2"/>
    <w:rsid w:val="005B49A7"/>
    <w:rsid w:val="005B7E01"/>
    <w:rsid w:val="005C456F"/>
    <w:rsid w:val="005D013B"/>
    <w:rsid w:val="005D4FFE"/>
    <w:rsid w:val="005D5839"/>
    <w:rsid w:val="005D5F88"/>
    <w:rsid w:val="005D6D99"/>
    <w:rsid w:val="005E0E65"/>
    <w:rsid w:val="005E1E2A"/>
    <w:rsid w:val="005E2671"/>
    <w:rsid w:val="005E2D58"/>
    <w:rsid w:val="005E2FB9"/>
    <w:rsid w:val="005E5DF0"/>
    <w:rsid w:val="005F0626"/>
    <w:rsid w:val="005F1A15"/>
    <w:rsid w:val="005F33FB"/>
    <w:rsid w:val="005F4E1C"/>
    <w:rsid w:val="005F4E97"/>
    <w:rsid w:val="005F5153"/>
    <w:rsid w:val="005F5297"/>
    <w:rsid w:val="00600596"/>
    <w:rsid w:val="00600D1B"/>
    <w:rsid w:val="0060132B"/>
    <w:rsid w:val="006024B1"/>
    <w:rsid w:val="00605A60"/>
    <w:rsid w:val="00607CB3"/>
    <w:rsid w:val="00613F83"/>
    <w:rsid w:val="006140FF"/>
    <w:rsid w:val="00614B0B"/>
    <w:rsid w:val="00614C89"/>
    <w:rsid w:val="00617551"/>
    <w:rsid w:val="0062074F"/>
    <w:rsid w:val="00621478"/>
    <w:rsid w:val="00622178"/>
    <w:rsid w:val="006223DB"/>
    <w:rsid w:val="00624EB7"/>
    <w:rsid w:val="00625C26"/>
    <w:rsid w:val="00626E72"/>
    <w:rsid w:val="00630B97"/>
    <w:rsid w:val="00631693"/>
    <w:rsid w:val="00631A75"/>
    <w:rsid w:val="00633189"/>
    <w:rsid w:val="00633924"/>
    <w:rsid w:val="00633C5A"/>
    <w:rsid w:val="006357E0"/>
    <w:rsid w:val="0063590C"/>
    <w:rsid w:val="00635EEB"/>
    <w:rsid w:val="00635FB2"/>
    <w:rsid w:val="006363C5"/>
    <w:rsid w:val="006432EF"/>
    <w:rsid w:val="00643F51"/>
    <w:rsid w:val="0064599D"/>
    <w:rsid w:val="00645E66"/>
    <w:rsid w:val="00646ED7"/>
    <w:rsid w:val="006506F3"/>
    <w:rsid w:val="00651210"/>
    <w:rsid w:val="00653C38"/>
    <w:rsid w:val="00656743"/>
    <w:rsid w:val="00657873"/>
    <w:rsid w:val="00657B78"/>
    <w:rsid w:val="00660238"/>
    <w:rsid w:val="00661996"/>
    <w:rsid w:val="00662696"/>
    <w:rsid w:val="00663CDF"/>
    <w:rsid w:val="006678C0"/>
    <w:rsid w:val="00670482"/>
    <w:rsid w:val="0067153B"/>
    <w:rsid w:val="00671EA4"/>
    <w:rsid w:val="006743F4"/>
    <w:rsid w:val="00674F38"/>
    <w:rsid w:val="0067522B"/>
    <w:rsid w:val="0068023B"/>
    <w:rsid w:val="00681CF6"/>
    <w:rsid w:val="006831E3"/>
    <w:rsid w:val="00683EBF"/>
    <w:rsid w:val="0068656A"/>
    <w:rsid w:val="006878D7"/>
    <w:rsid w:val="006907C2"/>
    <w:rsid w:val="006909CF"/>
    <w:rsid w:val="00691723"/>
    <w:rsid w:val="00691BAC"/>
    <w:rsid w:val="00692017"/>
    <w:rsid w:val="00692770"/>
    <w:rsid w:val="00692FCC"/>
    <w:rsid w:val="00694629"/>
    <w:rsid w:val="00694A04"/>
    <w:rsid w:val="00696E31"/>
    <w:rsid w:val="006A1459"/>
    <w:rsid w:val="006A18C7"/>
    <w:rsid w:val="006A2022"/>
    <w:rsid w:val="006A4489"/>
    <w:rsid w:val="006A5DF3"/>
    <w:rsid w:val="006A7838"/>
    <w:rsid w:val="006A7A6D"/>
    <w:rsid w:val="006B03D9"/>
    <w:rsid w:val="006B18D1"/>
    <w:rsid w:val="006B40F2"/>
    <w:rsid w:val="006B477B"/>
    <w:rsid w:val="006B51C1"/>
    <w:rsid w:val="006B5BD8"/>
    <w:rsid w:val="006B5E7E"/>
    <w:rsid w:val="006B668B"/>
    <w:rsid w:val="006C06C3"/>
    <w:rsid w:val="006C19A7"/>
    <w:rsid w:val="006C33DD"/>
    <w:rsid w:val="006C4212"/>
    <w:rsid w:val="006C429A"/>
    <w:rsid w:val="006C4549"/>
    <w:rsid w:val="006C507E"/>
    <w:rsid w:val="006C5513"/>
    <w:rsid w:val="006C5D7C"/>
    <w:rsid w:val="006C623E"/>
    <w:rsid w:val="006C63C9"/>
    <w:rsid w:val="006C79CF"/>
    <w:rsid w:val="006D412D"/>
    <w:rsid w:val="006D4479"/>
    <w:rsid w:val="006D5E63"/>
    <w:rsid w:val="006D7B5F"/>
    <w:rsid w:val="006E572D"/>
    <w:rsid w:val="006E6E57"/>
    <w:rsid w:val="006E75BD"/>
    <w:rsid w:val="006F2030"/>
    <w:rsid w:val="006F30DE"/>
    <w:rsid w:val="006F32C6"/>
    <w:rsid w:val="006F5EF3"/>
    <w:rsid w:val="006F634F"/>
    <w:rsid w:val="006F66FB"/>
    <w:rsid w:val="006F7A1C"/>
    <w:rsid w:val="006F7B8F"/>
    <w:rsid w:val="00701E81"/>
    <w:rsid w:val="007027CA"/>
    <w:rsid w:val="00702DAD"/>
    <w:rsid w:val="007039C1"/>
    <w:rsid w:val="00705162"/>
    <w:rsid w:val="007067DE"/>
    <w:rsid w:val="00706B61"/>
    <w:rsid w:val="0070771A"/>
    <w:rsid w:val="007103CD"/>
    <w:rsid w:val="007113E0"/>
    <w:rsid w:val="007116C7"/>
    <w:rsid w:val="0071187B"/>
    <w:rsid w:val="00712C0C"/>
    <w:rsid w:val="00713597"/>
    <w:rsid w:val="007135ED"/>
    <w:rsid w:val="00714075"/>
    <w:rsid w:val="007143EF"/>
    <w:rsid w:val="00714B70"/>
    <w:rsid w:val="0071614F"/>
    <w:rsid w:val="00716563"/>
    <w:rsid w:val="00720C38"/>
    <w:rsid w:val="00722934"/>
    <w:rsid w:val="00725239"/>
    <w:rsid w:val="007259C6"/>
    <w:rsid w:val="0072664E"/>
    <w:rsid w:val="0072795B"/>
    <w:rsid w:val="00730E26"/>
    <w:rsid w:val="00730F3A"/>
    <w:rsid w:val="00732015"/>
    <w:rsid w:val="00734CF6"/>
    <w:rsid w:val="00735461"/>
    <w:rsid w:val="007357B6"/>
    <w:rsid w:val="00737B7A"/>
    <w:rsid w:val="007441E1"/>
    <w:rsid w:val="00746941"/>
    <w:rsid w:val="00747EE4"/>
    <w:rsid w:val="0075044B"/>
    <w:rsid w:val="00750A63"/>
    <w:rsid w:val="00751164"/>
    <w:rsid w:val="00755A7F"/>
    <w:rsid w:val="0075654C"/>
    <w:rsid w:val="00757E57"/>
    <w:rsid w:val="00762A18"/>
    <w:rsid w:val="00762EEE"/>
    <w:rsid w:val="007643C7"/>
    <w:rsid w:val="007651FA"/>
    <w:rsid w:val="00765325"/>
    <w:rsid w:val="0076616A"/>
    <w:rsid w:val="007715E0"/>
    <w:rsid w:val="00771D16"/>
    <w:rsid w:val="00780F50"/>
    <w:rsid w:val="00781A66"/>
    <w:rsid w:val="00783E9A"/>
    <w:rsid w:val="00785A5B"/>
    <w:rsid w:val="00786603"/>
    <w:rsid w:val="007901CE"/>
    <w:rsid w:val="00790C17"/>
    <w:rsid w:val="0079137C"/>
    <w:rsid w:val="00792254"/>
    <w:rsid w:val="00793340"/>
    <w:rsid w:val="0079481A"/>
    <w:rsid w:val="00795F8B"/>
    <w:rsid w:val="007A0824"/>
    <w:rsid w:val="007A0F60"/>
    <w:rsid w:val="007A1C56"/>
    <w:rsid w:val="007A26A9"/>
    <w:rsid w:val="007A4598"/>
    <w:rsid w:val="007A75FF"/>
    <w:rsid w:val="007A7E79"/>
    <w:rsid w:val="007B0ED1"/>
    <w:rsid w:val="007B0FB0"/>
    <w:rsid w:val="007B29A4"/>
    <w:rsid w:val="007B2C2A"/>
    <w:rsid w:val="007B4238"/>
    <w:rsid w:val="007B5499"/>
    <w:rsid w:val="007B5989"/>
    <w:rsid w:val="007B6B81"/>
    <w:rsid w:val="007C05B5"/>
    <w:rsid w:val="007C2121"/>
    <w:rsid w:val="007C55DF"/>
    <w:rsid w:val="007C5F45"/>
    <w:rsid w:val="007C7077"/>
    <w:rsid w:val="007C7255"/>
    <w:rsid w:val="007C7458"/>
    <w:rsid w:val="007C75D4"/>
    <w:rsid w:val="007C7CE8"/>
    <w:rsid w:val="007C7D97"/>
    <w:rsid w:val="007D0396"/>
    <w:rsid w:val="007D3125"/>
    <w:rsid w:val="007D3320"/>
    <w:rsid w:val="007D4B99"/>
    <w:rsid w:val="007D79F0"/>
    <w:rsid w:val="007E2471"/>
    <w:rsid w:val="007E2866"/>
    <w:rsid w:val="007E31B7"/>
    <w:rsid w:val="007E3765"/>
    <w:rsid w:val="007E5BDF"/>
    <w:rsid w:val="007E7EB6"/>
    <w:rsid w:val="007F0D27"/>
    <w:rsid w:val="007F1B12"/>
    <w:rsid w:val="007F316F"/>
    <w:rsid w:val="007F38CF"/>
    <w:rsid w:val="007F614A"/>
    <w:rsid w:val="007F788C"/>
    <w:rsid w:val="007F7EFA"/>
    <w:rsid w:val="00800CB4"/>
    <w:rsid w:val="00800F34"/>
    <w:rsid w:val="00801146"/>
    <w:rsid w:val="008016F0"/>
    <w:rsid w:val="00802A94"/>
    <w:rsid w:val="0080373E"/>
    <w:rsid w:val="0080402A"/>
    <w:rsid w:val="00804045"/>
    <w:rsid w:val="008040DB"/>
    <w:rsid w:val="00806479"/>
    <w:rsid w:val="0080794D"/>
    <w:rsid w:val="00812A9C"/>
    <w:rsid w:val="008131F5"/>
    <w:rsid w:val="00813B32"/>
    <w:rsid w:val="00813FC8"/>
    <w:rsid w:val="008147B4"/>
    <w:rsid w:val="00814CDE"/>
    <w:rsid w:val="00815325"/>
    <w:rsid w:val="008200F3"/>
    <w:rsid w:val="00820D0F"/>
    <w:rsid w:val="00820D30"/>
    <w:rsid w:val="00823245"/>
    <w:rsid w:val="0082395C"/>
    <w:rsid w:val="00824D63"/>
    <w:rsid w:val="00825609"/>
    <w:rsid w:val="008264DA"/>
    <w:rsid w:val="00827AE8"/>
    <w:rsid w:val="00830089"/>
    <w:rsid w:val="00830180"/>
    <w:rsid w:val="008304E1"/>
    <w:rsid w:val="00831C1B"/>
    <w:rsid w:val="008325A3"/>
    <w:rsid w:val="00834FE8"/>
    <w:rsid w:val="00837D93"/>
    <w:rsid w:val="00837E03"/>
    <w:rsid w:val="008412F9"/>
    <w:rsid w:val="00843F62"/>
    <w:rsid w:val="0084577E"/>
    <w:rsid w:val="0084671B"/>
    <w:rsid w:val="008468CB"/>
    <w:rsid w:val="00847E44"/>
    <w:rsid w:val="008527FA"/>
    <w:rsid w:val="008558F4"/>
    <w:rsid w:val="00855953"/>
    <w:rsid w:val="008563CC"/>
    <w:rsid w:val="00856FAC"/>
    <w:rsid w:val="00861324"/>
    <w:rsid w:val="00861FF2"/>
    <w:rsid w:val="0086224D"/>
    <w:rsid w:val="00863090"/>
    <w:rsid w:val="00863C7E"/>
    <w:rsid w:val="00865175"/>
    <w:rsid w:val="00865C42"/>
    <w:rsid w:val="00865FCB"/>
    <w:rsid w:val="00866842"/>
    <w:rsid w:val="00867F13"/>
    <w:rsid w:val="008732A7"/>
    <w:rsid w:val="008736E6"/>
    <w:rsid w:val="008738BB"/>
    <w:rsid w:val="008739DF"/>
    <w:rsid w:val="00874622"/>
    <w:rsid w:val="00875CDB"/>
    <w:rsid w:val="00875E17"/>
    <w:rsid w:val="0087663B"/>
    <w:rsid w:val="00881033"/>
    <w:rsid w:val="00883CE8"/>
    <w:rsid w:val="00884EB0"/>
    <w:rsid w:val="008857CA"/>
    <w:rsid w:val="00885A3E"/>
    <w:rsid w:val="008876A6"/>
    <w:rsid w:val="00890F7C"/>
    <w:rsid w:val="0089301D"/>
    <w:rsid w:val="008935C9"/>
    <w:rsid w:val="0089393F"/>
    <w:rsid w:val="00894A44"/>
    <w:rsid w:val="0089792C"/>
    <w:rsid w:val="008A0711"/>
    <w:rsid w:val="008A181B"/>
    <w:rsid w:val="008A2007"/>
    <w:rsid w:val="008A24C7"/>
    <w:rsid w:val="008A327E"/>
    <w:rsid w:val="008A4AF8"/>
    <w:rsid w:val="008A54E7"/>
    <w:rsid w:val="008A63AB"/>
    <w:rsid w:val="008A652D"/>
    <w:rsid w:val="008A727E"/>
    <w:rsid w:val="008B0A9E"/>
    <w:rsid w:val="008B194A"/>
    <w:rsid w:val="008B1C55"/>
    <w:rsid w:val="008B3EFD"/>
    <w:rsid w:val="008B64ED"/>
    <w:rsid w:val="008B79A4"/>
    <w:rsid w:val="008C3BDE"/>
    <w:rsid w:val="008C413E"/>
    <w:rsid w:val="008D124E"/>
    <w:rsid w:val="008D2D26"/>
    <w:rsid w:val="008D38B2"/>
    <w:rsid w:val="008D4581"/>
    <w:rsid w:val="008D4685"/>
    <w:rsid w:val="008D4BBC"/>
    <w:rsid w:val="008D542C"/>
    <w:rsid w:val="008D6017"/>
    <w:rsid w:val="008E106D"/>
    <w:rsid w:val="008E112D"/>
    <w:rsid w:val="008E563B"/>
    <w:rsid w:val="008E6717"/>
    <w:rsid w:val="008F02C6"/>
    <w:rsid w:val="008F0A21"/>
    <w:rsid w:val="008F1078"/>
    <w:rsid w:val="008F2108"/>
    <w:rsid w:val="008F5D0D"/>
    <w:rsid w:val="008F746A"/>
    <w:rsid w:val="009000A4"/>
    <w:rsid w:val="009018DC"/>
    <w:rsid w:val="00901B88"/>
    <w:rsid w:val="0090376F"/>
    <w:rsid w:val="009077C5"/>
    <w:rsid w:val="009116E6"/>
    <w:rsid w:val="00911F57"/>
    <w:rsid w:val="00913622"/>
    <w:rsid w:val="009136DE"/>
    <w:rsid w:val="00914468"/>
    <w:rsid w:val="00920B3C"/>
    <w:rsid w:val="00920EFF"/>
    <w:rsid w:val="00922DB8"/>
    <w:rsid w:val="009318F3"/>
    <w:rsid w:val="009353B8"/>
    <w:rsid w:val="009375F3"/>
    <w:rsid w:val="00940AC7"/>
    <w:rsid w:val="00946A92"/>
    <w:rsid w:val="0095075E"/>
    <w:rsid w:val="00951D96"/>
    <w:rsid w:val="00953166"/>
    <w:rsid w:val="00953EF2"/>
    <w:rsid w:val="009540FA"/>
    <w:rsid w:val="00955DDA"/>
    <w:rsid w:val="00960DFD"/>
    <w:rsid w:val="00961414"/>
    <w:rsid w:val="00963037"/>
    <w:rsid w:val="00963746"/>
    <w:rsid w:val="00963FA9"/>
    <w:rsid w:val="0096423F"/>
    <w:rsid w:val="00967BED"/>
    <w:rsid w:val="00967C93"/>
    <w:rsid w:val="009701B0"/>
    <w:rsid w:val="00970E24"/>
    <w:rsid w:val="009716C3"/>
    <w:rsid w:val="00972331"/>
    <w:rsid w:val="0097650E"/>
    <w:rsid w:val="009777E1"/>
    <w:rsid w:val="0098124E"/>
    <w:rsid w:val="00982B09"/>
    <w:rsid w:val="0098316D"/>
    <w:rsid w:val="00983CC4"/>
    <w:rsid w:val="00985F41"/>
    <w:rsid w:val="00986ACF"/>
    <w:rsid w:val="00987076"/>
    <w:rsid w:val="00991879"/>
    <w:rsid w:val="00991B5A"/>
    <w:rsid w:val="00992BA0"/>
    <w:rsid w:val="009931D1"/>
    <w:rsid w:val="00994791"/>
    <w:rsid w:val="009A2CCD"/>
    <w:rsid w:val="009A34F7"/>
    <w:rsid w:val="009A3C37"/>
    <w:rsid w:val="009A5799"/>
    <w:rsid w:val="009A7AAD"/>
    <w:rsid w:val="009B131D"/>
    <w:rsid w:val="009B61EB"/>
    <w:rsid w:val="009B6AF1"/>
    <w:rsid w:val="009C09C8"/>
    <w:rsid w:val="009C4F2B"/>
    <w:rsid w:val="009C5B4C"/>
    <w:rsid w:val="009C67F4"/>
    <w:rsid w:val="009C6B95"/>
    <w:rsid w:val="009C760A"/>
    <w:rsid w:val="009D0244"/>
    <w:rsid w:val="009D3BB3"/>
    <w:rsid w:val="009D5C22"/>
    <w:rsid w:val="009D6377"/>
    <w:rsid w:val="009D67A1"/>
    <w:rsid w:val="009D784A"/>
    <w:rsid w:val="009D7B72"/>
    <w:rsid w:val="009E223D"/>
    <w:rsid w:val="009E264B"/>
    <w:rsid w:val="009E37B8"/>
    <w:rsid w:val="009E4D4C"/>
    <w:rsid w:val="009E5E11"/>
    <w:rsid w:val="009E6A4C"/>
    <w:rsid w:val="009F0E11"/>
    <w:rsid w:val="009F22E2"/>
    <w:rsid w:val="009F2A9D"/>
    <w:rsid w:val="009F32C0"/>
    <w:rsid w:val="009F592F"/>
    <w:rsid w:val="009F7885"/>
    <w:rsid w:val="00A01777"/>
    <w:rsid w:val="00A0408C"/>
    <w:rsid w:val="00A04BE3"/>
    <w:rsid w:val="00A05AE0"/>
    <w:rsid w:val="00A06146"/>
    <w:rsid w:val="00A11CBA"/>
    <w:rsid w:val="00A122FD"/>
    <w:rsid w:val="00A12CEF"/>
    <w:rsid w:val="00A14387"/>
    <w:rsid w:val="00A16085"/>
    <w:rsid w:val="00A16554"/>
    <w:rsid w:val="00A21F07"/>
    <w:rsid w:val="00A225EB"/>
    <w:rsid w:val="00A22A65"/>
    <w:rsid w:val="00A23AF9"/>
    <w:rsid w:val="00A241A5"/>
    <w:rsid w:val="00A26344"/>
    <w:rsid w:val="00A266CB"/>
    <w:rsid w:val="00A274C0"/>
    <w:rsid w:val="00A30271"/>
    <w:rsid w:val="00A310E6"/>
    <w:rsid w:val="00A32792"/>
    <w:rsid w:val="00A33E6C"/>
    <w:rsid w:val="00A35543"/>
    <w:rsid w:val="00A3694E"/>
    <w:rsid w:val="00A420DF"/>
    <w:rsid w:val="00A42BBC"/>
    <w:rsid w:val="00A42DE0"/>
    <w:rsid w:val="00A43097"/>
    <w:rsid w:val="00A51440"/>
    <w:rsid w:val="00A51E29"/>
    <w:rsid w:val="00A52C5C"/>
    <w:rsid w:val="00A53272"/>
    <w:rsid w:val="00A53FF9"/>
    <w:rsid w:val="00A61FDD"/>
    <w:rsid w:val="00A63B83"/>
    <w:rsid w:val="00A66813"/>
    <w:rsid w:val="00A678B9"/>
    <w:rsid w:val="00A710CE"/>
    <w:rsid w:val="00A720B7"/>
    <w:rsid w:val="00A72903"/>
    <w:rsid w:val="00A74810"/>
    <w:rsid w:val="00A74E6B"/>
    <w:rsid w:val="00A77C99"/>
    <w:rsid w:val="00A77CB9"/>
    <w:rsid w:val="00A77D06"/>
    <w:rsid w:val="00A806A5"/>
    <w:rsid w:val="00A811A9"/>
    <w:rsid w:val="00A813B7"/>
    <w:rsid w:val="00A828E0"/>
    <w:rsid w:val="00A83796"/>
    <w:rsid w:val="00A84FCB"/>
    <w:rsid w:val="00A856A5"/>
    <w:rsid w:val="00A870EB"/>
    <w:rsid w:val="00A87541"/>
    <w:rsid w:val="00A87748"/>
    <w:rsid w:val="00A93B98"/>
    <w:rsid w:val="00A945E2"/>
    <w:rsid w:val="00A96583"/>
    <w:rsid w:val="00AA0170"/>
    <w:rsid w:val="00AA216B"/>
    <w:rsid w:val="00AA2361"/>
    <w:rsid w:val="00AA25B9"/>
    <w:rsid w:val="00AA2D01"/>
    <w:rsid w:val="00AA5393"/>
    <w:rsid w:val="00AB0926"/>
    <w:rsid w:val="00AB32FA"/>
    <w:rsid w:val="00AB4410"/>
    <w:rsid w:val="00AB4E04"/>
    <w:rsid w:val="00AB5998"/>
    <w:rsid w:val="00AB61DF"/>
    <w:rsid w:val="00AC025B"/>
    <w:rsid w:val="00AC0799"/>
    <w:rsid w:val="00AC07E9"/>
    <w:rsid w:val="00AC08EF"/>
    <w:rsid w:val="00AC2619"/>
    <w:rsid w:val="00AC3977"/>
    <w:rsid w:val="00AC784C"/>
    <w:rsid w:val="00AD2A03"/>
    <w:rsid w:val="00AD3F5C"/>
    <w:rsid w:val="00AD46D6"/>
    <w:rsid w:val="00AD4A46"/>
    <w:rsid w:val="00AD745E"/>
    <w:rsid w:val="00AE0E83"/>
    <w:rsid w:val="00AE2D62"/>
    <w:rsid w:val="00AE2E4C"/>
    <w:rsid w:val="00AE4246"/>
    <w:rsid w:val="00AF17E5"/>
    <w:rsid w:val="00AF3FA1"/>
    <w:rsid w:val="00AF3FD3"/>
    <w:rsid w:val="00AF5BBB"/>
    <w:rsid w:val="00B00248"/>
    <w:rsid w:val="00B004F2"/>
    <w:rsid w:val="00B01099"/>
    <w:rsid w:val="00B0300F"/>
    <w:rsid w:val="00B04C0E"/>
    <w:rsid w:val="00B0574A"/>
    <w:rsid w:val="00B06508"/>
    <w:rsid w:val="00B1096F"/>
    <w:rsid w:val="00B10D55"/>
    <w:rsid w:val="00B11D75"/>
    <w:rsid w:val="00B12909"/>
    <w:rsid w:val="00B143F0"/>
    <w:rsid w:val="00B14B42"/>
    <w:rsid w:val="00B15C14"/>
    <w:rsid w:val="00B15C94"/>
    <w:rsid w:val="00B16447"/>
    <w:rsid w:val="00B1665E"/>
    <w:rsid w:val="00B174E9"/>
    <w:rsid w:val="00B17633"/>
    <w:rsid w:val="00B2003F"/>
    <w:rsid w:val="00B21E44"/>
    <w:rsid w:val="00B23D81"/>
    <w:rsid w:val="00B25F59"/>
    <w:rsid w:val="00B2774F"/>
    <w:rsid w:val="00B27F33"/>
    <w:rsid w:val="00B334AF"/>
    <w:rsid w:val="00B36639"/>
    <w:rsid w:val="00B40D1E"/>
    <w:rsid w:val="00B4141A"/>
    <w:rsid w:val="00B42AD6"/>
    <w:rsid w:val="00B4365F"/>
    <w:rsid w:val="00B43E32"/>
    <w:rsid w:val="00B442FA"/>
    <w:rsid w:val="00B45BDE"/>
    <w:rsid w:val="00B46F62"/>
    <w:rsid w:val="00B513F7"/>
    <w:rsid w:val="00B52D94"/>
    <w:rsid w:val="00B53962"/>
    <w:rsid w:val="00B54707"/>
    <w:rsid w:val="00B54F25"/>
    <w:rsid w:val="00B5763F"/>
    <w:rsid w:val="00B60A5E"/>
    <w:rsid w:val="00B6167E"/>
    <w:rsid w:val="00B620F0"/>
    <w:rsid w:val="00B627B3"/>
    <w:rsid w:val="00B6627F"/>
    <w:rsid w:val="00B66486"/>
    <w:rsid w:val="00B70109"/>
    <w:rsid w:val="00B70540"/>
    <w:rsid w:val="00B7065C"/>
    <w:rsid w:val="00B712A5"/>
    <w:rsid w:val="00B71461"/>
    <w:rsid w:val="00B71F35"/>
    <w:rsid w:val="00B722D3"/>
    <w:rsid w:val="00B73348"/>
    <w:rsid w:val="00B73D8D"/>
    <w:rsid w:val="00B742BC"/>
    <w:rsid w:val="00B746C2"/>
    <w:rsid w:val="00B75908"/>
    <w:rsid w:val="00B76134"/>
    <w:rsid w:val="00B77338"/>
    <w:rsid w:val="00B7763D"/>
    <w:rsid w:val="00B77A0F"/>
    <w:rsid w:val="00B810B7"/>
    <w:rsid w:val="00B810EA"/>
    <w:rsid w:val="00B81971"/>
    <w:rsid w:val="00B855AF"/>
    <w:rsid w:val="00B85F0D"/>
    <w:rsid w:val="00B86ECC"/>
    <w:rsid w:val="00B877E6"/>
    <w:rsid w:val="00B9064D"/>
    <w:rsid w:val="00B9077B"/>
    <w:rsid w:val="00B90AAF"/>
    <w:rsid w:val="00B92EB8"/>
    <w:rsid w:val="00B96E82"/>
    <w:rsid w:val="00B97C01"/>
    <w:rsid w:val="00BA08C1"/>
    <w:rsid w:val="00BA21C2"/>
    <w:rsid w:val="00BA3169"/>
    <w:rsid w:val="00BA3941"/>
    <w:rsid w:val="00BA5829"/>
    <w:rsid w:val="00BB2345"/>
    <w:rsid w:val="00BB2A26"/>
    <w:rsid w:val="00BC2671"/>
    <w:rsid w:val="00BC4584"/>
    <w:rsid w:val="00BC5E1B"/>
    <w:rsid w:val="00BC698C"/>
    <w:rsid w:val="00BC7C74"/>
    <w:rsid w:val="00BC7F00"/>
    <w:rsid w:val="00BD1870"/>
    <w:rsid w:val="00BD3E9B"/>
    <w:rsid w:val="00BD4CAC"/>
    <w:rsid w:val="00BD564C"/>
    <w:rsid w:val="00BD5CCA"/>
    <w:rsid w:val="00BE6001"/>
    <w:rsid w:val="00BE60BD"/>
    <w:rsid w:val="00BE7D1E"/>
    <w:rsid w:val="00BF0376"/>
    <w:rsid w:val="00BF0886"/>
    <w:rsid w:val="00BF0FE3"/>
    <w:rsid w:val="00BF28C5"/>
    <w:rsid w:val="00BF5391"/>
    <w:rsid w:val="00BF5F4C"/>
    <w:rsid w:val="00BF64A0"/>
    <w:rsid w:val="00BF73FF"/>
    <w:rsid w:val="00BF7927"/>
    <w:rsid w:val="00BF7B56"/>
    <w:rsid w:val="00C00969"/>
    <w:rsid w:val="00C0122A"/>
    <w:rsid w:val="00C0146C"/>
    <w:rsid w:val="00C01DDF"/>
    <w:rsid w:val="00C035F5"/>
    <w:rsid w:val="00C04ACC"/>
    <w:rsid w:val="00C0534A"/>
    <w:rsid w:val="00C053CF"/>
    <w:rsid w:val="00C07303"/>
    <w:rsid w:val="00C07BB7"/>
    <w:rsid w:val="00C149DB"/>
    <w:rsid w:val="00C14ED3"/>
    <w:rsid w:val="00C16996"/>
    <w:rsid w:val="00C16B6A"/>
    <w:rsid w:val="00C20620"/>
    <w:rsid w:val="00C21503"/>
    <w:rsid w:val="00C2170D"/>
    <w:rsid w:val="00C223FE"/>
    <w:rsid w:val="00C224C7"/>
    <w:rsid w:val="00C225AA"/>
    <w:rsid w:val="00C22E55"/>
    <w:rsid w:val="00C24E62"/>
    <w:rsid w:val="00C261B0"/>
    <w:rsid w:val="00C307A4"/>
    <w:rsid w:val="00C31A1E"/>
    <w:rsid w:val="00C324A2"/>
    <w:rsid w:val="00C33F04"/>
    <w:rsid w:val="00C33F21"/>
    <w:rsid w:val="00C348CD"/>
    <w:rsid w:val="00C35111"/>
    <w:rsid w:val="00C35C64"/>
    <w:rsid w:val="00C368EF"/>
    <w:rsid w:val="00C36F21"/>
    <w:rsid w:val="00C40049"/>
    <w:rsid w:val="00C43E4A"/>
    <w:rsid w:val="00C44986"/>
    <w:rsid w:val="00C45993"/>
    <w:rsid w:val="00C46A16"/>
    <w:rsid w:val="00C46ED4"/>
    <w:rsid w:val="00C500E7"/>
    <w:rsid w:val="00C50312"/>
    <w:rsid w:val="00C539A0"/>
    <w:rsid w:val="00C63302"/>
    <w:rsid w:val="00C6596F"/>
    <w:rsid w:val="00C66AE0"/>
    <w:rsid w:val="00C678F6"/>
    <w:rsid w:val="00C7270F"/>
    <w:rsid w:val="00C744A1"/>
    <w:rsid w:val="00C74560"/>
    <w:rsid w:val="00C77EA7"/>
    <w:rsid w:val="00C80E1C"/>
    <w:rsid w:val="00C81969"/>
    <w:rsid w:val="00C8477D"/>
    <w:rsid w:val="00C85020"/>
    <w:rsid w:val="00C867BC"/>
    <w:rsid w:val="00C91102"/>
    <w:rsid w:val="00C9324B"/>
    <w:rsid w:val="00C94EDF"/>
    <w:rsid w:val="00C964B2"/>
    <w:rsid w:val="00C96752"/>
    <w:rsid w:val="00CA2132"/>
    <w:rsid w:val="00CA2C66"/>
    <w:rsid w:val="00CA44D5"/>
    <w:rsid w:val="00CA4B97"/>
    <w:rsid w:val="00CB041C"/>
    <w:rsid w:val="00CB0F74"/>
    <w:rsid w:val="00CB17AB"/>
    <w:rsid w:val="00CB1BD4"/>
    <w:rsid w:val="00CB2186"/>
    <w:rsid w:val="00CB2375"/>
    <w:rsid w:val="00CB2884"/>
    <w:rsid w:val="00CB52EE"/>
    <w:rsid w:val="00CB54F1"/>
    <w:rsid w:val="00CC13DB"/>
    <w:rsid w:val="00CC161B"/>
    <w:rsid w:val="00CC3565"/>
    <w:rsid w:val="00CC38E6"/>
    <w:rsid w:val="00CC4168"/>
    <w:rsid w:val="00CC7E8D"/>
    <w:rsid w:val="00CD417F"/>
    <w:rsid w:val="00CD429B"/>
    <w:rsid w:val="00CD4D03"/>
    <w:rsid w:val="00CD5119"/>
    <w:rsid w:val="00CD5648"/>
    <w:rsid w:val="00CD62FE"/>
    <w:rsid w:val="00CD78C6"/>
    <w:rsid w:val="00CE30AE"/>
    <w:rsid w:val="00CE36BF"/>
    <w:rsid w:val="00CE5670"/>
    <w:rsid w:val="00CE6116"/>
    <w:rsid w:val="00CE6F6B"/>
    <w:rsid w:val="00CE787E"/>
    <w:rsid w:val="00CF1980"/>
    <w:rsid w:val="00CF1A8F"/>
    <w:rsid w:val="00CF2DA0"/>
    <w:rsid w:val="00CF30D2"/>
    <w:rsid w:val="00CF6FE2"/>
    <w:rsid w:val="00CF787F"/>
    <w:rsid w:val="00D035D4"/>
    <w:rsid w:val="00D04519"/>
    <w:rsid w:val="00D05191"/>
    <w:rsid w:val="00D0555A"/>
    <w:rsid w:val="00D06623"/>
    <w:rsid w:val="00D11F50"/>
    <w:rsid w:val="00D20766"/>
    <w:rsid w:val="00D21CB6"/>
    <w:rsid w:val="00D231FC"/>
    <w:rsid w:val="00D234E0"/>
    <w:rsid w:val="00D23840"/>
    <w:rsid w:val="00D24BB0"/>
    <w:rsid w:val="00D2539D"/>
    <w:rsid w:val="00D27A68"/>
    <w:rsid w:val="00D27B7A"/>
    <w:rsid w:val="00D30438"/>
    <w:rsid w:val="00D321AD"/>
    <w:rsid w:val="00D334BC"/>
    <w:rsid w:val="00D3557C"/>
    <w:rsid w:val="00D35BA8"/>
    <w:rsid w:val="00D36154"/>
    <w:rsid w:val="00D36243"/>
    <w:rsid w:val="00D37689"/>
    <w:rsid w:val="00D37BFE"/>
    <w:rsid w:val="00D40060"/>
    <w:rsid w:val="00D4266C"/>
    <w:rsid w:val="00D428DC"/>
    <w:rsid w:val="00D436BC"/>
    <w:rsid w:val="00D4452B"/>
    <w:rsid w:val="00D4491F"/>
    <w:rsid w:val="00D44E1D"/>
    <w:rsid w:val="00D44EE0"/>
    <w:rsid w:val="00D45543"/>
    <w:rsid w:val="00D464A0"/>
    <w:rsid w:val="00D46F2D"/>
    <w:rsid w:val="00D4720A"/>
    <w:rsid w:val="00D47511"/>
    <w:rsid w:val="00D50D05"/>
    <w:rsid w:val="00D55226"/>
    <w:rsid w:val="00D55CA1"/>
    <w:rsid w:val="00D565F0"/>
    <w:rsid w:val="00D601AA"/>
    <w:rsid w:val="00D60CC4"/>
    <w:rsid w:val="00D61391"/>
    <w:rsid w:val="00D6214A"/>
    <w:rsid w:val="00D622F9"/>
    <w:rsid w:val="00D63E93"/>
    <w:rsid w:val="00D642DF"/>
    <w:rsid w:val="00D66877"/>
    <w:rsid w:val="00D66CB5"/>
    <w:rsid w:val="00D67CFF"/>
    <w:rsid w:val="00D67EFC"/>
    <w:rsid w:val="00D67F74"/>
    <w:rsid w:val="00D73EC5"/>
    <w:rsid w:val="00D7414D"/>
    <w:rsid w:val="00D74ED0"/>
    <w:rsid w:val="00D75F24"/>
    <w:rsid w:val="00D76565"/>
    <w:rsid w:val="00D7718E"/>
    <w:rsid w:val="00D77961"/>
    <w:rsid w:val="00D82689"/>
    <w:rsid w:val="00D826DC"/>
    <w:rsid w:val="00D852A7"/>
    <w:rsid w:val="00D90BF9"/>
    <w:rsid w:val="00D93547"/>
    <w:rsid w:val="00D93D38"/>
    <w:rsid w:val="00D948F4"/>
    <w:rsid w:val="00DA01A0"/>
    <w:rsid w:val="00DA1AB3"/>
    <w:rsid w:val="00DA355F"/>
    <w:rsid w:val="00DA4181"/>
    <w:rsid w:val="00DA7011"/>
    <w:rsid w:val="00DA78DD"/>
    <w:rsid w:val="00DB0ECD"/>
    <w:rsid w:val="00DB1464"/>
    <w:rsid w:val="00DB3BF6"/>
    <w:rsid w:val="00DB42C2"/>
    <w:rsid w:val="00DB7296"/>
    <w:rsid w:val="00DC0E22"/>
    <w:rsid w:val="00DC26A6"/>
    <w:rsid w:val="00DC2B51"/>
    <w:rsid w:val="00DC38B8"/>
    <w:rsid w:val="00DC3ABB"/>
    <w:rsid w:val="00DD1625"/>
    <w:rsid w:val="00DD1870"/>
    <w:rsid w:val="00DD242A"/>
    <w:rsid w:val="00DD3A21"/>
    <w:rsid w:val="00DD3D8F"/>
    <w:rsid w:val="00DD417F"/>
    <w:rsid w:val="00DD56F0"/>
    <w:rsid w:val="00DD6458"/>
    <w:rsid w:val="00DD78EB"/>
    <w:rsid w:val="00DD7D11"/>
    <w:rsid w:val="00DE16AA"/>
    <w:rsid w:val="00DE3E99"/>
    <w:rsid w:val="00DE5186"/>
    <w:rsid w:val="00DE61CD"/>
    <w:rsid w:val="00DE61FC"/>
    <w:rsid w:val="00DE7B1F"/>
    <w:rsid w:val="00DF1820"/>
    <w:rsid w:val="00DF1C49"/>
    <w:rsid w:val="00DF2B40"/>
    <w:rsid w:val="00DF4A9D"/>
    <w:rsid w:val="00DF5399"/>
    <w:rsid w:val="00E0039F"/>
    <w:rsid w:val="00E013E5"/>
    <w:rsid w:val="00E01515"/>
    <w:rsid w:val="00E04AE8"/>
    <w:rsid w:val="00E054B6"/>
    <w:rsid w:val="00E06006"/>
    <w:rsid w:val="00E06F38"/>
    <w:rsid w:val="00E07349"/>
    <w:rsid w:val="00E10FA8"/>
    <w:rsid w:val="00E123E0"/>
    <w:rsid w:val="00E13897"/>
    <w:rsid w:val="00E16043"/>
    <w:rsid w:val="00E164E3"/>
    <w:rsid w:val="00E167CA"/>
    <w:rsid w:val="00E16B14"/>
    <w:rsid w:val="00E22567"/>
    <w:rsid w:val="00E24F9B"/>
    <w:rsid w:val="00E25A74"/>
    <w:rsid w:val="00E30149"/>
    <w:rsid w:val="00E30F49"/>
    <w:rsid w:val="00E310C2"/>
    <w:rsid w:val="00E32E7B"/>
    <w:rsid w:val="00E331DE"/>
    <w:rsid w:val="00E33F9E"/>
    <w:rsid w:val="00E34522"/>
    <w:rsid w:val="00E34A8D"/>
    <w:rsid w:val="00E37229"/>
    <w:rsid w:val="00E40CA0"/>
    <w:rsid w:val="00E416F4"/>
    <w:rsid w:val="00E442FC"/>
    <w:rsid w:val="00E45474"/>
    <w:rsid w:val="00E45986"/>
    <w:rsid w:val="00E47B04"/>
    <w:rsid w:val="00E47B12"/>
    <w:rsid w:val="00E50077"/>
    <w:rsid w:val="00E50B74"/>
    <w:rsid w:val="00E519D3"/>
    <w:rsid w:val="00E51F03"/>
    <w:rsid w:val="00E52AC3"/>
    <w:rsid w:val="00E52C70"/>
    <w:rsid w:val="00E52DC2"/>
    <w:rsid w:val="00E53DC4"/>
    <w:rsid w:val="00E54C2A"/>
    <w:rsid w:val="00E54D2C"/>
    <w:rsid w:val="00E56FAD"/>
    <w:rsid w:val="00E5719F"/>
    <w:rsid w:val="00E57774"/>
    <w:rsid w:val="00E63237"/>
    <w:rsid w:val="00E67138"/>
    <w:rsid w:val="00E707BC"/>
    <w:rsid w:val="00E708C5"/>
    <w:rsid w:val="00E7211E"/>
    <w:rsid w:val="00E7378D"/>
    <w:rsid w:val="00E74B6B"/>
    <w:rsid w:val="00E8294E"/>
    <w:rsid w:val="00E82F01"/>
    <w:rsid w:val="00E85E91"/>
    <w:rsid w:val="00E8677B"/>
    <w:rsid w:val="00E8787D"/>
    <w:rsid w:val="00E92ED3"/>
    <w:rsid w:val="00E94551"/>
    <w:rsid w:val="00E949E1"/>
    <w:rsid w:val="00E956E0"/>
    <w:rsid w:val="00E9616E"/>
    <w:rsid w:val="00E97558"/>
    <w:rsid w:val="00EA087D"/>
    <w:rsid w:val="00EA12CE"/>
    <w:rsid w:val="00EA2894"/>
    <w:rsid w:val="00EA4D5A"/>
    <w:rsid w:val="00EB09B5"/>
    <w:rsid w:val="00EB09CB"/>
    <w:rsid w:val="00EB0BD9"/>
    <w:rsid w:val="00EB1A89"/>
    <w:rsid w:val="00EB62CF"/>
    <w:rsid w:val="00EB7CAF"/>
    <w:rsid w:val="00EC0512"/>
    <w:rsid w:val="00EC058D"/>
    <w:rsid w:val="00EC0DC4"/>
    <w:rsid w:val="00EC1309"/>
    <w:rsid w:val="00EC16DD"/>
    <w:rsid w:val="00EC2812"/>
    <w:rsid w:val="00EC54B5"/>
    <w:rsid w:val="00ED17A7"/>
    <w:rsid w:val="00ED3897"/>
    <w:rsid w:val="00ED45A7"/>
    <w:rsid w:val="00ED6CF4"/>
    <w:rsid w:val="00ED750E"/>
    <w:rsid w:val="00ED7C8F"/>
    <w:rsid w:val="00EE1368"/>
    <w:rsid w:val="00EE13B6"/>
    <w:rsid w:val="00EE2C14"/>
    <w:rsid w:val="00EE5F3B"/>
    <w:rsid w:val="00EF04DB"/>
    <w:rsid w:val="00EF093A"/>
    <w:rsid w:val="00EF37DC"/>
    <w:rsid w:val="00EF477A"/>
    <w:rsid w:val="00EF5088"/>
    <w:rsid w:val="00EF6B28"/>
    <w:rsid w:val="00EF6D81"/>
    <w:rsid w:val="00F0045A"/>
    <w:rsid w:val="00F00814"/>
    <w:rsid w:val="00F05989"/>
    <w:rsid w:val="00F05C91"/>
    <w:rsid w:val="00F07023"/>
    <w:rsid w:val="00F070AF"/>
    <w:rsid w:val="00F139DB"/>
    <w:rsid w:val="00F143F6"/>
    <w:rsid w:val="00F16389"/>
    <w:rsid w:val="00F17583"/>
    <w:rsid w:val="00F20748"/>
    <w:rsid w:val="00F20AB4"/>
    <w:rsid w:val="00F2563A"/>
    <w:rsid w:val="00F25E72"/>
    <w:rsid w:val="00F3093F"/>
    <w:rsid w:val="00F32584"/>
    <w:rsid w:val="00F33421"/>
    <w:rsid w:val="00F35157"/>
    <w:rsid w:val="00F35673"/>
    <w:rsid w:val="00F35E91"/>
    <w:rsid w:val="00F361A5"/>
    <w:rsid w:val="00F378B3"/>
    <w:rsid w:val="00F41B9E"/>
    <w:rsid w:val="00F41CB7"/>
    <w:rsid w:val="00F4277B"/>
    <w:rsid w:val="00F434D7"/>
    <w:rsid w:val="00F4398F"/>
    <w:rsid w:val="00F44C0A"/>
    <w:rsid w:val="00F45A3F"/>
    <w:rsid w:val="00F504D7"/>
    <w:rsid w:val="00F51835"/>
    <w:rsid w:val="00F52C52"/>
    <w:rsid w:val="00F5375B"/>
    <w:rsid w:val="00F54178"/>
    <w:rsid w:val="00F54707"/>
    <w:rsid w:val="00F54EC4"/>
    <w:rsid w:val="00F5542B"/>
    <w:rsid w:val="00F56F26"/>
    <w:rsid w:val="00F57295"/>
    <w:rsid w:val="00F613C3"/>
    <w:rsid w:val="00F622D9"/>
    <w:rsid w:val="00F623B9"/>
    <w:rsid w:val="00F62F4C"/>
    <w:rsid w:val="00F66A86"/>
    <w:rsid w:val="00F6774E"/>
    <w:rsid w:val="00F67CB8"/>
    <w:rsid w:val="00F70C8F"/>
    <w:rsid w:val="00F717B0"/>
    <w:rsid w:val="00F74323"/>
    <w:rsid w:val="00F82725"/>
    <w:rsid w:val="00F84463"/>
    <w:rsid w:val="00F87B11"/>
    <w:rsid w:val="00F91582"/>
    <w:rsid w:val="00F91B6B"/>
    <w:rsid w:val="00F93865"/>
    <w:rsid w:val="00F95CB7"/>
    <w:rsid w:val="00FA1227"/>
    <w:rsid w:val="00FA2A14"/>
    <w:rsid w:val="00FA30A8"/>
    <w:rsid w:val="00FA5622"/>
    <w:rsid w:val="00FA74ED"/>
    <w:rsid w:val="00FB08B0"/>
    <w:rsid w:val="00FB5885"/>
    <w:rsid w:val="00FB672B"/>
    <w:rsid w:val="00FB6D52"/>
    <w:rsid w:val="00FB720F"/>
    <w:rsid w:val="00FB7642"/>
    <w:rsid w:val="00FC287C"/>
    <w:rsid w:val="00FC2A00"/>
    <w:rsid w:val="00FC7AB8"/>
    <w:rsid w:val="00FC7E69"/>
    <w:rsid w:val="00FD0F59"/>
    <w:rsid w:val="00FD3430"/>
    <w:rsid w:val="00FD598D"/>
    <w:rsid w:val="00FD5A35"/>
    <w:rsid w:val="00FD5C79"/>
    <w:rsid w:val="00FE036F"/>
    <w:rsid w:val="00FE303A"/>
    <w:rsid w:val="00FE47C8"/>
    <w:rsid w:val="00FE61C1"/>
    <w:rsid w:val="00FF5D61"/>
    <w:rsid w:val="00FF611C"/>
    <w:rsid w:val="00FF71AD"/>
    <w:rsid w:val="00FF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9B59A7"/>
  <w15:docId w15:val="{3CD023ED-725B-404F-B07A-A3DC6068B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C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C2B"/>
  </w:style>
  <w:style w:type="paragraph" w:styleId="Footer">
    <w:name w:val="footer"/>
    <w:basedOn w:val="Normal"/>
    <w:link w:val="FooterChar"/>
    <w:uiPriority w:val="99"/>
    <w:unhideWhenUsed/>
    <w:rsid w:val="00171C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C2B"/>
  </w:style>
  <w:style w:type="paragraph" w:styleId="BalloonText">
    <w:name w:val="Balloon Text"/>
    <w:basedOn w:val="Normal"/>
    <w:link w:val="BalloonTextChar"/>
    <w:uiPriority w:val="99"/>
    <w:semiHidden/>
    <w:unhideWhenUsed/>
    <w:rsid w:val="00171C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C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216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67B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67BE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59"/>
    <w:rsid w:val="00413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hua\OneDrive%20-%20Avia%20Brokers%20LLC\Documents\Custom%20Office%20Templates\joshua_templates\Nota%20de%20d&#233;bito%20-%20multiple%20installment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B101C8B270BD4083A8D71D0E675F4D" ma:contentTypeVersion="12" ma:contentTypeDescription="Create a new document." ma:contentTypeScope="" ma:versionID="df3a020064daee2d39815a8f6e031b89">
  <xsd:schema xmlns:xsd="http://www.w3.org/2001/XMLSchema" xmlns:xs="http://www.w3.org/2001/XMLSchema" xmlns:p="http://schemas.microsoft.com/office/2006/metadata/properties" xmlns:ns3="f4bcf430-9c9b-47bb-91a6-bf95d09b0b47" xmlns:ns4="deb6b195-883c-4925-a168-26b835a74785" targetNamespace="http://schemas.microsoft.com/office/2006/metadata/properties" ma:root="true" ma:fieldsID="8eba2c0724ab358918d3555ef519bab4" ns3:_="" ns4:_="">
    <xsd:import namespace="f4bcf430-9c9b-47bb-91a6-bf95d09b0b47"/>
    <xsd:import namespace="deb6b195-883c-4925-a168-26b835a7478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bcf430-9c9b-47bb-91a6-bf95d09b0b4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b6b195-883c-4925-a168-26b835a747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253BE4-C1CE-4D93-8321-E143DACE1E5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8D54D91-6527-406B-996B-D8DF462834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9598CAE-FC0D-4B50-B0A7-AC250398AF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DB7DF1B-6458-42FB-95FE-DD35E137DF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bcf430-9c9b-47bb-91a6-bf95d09b0b47"/>
    <ds:schemaRef ds:uri="deb6b195-883c-4925-a168-26b835a747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Nota de débito - multiple installments.dotx</Template>
  <TotalTime>28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</dc:creator>
  <cp:lastModifiedBy>Manuel Rivera</cp:lastModifiedBy>
  <cp:revision>16</cp:revision>
  <cp:lastPrinted>2023-07-19T15:17:00Z</cp:lastPrinted>
  <dcterms:created xsi:type="dcterms:W3CDTF">2024-08-10T16:45:00Z</dcterms:created>
  <dcterms:modified xsi:type="dcterms:W3CDTF">2025-01-31T16:02:00Z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0x01010088B101C8B270BD4083A8D71D0E675F4D</vt:lpwstr>
  </property>
</Properties>
</file>