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9EDC" w14:textId="73BD98E4" w:rsidR="00A3342E" w:rsidRPr="00281C00" w:rsidRDefault="00131D3E" w:rsidP="007078B2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>
        <w:rPr>
          <w:rFonts w:ascii="Book Antiqua" w:hAnsi="Book Antiqua"/>
          <w:b/>
          <w:bCs/>
          <w:sz w:val="24"/>
          <w:szCs w:val="24"/>
          <w:lang w:val="es-ES"/>
        </w:rPr>
        <w:t>La Regional</w:t>
      </w:r>
    </w:p>
    <w:p w14:paraId="1A554817" w14:textId="2250B961" w:rsidR="007078B2" w:rsidRPr="00281C00" w:rsidRDefault="00A3294D" w:rsidP="007078B2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{{reaseguradoDireccion1}}</w:t>
      </w:r>
    </w:p>
    <w:p w14:paraId="54BB6103" w14:textId="17896EAA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{{reaseguradoDireccion2}}</w:t>
      </w:r>
    </w:p>
    <w:p w14:paraId="338594F2" w14:textId="29842C46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{{reaseguradoDireccion3}}</w:t>
      </w:r>
    </w:p>
    <w:p w14:paraId="66B3D960" w14:textId="1CA72F8A" w:rsidR="0065796E" w:rsidRDefault="0065796E" w:rsidP="001364C8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26AFCE20" w14:textId="77777777" w:rsidR="003E5F0B" w:rsidRPr="002B60E6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NOTA DE DÉBITO </w:t>
      </w:r>
    </w:p>
    <w:p w14:paraId="41835CAB" w14:textId="77777777" w:rsidR="001364C8" w:rsidRDefault="001364C8" w:rsidP="00542A83">
      <w:pPr>
        <w:spacing w:after="0" w:line="240" w:lineRule="auto"/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1"/>
        <w:gridCol w:w="2805"/>
        <w:gridCol w:w="4050"/>
      </w:tblGrid>
      <w:tr w:rsidR="001364C8" w14:paraId="317F3732" w14:textId="77777777" w:rsidTr="002B62C4">
        <w:tc>
          <w:tcPr>
            <w:tcW w:w="2694" w:type="dxa"/>
          </w:tcPr>
          <w:p w14:paraId="6786EB0E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61" w:type="dxa"/>
          </w:tcPr>
          <w:p w14:paraId="3DF4573F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1C3D996" w14:textId="40599A94" w:rsidR="001364C8" w:rsidRDefault="00281C00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1364C8" w14:paraId="6DA8D22B" w14:textId="77777777" w:rsidTr="002B62C4">
        <w:tc>
          <w:tcPr>
            <w:tcW w:w="2694" w:type="dxa"/>
          </w:tcPr>
          <w:p w14:paraId="78753B9F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  <w:p w14:paraId="447D4763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261" w:type="dxa"/>
          </w:tcPr>
          <w:p w14:paraId="152867E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A27A319" w14:textId="45A3B9E2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Casa de Funerales Vida San Jose, C.A.</w:t>
            </w:r>
          </w:p>
        </w:tc>
      </w:tr>
      <w:tr w:rsidR="001364C8" w14:paraId="6D274AE7" w14:textId="77777777" w:rsidTr="002B62C4">
        <w:tc>
          <w:tcPr>
            <w:tcW w:w="2694" w:type="dxa"/>
          </w:tcPr>
          <w:p w14:paraId="00939E88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261" w:type="dxa"/>
          </w:tcPr>
          <w:p w14:paraId="3A3571E4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2F5F114C" w14:textId="1FDB270C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La Regional</w:t>
            </w:r>
          </w:p>
        </w:tc>
      </w:tr>
      <w:tr w:rsidR="001364C8" w14:paraId="70FAB720" w14:textId="77777777" w:rsidTr="002B62C4">
        <w:tc>
          <w:tcPr>
            <w:tcW w:w="2694" w:type="dxa"/>
          </w:tcPr>
          <w:p w14:paraId="177165E6" w14:textId="77777777" w:rsidR="001364C8" w:rsidRPr="002E3472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PERIODO</w:t>
            </w:r>
          </w:p>
        </w:tc>
        <w:tc>
          <w:tcPr>
            <w:tcW w:w="261" w:type="dxa"/>
          </w:tcPr>
          <w:p w14:paraId="745EE445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7682259" w14:textId="4973D44A" w:rsidR="001364C8" w:rsidRDefault="00DA7F31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04 de marzo, 2025 hasta: 04 de marzo, 2026</w:t>
            </w:r>
          </w:p>
        </w:tc>
      </w:tr>
      <w:tr w:rsidR="001364C8" w14:paraId="2082501D" w14:textId="77777777" w:rsidTr="002B62C4">
        <w:tc>
          <w:tcPr>
            <w:tcW w:w="2694" w:type="dxa"/>
          </w:tcPr>
          <w:p w14:paraId="5D503E22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</w:p>
        </w:tc>
        <w:tc>
          <w:tcPr>
            <w:tcW w:w="261" w:type="dxa"/>
          </w:tcPr>
          <w:p w14:paraId="6A6C93C3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26D91E1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12:00pm. Hora estándar en la ubicación del asegurado original.</w:t>
            </w:r>
          </w:p>
        </w:tc>
      </w:tr>
      <w:tr w:rsidR="001364C8" w14:paraId="1D5BCDE0" w14:textId="77777777" w:rsidTr="002B62C4">
        <w:tc>
          <w:tcPr>
            <w:tcW w:w="2694" w:type="dxa"/>
          </w:tcPr>
          <w:p w14:paraId="4248272D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61" w:type="dxa"/>
          </w:tcPr>
          <w:p w14:paraId="6513BD7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15963F0" w14:textId="36739F8B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{{primaNeta100%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</w:tr>
      <w:tr w:rsidR="001364C8" w14:paraId="371F0C32" w14:textId="77777777" w:rsidTr="002B62C4">
        <w:tc>
          <w:tcPr>
            <w:tcW w:w="2694" w:type="dxa"/>
          </w:tcPr>
          <w:p w14:paraId="65F5BC20" w14:textId="084F0CC4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ORDEN 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nuestraOrden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}}%</w:t>
            </w:r>
            <w:proofErr w:type="gramEnd"/>
          </w:p>
        </w:tc>
        <w:tc>
          <w:tcPr>
            <w:tcW w:w="261" w:type="dxa"/>
          </w:tcPr>
          <w:p w14:paraId="1F3F08D8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50430B8D" w14:textId="3CCA6243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16.406,74</w:t>
            </w:r>
            <w:proofErr w:type="spellStart"/>
            <w:proofErr w:type="spellEnd"/>
          </w:p>
        </w:tc>
      </w:tr>
      <w:tr w:rsidR="001364C8" w14:paraId="25467D0F" w14:textId="77777777" w:rsidTr="002B62C4">
        <w:tc>
          <w:tcPr>
            <w:tcW w:w="2694" w:type="dxa"/>
          </w:tcPr>
          <w:p w14:paraId="3D23AA30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1C44CCFB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16786EFC" w14:textId="77777777" w:rsidR="001364C8" w:rsidRDefault="001364C8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</w:tr>
      <w:tr w:rsidR="001364C8" w14:paraId="22E4C390" w14:textId="77777777" w:rsidTr="002B62C4">
        <w:tc>
          <w:tcPr>
            <w:tcW w:w="2694" w:type="dxa"/>
          </w:tcPr>
          <w:p w14:paraId="1C38752E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61" w:type="dxa"/>
          </w:tcPr>
          <w:p w14:paraId="3CF41930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B77181B" w14:textId="5B741325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16.406,74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Prima neta a favor de Avía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Brokers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 LLC</w:t>
            </w:r>
          </w:p>
        </w:tc>
      </w:tr>
      <w:tr w:rsidR="008B3C52" w14:paraId="12E55E85" w14:textId="77777777" w:rsidTr="002B62C4">
        <w:tc>
          <w:tcPr>
            <w:tcW w:w="2694" w:type="dxa"/>
          </w:tcPr>
          <w:p w14:paraId="57C20EC1" w14:textId="326A968A" w:rsidR="008B3C52" w:rsidRDefault="008B3C52" w:rsidP="00EF6F3B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GARANTIA DE</w:t>
            </w:r>
          </w:p>
        </w:tc>
        <w:tc>
          <w:tcPr>
            <w:tcW w:w="261" w:type="dxa"/>
          </w:tcPr>
          <w:p w14:paraId="4ABCF055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72307DD9" w14:textId="2CD7A5C1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03 de abril,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C5CE5B5" w14:textId="1E184A6D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-4.101,68</w:t>
            </w:r>
            <w:proofErr w:type="gramEnd"/>
            <w:proofErr w:type="spellStart"/>
            <w:proofErr w:type="spellEnd"/>
          </w:p>
        </w:tc>
      </w:tr>
      <w:tr w:rsidR="008B3C52" w14:paraId="11F63F82" w14:textId="77777777" w:rsidTr="002B62C4">
        <w:tc>
          <w:tcPr>
            <w:tcW w:w="2694" w:type="dxa"/>
          </w:tcPr>
          <w:p w14:paraId="0467E146" w14:textId="4942EE7D" w:rsidR="008B3C52" w:rsidRPr="003E5F0B" w:rsidRDefault="00EF6F3B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 PRIMAS</w:t>
            </w:r>
          </w:p>
        </w:tc>
        <w:tc>
          <w:tcPr>
            <w:tcW w:w="261" w:type="dxa"/>
          </w:tcPr>
          <w:p w14:paraId="2039DC73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DFF3508" w14:textId="57E37559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02 de junio,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66CAED15" w14:textId="26BC5E5F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-4.101,68</w:t>
            </w:r>
            <w:proofErr w:type="gramEnd"/>
            <w:proofErr w:type="spellStart"/>
            <w:proofErr w:type="spellEnd"/>
          </w:p>
        </w:tc>
      </w:tr>
      <w:tr w:rsidR="008B3C52" w14:paraId="566CDFEA" w14:textId="77777777" w:rsidTr="002B62C4">
        <w:tc>
          <w:tcPr>
            <w:tcW w:w="2694" w:type="dxa"/>
          </w:tcPr>
          <w:p w14:paraId="2EEF21E3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26F3DC21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228D3AAD" w14:textId="37418757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31 de agosto,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450AF95" w14:textId="3B654CAE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-4.101,68</w:t>
            </w:r>
            <w:proofErr w:type="gramEnd"/>
            <w:proofErr w:type="spellStart"/>
            <w:proofErr w:type="spellEnd"/>
          </w:p>
        </w:tc>
      </w:tr>
      <w:tr w:rsidR="008B3C52" w14:paraId="7D3D148F" w14:textId="77777777" w:rsidTr="002B62C4">
        <w:tc>
          <w:tcPr>
            <w:tcW w:w="2694" w:type="dxa"/>
          </w:tcPr>
          <w:p w14:paraId="29D6E65B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344FFC70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CDD5F12" w14:textId="0D2F87F4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29 de noviembre,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B94242F" w14:textId="50C95BD2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-4.101,68</w:t>
            </w:r>
            <w:proofErr w:type="gramEnd"/>
            <w:proofErr w:type="spellStart"/>
            <w:proofErr w:type="spellEnd"/>
          </w:p>
        </w:tc>
      </w:tr>
    </w:tbl>
    <w:p w14:paraId="2B4AAAF6" w14:textId="77777777" w:rsidR="004A43B0" w:rsidRDefault="00C45826" w:rsidP="006442C2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                                        </w:t>
      </w:r>
    </w:p>
    <w:p w14:paraId="6A8D6054" w14:textId="77777777" w:rsidR="004A43B0" w:rsidRDefault="004A43B0" w:rsidP="00E2688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14:paraId="4CB562DD" w14:textId="77777777" w:rsidR="00605DA9" w:rsidRDefault="00605DA9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US"/>
        </w:rPr>
      </w:pPr>
      <w:r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14:paraId="659E84C9" w14:textId="77777777" w:rsidR="006A237F" w:rsidRPr="00D72B62" w:rsidRDefault="006A237F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0D58FE52" w14:textId="166541DC" w:rsidR="00605DA9" w:rsidRPr="00E17A31" w:rsidRDefault="00E17A31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32C04BEF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59BF5222" w14:textId="0DACB7C9" w:rsidR="00605DA9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  <w:r w:rsidR="00605DA9" w:rsidRPr="003E5F0B">
        <w:rPr>
          <w:rFonts w:ascii="Book Antiqua" w:hAnsi="Book Antiqua"/>
          <w:sz w:val="24"/>
          <w:szCs w:val="24"/>
          <w:lang w:val="es-ES"/>
        </w:rPr>
        <w:tab/>
      </w:r>
    </w:p>
    <w:p w14:paraId="31A0239A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67829F3D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1923CE44" w14:textId="77777777" w:rsidR="00E17A31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xxxxxxxxxxxxxxxxxxxxxxxxxxxxxx</w:t>
      </w:r>
      <w:proofErr w:type="spellEnd"/>
    </w:p>
    <w:p w14:paraId="6BFE85B5" w14:textId="0EBB0E54" w:rsidR="00EE42E1" w:rsidRPr="00542A83" w:rsidRDefault="00EE42E1"/>
    <w:sectPr w:rsidR="00EE42E1" w:rsidRPr="00542A83" w:rsidSect="00E17A31">
      <w:headerReference w:type="default" r:id="rId10"/>
      <w:footerReference w:type="default" r:id="rId11"/>
      <w:pgSz w:w="12240" w:h="15840" w:code="1"/>
      <w:pgMar w:top="1080" w:right="1183" w:bottom="1418" w:left="1276" w:header="9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26BBD" w14:textId="77777777" w:rsidR="00BA18C5" w:rsidRDefault="00BA18C5" w:rsidP="00171C2B">
      <w:pPr>
        <w:spacing w:after="0" w:line="240" w:lineRule="auto"/>
      </w:pPr>
      <w:r>
        <w:separator/>
      </w:r>
    </w:p>
  </w:endnote>
  <w:endnote w:type="continuationSeparator" w:id="0">
    <w:p w14:paraId="6D182F10" w14:textId="77777777" w:rsidR="00BA18C5" w:rsidRDefault="00BA18C5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5D5839" w:rsidRPr="00EC54B5" w14:paraId="235501CD" w14:textId="77777777" w:rsidTr="00CA1C16">
      <w:trPr>
        <w:trHeight w:val="360"/>
      </w:trPr>
      <w:tc>
        <w:tcPr>
          <w:tcW w:w="3916" w:type="pct"/>
          <w:vAlign w:val="center"/>
        </w:tcPr>
        <w:p w14:paraId="5686950F" w14:textId="1AE6F4B6" w:rsidR="005D5839" w:rsidRPr="00EC54B5" w:rsidRDefault="00826BB9" w:rsidP="005D5839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</w:p>
      </w:tc>
      <w:tc>
        <w:tcPr>
          <w:tcW w:w="1084" w:type="pct"/>
          <w:vAlign w:val="center"/>
        </w:tcPr>
        <w:p w14:paraId="04113619" w14:textId="77777777" w:rsidR="005D5839" w:rsidRPr="00EC54B5" w:rsidRDefault="00000000" w:rsidP="005D5839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5D5839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5D5839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5D5839" w:rsidRPr="00EC54B5" w14:paraId="2A59A3B1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0F32C91A" w14:textId="77777777" w:rsidR="005D5839" w:rsidRPr="00EC54B5" w:rsidRDefault="00F209BA" w:rsidP="005D5839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0</w:t>
          </w:r>
          <w:r w:rsidR="007078B2">
            <w:rPr>
              <w:rFonts w:ascii="Book Antiqua" w:hAnsi="Book Antiqua"/>
            </w:rPr>
            <w:t>9</w:t>
          </w:r>
          <w:r w:rsidR="00205069">
            <w:rPr>
              <w:rFonts w:ascii="Book Antiqua" w:hAnsi="Book Antiqua"/>
            </w:rPr>
            <w:t xml:space="preserve"> de </w:t>
          </w:r>
          <w:r w:rsidR="007078B2">
            <w:rPr>
              <w:rFonts w:ascii="Book Antiqua" w:hAnsi="Book Antiqua"/>
            </w:rPr>
            <w:t>febrero</w:t>
          </w:r>
          <w:r w:rsidR="00205069">
            <w:rPr>
              <w:rFonts w:ascii="Book Antiqua" w:hAnsi="Book Antiqua"/>
            </w:rPr>
            <w:t xml:space="preserve"> de 202</w:t>
          </w:r>
          <w:r w:rsidR="007078B2">
            <w:rPr>
              <w:rFonts w:ascii="Book Antiqua" w:hAnsi="Book Antiqua"/>
            </w:rPr>
            <w:t>4</w:t>
          </w:r>
        </w:p>
      </w:tc>
    </w:tr>
  </w:tbl>
  <w:p w14:paraId="4BE98E73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6CB48" w14:textId="77777777" w:rsidR="00BA18C5" w:rsidRDefault="00BA18C5" w:rsidP="00171C2B">
      <w:pPr>
        <w:spacing w:after="0" w:line="240" w:lineRule="auto"/>
      </w:pPr>
      <w:r>
        <w:separator/>
      </w:r>
    </w:p>
  </w:footnote>
  <w:footnote w:type="continuationSeparator" w:id="0">
    <w:p w14:paraId="6A955365" w14:textId="77777777" w:rsidR="00BA18C5" w:rsidRDefault="00BA18C5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E6F0" w14:textId="741A3181" w:rsidR="00171C2B" w:rsidRDefault="00E17A31" w:rsidP="001868D8">
    <w:pPr>
      <w:pStyle w:val="Header"/>
      <w:ind w:left="-144" w:firstLine="144"/>
    </w:pPr>
    <w:r>
      <w:rPr>
        <w:noProof/>
      </w:rPr>
      <w:drawing>
        <wp:inline distT="0" distB="0" distL="0" distR="0" wp14:anchorId="2BEA1BD9" wp14:editId="38123E5F">
          <wp:extent cx="762000" cy="762000"/>
          <wp:effectExtent l="0" t="0" r="0" b="0"/>
          <wp:docPr id="1513590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95554" name="Picture 949955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4" cy="76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847334381">
    <w:abstractNumId w:val="1"/>
  </w:num>
  <w:num w:numId="2" w16cid:durableId="429012020">
    <w:abstractNumId w:val="1"/>
  </w:num>
  <w:num w:numId="3" w16cid:durableId="26596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5305"/>
    <w:rsid w:val="00017A9D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B3D7D"/>
    <w:rsid w:val="000E38E5"/>
    <w:rsid w:val="000F5A8F"/>
    <w:rsid w:val="001011B1"/>
    <w:rsid w:val="001266DD"/>
    <w:rsid w:val="00127DD4"/>
    <w:rsid w:val="00127EF8"/>
    <w:rsid w:val="00131D3E"/>
    <w:rsid w:val="00135001"/>
    <w:rsid w:val="00135E07"/>
    <w:rsid w:val="001364C8"/>
    <w:rsid w:val="00141588"/>
    <w:rsid w:val="001458DD"/>
    <w:rsid w:val="001638D1"/>
    <w:rsid w:val="0016432C"/>
    <w:rsid w:val="00165DBE"/>
    <w:rsid w:val="00166678"/>
    <w:rsid w:val="001717AF"/>
    <w:rsid w:val="00171C2B"/>
    <w:rsid w:val="00171E07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260"/>
    <w:rsid w:val="001C777F"/>
    <w:rsid w:val="001D1C00"/>
    <w:rsid w:val="001D2874"/>
    <w:rsid w:val="001D4446"/>
    <w:rsid w:val="001D496B"/>
    <w:rsid w:val="001D5292"/>
    <w:rsid w:val="001D6E5A"/>
    <w:rsid w:val="001D7C46"/>
    <w:rsid w:val="001E1B09"/>
    <w:rsid w:val="001E2A69"/>
    <w:rsid w:val="001E4856"/>
    <w:rsid w:val="001E4FE4"/>
    <w:rsid w:val="001F69AA"/>
    <w:rsid w:val="00204F3C"/>
    <w:rsid w:val="00205069"/>
    <w:rsid w:val="00210A5F"/>
    <w:rsid w:val="002121E2"/>
    <w:rsid w:val="002144B5"/>
    <w:rsid w:val="00216C4F"/>
    <w:rsid w:val="00223C88"/>
    <w:rsid w:val="00224BBD"/>
    <w:rsid w:val="0022555C"/>
    <w:rsid w:val="00233754"/>
    <w:rsid w:val="002410D0"/>
    <w:rsid w:val="00242724"/>
    <w:rsid w:val="00242F8F"/>
    <w:rsid w:val="00244CFD"/>
    <w:rsid w:val="002506BA"/>
    <w:rsid w:val="0026054A"/>
    <w:rsid w:val="00261432"/>
    <w:rsid w:val="00267500"/>
    <w:rsid w:val="0027114A"/>
    <w:rsid w:val="0027258B"/>
    <w:rsid w:val="002739F2"/>
    <w:rsid w:val="00280A86"/>
    <w:rsid w:val="00281C00"/>
    <w:rsid w:val="00287ADA"/>
    <w:rsid w:val="00292502"/>
    <w:rsid w:val="00292E0F"/>
    <w:rsid w:val="002A7A10"/>
    <w:rsid w:val="002B4FFD"/>
    <w:rsid w:val="002B60E6"/>
    <w:rsid w:val="002B62C4"/>
    <w:rsid w:val="002C0167"/>
    <w:rsid w:val="002C1548"/>
    <w:rsid w:val="002C2F61"/>
    <w:rsid w:val="002C5FA1"/>
    <w:rsid w:val="002C7A9C"/>
    <w:rsid w:val="002D0FD0"/>
    <w:rsid w:val="002D1A60"/>
    <w:rsid w:val="002D77B7"/>
    <w:rsid w:val="002E3472"/>
    <w:rsid w:val="002F084C"/>
    <w:rsid w:val="002F2BD1"/>
    <w:rsid w:val="002F5A90"/>
    <w:rsid w:val="00303199"/>
    <w:rsid w:val="0030370B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C638A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76A9"/>
    <w:rsid w:val="00471F0E"/>
    <w:rsid w:val="004755E2"/>
    <w:rsid w:val="004757EB"/>
    <w:rsid w:val="0047690E"/>
    <w:rsid w:val="00476F99"/>
    <w:rsid w:val="00480F33"/>
    <w:rsid w:val="0049281C"/>
    <w:rsid w:val="00492998"/>
    <w:rsid w:val="00495F2E"/>
    <w:rsid w:val="004A1CAB"/>
    <w:rsid w:val="004A43B0"/>
    <w:rsid w:val="004B1C73"/>
    <w:rsid w:val="004B5186"/>
    <w:rsid w:val="004B5DDC"/>
    <w:rsid w:val="004C11DB"/>
    <w:rsid w:val="004D1525"/>
    <w:rsid w:val="004D34CB"/>
    <w:rsid w:val="004D3C93"/>
    <w:rsid w:val="004E205F"/>
    <w:rsid w:val="004E2629"/>
    <w:rsid w:val="004E3D19"/>
    <w:rsid w:val="005020D3"/>
    <w:rsid w:val="005107C2"/>
    <w:rsid w:val="00510C52"/>
    <w:rsid w:val="00513AC1"/>
    <w:rsid w:val="005221D5"/>
    <w:rsid w:val="00522A52"/>
    <w:rsid w:val="00530075"/>
    <w:rsid w:val="00532430"/>
    <w:rsid w:val="0053328B"/>
    <w:rsid w:val="00534439"/>
    <w:rsid w:val="00536DCF"/>
    <w:rsid w:val="005371BC"/>
    <w:rsid w:val="00541066"/>
    <w:rsid w:val="00542A83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605A60"/>
    <w:rsid w:val="00605DA9"/>
    <w:rsid w:val="00617551"/>
    <w:rsid w:val="00625C26"/>
    <w:rsid w:val="00633C5A"/>
    <w:rsid w:val="006432EF"/>
    <w:rsid w:val="006442C2"/>
    <w:rsid w:val="006542C1"/>
    <w:rsid w:val="0065796E"/>
    <w:rsid w:val="00657B78"/>
    <w:rsid w:val="00662049"/>
    <w:rsid w:val="006678C0"/>
    <w:rsid w:val="006719CC"/>
    <w:rsid w:val="00680115"/>
    <w:rsid w:val="00681CF6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B61E0"/>
    <w:rsid w:val="006C507E"/>
    <w:rsid w:val="006C63C9"/>
    <w:rsid w:val="006D1A0B"/>
    <w:rsid w:val="006D477B"/>
    <w:rsid w:val="006D69C0"/>
    <w:rsid w:val="006E2CE5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33618"/>
    <w:rsid w:val="00734BF9"/>
    <w:rsid w:val="007379B0"/>
    <w:rsid w:val="007436B6"/>
    <w:rsid w:val="007441E1"/>
    <w:rsid w:val="00745C4E"/>
    <w:rsid w:val="00753625"/>
    <w:rsid w:val="00760BB0"/>
    <w:rsid w:val="00766FDE"/>
    <w:rsid w:val="00767511"/>
    <w:rsid w:val="00770D5F"/>
    <w:rsid w:val="007715E0"/>
    <w:rsid w:val="0077420B"/>
    <w:rsid w:val="00776F33"/>
    <w:rsid w:val="007824E4"/>
    <w:rsid w:val="0079137C"/>
    <w:rsid w:val="007A7109"/>
    <w:rsid w:val="007B46C4"/>
    <w:rsid w:val="007C02B2"/>
    <w:rsid w:val="007C5D8A"/>
    <w:rsid w:val="007C6625"/>
    <w:rsid w:val="007C6657"/>
    <w:rsid w:val="007E0668"/>
    <w:rsid w:val="007E55B7"/>
    <w:rsid w:val="007E75E0"/>
    <w:rsid w:val="007F0D27"/>
    <w:rsid w:val="007F4D21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6C3F"/>
    <w:rsid w:val="00862E43"/>
    <w:rsid w:val="008674AD"/>
    <w:rsid w:val="008732A7"/>
    <w:rsid w:val="00873BB9"/>
    <w:rsid w:val="00881033"/>
    <w:rsid w:val="00883CE8"/>
    <w:rsid w:val="008872E8"/>
    <w:rsid w:val="008911E9"/>
    <w:rsid w:val="0089301D"/>
    <w:rsid w:val="00896FAC"/>
    <w:rsid w:val="008A181B"/>
    <w:rsid w:val="008A327E"/>
    <w:rsid w:val="008A3309"/>
    <w:rsid w:val="008A6F25"/>
    <w:rsid w:val="008B0835"/>
    <w:rsid w:val="008B3C52"/>
    <w:rsid w:val="008E112D"/>
    <w:rsid w:val="008E37E3"/>
    <w:rsid w:val="008E3884"/>
    <w:rsid w:val="008E563B"/>
    <w:rsid w:val="00901B88"/>
    <w:rsid w:val="00916DAA"/>
    <w:rsid w:val="00916DF2"/>
    <w:rsid w:val="00922DB8"/>
    <w:rsid w:val="0093147C"/>
    <w:rsid w:val="0093229C"/>
    <w:rsid w:val="00935300"/>
    <w:rsid w:val="009355A1"/>
    <w:rsid w:val="00936AFC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58B7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4387"/>
    <w:rsid w:val="00A22224"/>
    <w:rsid w:val="00A23D98"/>
    <w:rsid w:val="00A26344"/>
    <w:rsid w:val="00A32792"/>
    <w:rsid w:val="00A3294D"/>
    <w:rsid w:val="00A3342E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D0EE4"/>
    <w:rsid w:val="00AE0332"/>
    <w:rsid w:val="00AF346E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5AB0"/>
    <w:rsid w:val="00B5763F"/>
    <w:rsid w:val="00B6059A"/>
    <w:rsid w:val="00B63560"/>
    <w:rsid w:val="00B659E2"/>
    <w:rsid w:val="00B722D3"/>
    <w:rsid w:val="00B810B7"/>
    <w:rsid w:val="00B86551"/>
    <w:rsid w:val="00B92880"/>
    <w:rsid w:val="00B93A23"/>
    <w:rsid w:val="00B9454B"/>
    <w:rsid w:val="00BA18C5"/>
    <w:rsid w:val="00BB35FD"/>
    <w:rsid w:val="00BD3E9B"/>
    <w:rsid w:val="00BD5639"/>
    <w:rsid w:val="00BE2D42"/>
    <w:rsid w:val="00BE3FB9"/>
    <w:rsid w:val="00BF5F4C"/>
    <w:rsid w:val="00BF7927"/>
    <w:rsid w:val="00C0311F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A7365"/>
    <w:rsid w:val="00CA7638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3754C"/>
    <w:rsid w:val="00D40060"/>
    <w:rsid w:val="00D413D3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A7F31"/>
    <w:rsid w:val="00DB2038"/>
    <w:rsid w:val="00DB3BF6"/>
    <w:rsid w:val="00DC7FE2"/>
    <w:rsid w:val="00DD1640"/>
    <w:rsid w:val="00DD1870"/>
    <w:rsid w:val="00DE16AA"/>
    <w:rsid w:val="00DE2C27"/>
    <w:rsid w:val="00DE78A3"/>
    <w:rsid w:val="00DF4CA7"/>
    <w:rsid w:val="00DF5A70"/>
    <w:rsid w:val="00E04AE8"/>
    <w:rsid w:val="00E05FC8"/>
    <w:rsid w:val="00E06006"/>
    <w:rsid w:val="00E11BE8"/>
    <w:rsid w:val="00E17A31"/>
    <w:rsid w:val="00E210C1"/>
    <w:rsid w:val="00E23C00"/>
    <w:rsid w:val="00E26884"/>
    <w:rsid w:val="00E302C2"/>
    <w:rsid w:val="00E331DE"/>
    <w:rsid w:val="00E34754"/>
    <w:rsid w:val="00E34A8D"/>
    <w:rsid w:val="00E37E56"/>
    <w:rsid w:val="00E45986"/>
    <w:rsid w:val="00E66674"/>
    <w:rsid w:val="00E707BC"/>
    <w:rsid w:val="00E83DBD"/>
    <w:rsid w:val="00E90C3D"/>
    <w:rsid w:val="00E956E0"/>
    <w:rsid w:val="00E97C92"/>
    <w:rsid w:val="00EA3B0D"/>
    <w:rsid w:val="00EA713C"/>
    <w:rsid w:val="00EB09B5"/>
    <w:rsid w:val="00EB2043"/>
    <w:rsid w:val="00EB7807"/>
    <w:rsid w:val="00EC16DD"/>
    <w:rsid w:val="00EC4565"/>
    <w:rsid w:val="00EC54B5"/>
    <w:rsid w:val="00ED45A7"/>
    <w:rsid w:val="00EE42E1"/>
    <w:rsid w:val="00EE70BF"/>
    <w:rsid w:val="00EF477A"/>
    <w:rsid w:val="00EF6F3B"/>
    <w:rsid w:val="00EF7582"/>
    <w:rsid w:val="00F07023"/>
    <w:rsid w:val="00F128C5"/>
    <w:rsid w:val="00F1303F"/>
    <w:rsid w:val="00F167DB"/>
    <w:rsid w:val="00F209BA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F8FE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133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40</cp:revision>
  <cp:lastPrinted>2022-12-28T19:37:00Z</cp:lastPrinted>
  <dcterms:created xsi:type="dcterms:W3CDTF">2024-07-23T22:27:00Z</dcterms:created>
  <dcterms:modified xsi:type="dcterms:W3CDTF">2025-01-31T16:04:00Z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