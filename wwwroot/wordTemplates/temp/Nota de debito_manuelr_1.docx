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09EDC" w14:textId="73BD98E4" w:rsidR="00A3342E" w:rsidRPr="00281C00" w:rsidRDefault="00131D3E" w:rsidP="007078B2">
      <w:pPr>
        <w:spacing w:after="0" w:line="240" w:lineRule="auto"/>
        <w:jc w:val="both"/>
        <w:rPr>
          <w:rFonts w:ascii="Book Antiqua" w:hAnsi="Book Antiqua"/>
          <w:b/>
          <w:bCs/>
          <w:sz w:val="24"/>
          <w:szCs w:val="24"/>
          <w:lang w:val="es-ES"/>
        </w:rPr>
      </w:pPr>
      <w:r>
        <w:rPr>
          <w:rFonts w:ascii="Book Antiqua" w:hAnsi="Book Antiqua"/>
          <w:b/>
          <w:bCs/>
          <w:sz w:val="24"/>
          <w:szCs w:val="24"/>
          <w:lang w:val="es-ES"/>
        </w:rPr>
        <w:t>La Regional</w:t>
      </w:r>
    </w:p>
    <w:p w14:paraId="1A554817" w14:textId="2250B961" w:rsidR="007078B2" w:rsidRPr="00281C00" w:rsidRDefault="00A3294D" w:rsidP="007078B2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>
        <w:rPr>
          <w:rFonts w:ascii="Book Antiqua" w:hAnsi="Book Antiqua"/>
          <w:i/>
          <w:iCs/>
          <w:sz w:val="24"/>
          <w:szCs w:val="24"/>
          <w:lang w:val="es-ES"/>
        </w:rPr>
        <w:t>{{reaseguradoDireccion1}}</w:t>
      </w:r>
    </w:p>
    <w:p w14:paraId="54BB6103" w14:textId="17896EAA" w:rsidR="001364C8" w:rsidRPr="00281C00" w:rsidRDefault="00A3294D" w:rsidP="001364C8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>
        <w:rPr>
          <w:rFonts w:ascii="Book Antiqua" w:hAnsi="Book Antiqua"/>
          <w:i/>
          <w:iCs/>
          <w:sz w:val="24"/>
          <w:szCs w:val="24"/>
          <w:lang w:val="es-ES"/>
        </w:rPr>
        <w:t>{{reaseguradoDireccion2}}</w:t>
      </w:r>
    </w:p>
    <w:p w14:paraId="338594F2" w14:textId="29842C46" w:rsidR="001364C8" w:rsidRPr="00281C00" w:rsidRDefault="00A3294D" w:rsidP="001364C8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>
        <w:rPr>
          <w:rFonts w:ascii="Book Antiqua" w:hAnsi="Book Antiqua"/>
          <w:i/>
          <w:iCs/>
          <w:sz w:val="24"/>
          <w:szCs w:val="24"/>
          <w:lang w:val="es-ES"/>
        </w:rPr>
        <w:t>{{reaseguradoDireccion3}}</w:t>
      </w:r>
    </w:p>
    <w:p w14:paraId="66B3D960" w14:textId="1CA72F8A" w:rsidR="0065796E" w:rsidRDefault="0065796E" w:rsidP="001364C8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</w:p>
    <w:p w14:paraId="26AFCE20" w14:textId="77777777" w:rsidR="003E5F0B" w:rsidRPr="002B60E6" w:rsidRDefault="003E5F0B" w:rsidP="003E5F0B">
      <w:pPr>
        <w:pBdr>
          <w:top w:val="single" w:sz="4" w:space="4" w:color="auto"/>
          <w:bottom w:val="single" w:sz="4" w:space="4" w:color="auto"/>
        </w:pBdr>
        <w:spacing w:before="240" w:after="240" w:line="240" w:lineRule="auto"/>
        <w:jc w:val="center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NOTA DE DÉBITO </w:t>
      </w:r>
    </w:p>
    <w:p w14:paraId="41835CAB" w14:textId="77777777" w:rsidR="001364C8" w:rsidRDefault="001364C8" w:rsidP="00542A83">
      <w:pPr>
        <w:spacing w:after="0" w:line="240" w:lineRule="auto"/>
      </w:pP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61"/>
        <w:gridCol w:w="2805"/>
        <w:gridCol w:w="4050"/>
      </w:tblGrid>
      <w:tr w:rsidR="001364C8" w14:paraId="317F3732" w14:textId="77777777" w:rsidTr="002B62C4">
        <w:tc>
          <w:tcPr>
            <w:tcW w:w="2694" w:type="dxa"/>
          </w:tcPr>
          <w:p w14:paraId="6786EB0E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TIPO</w:t>
            </w:r>
          </w:p>
        </w:tc>
        <w:tc>
          <w:tcPr>
            <w:tcW w:w="261" w:type="dxa"/>
          </w:tcPr>
          <w:p w14:paraId="3DF4573F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61C3D996" w14:textId="40599A94" w:rsidR="001364C8" w:rsidRDefault="00281C00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Texto cualquiera de ejemplo! para mi nota de débito. </w:t>
            </w:r>
          </w:p>
        </w:tc>
      </w:tr>
      <w:tr w:rsidR="001364C8" w14:paraId="6DA8D22B" w14:textId="77777777" w:rsidTr="002B62C4">
        <w:tc>
          <w:tcPr>
            <w:tcW w:w="2694" w:type="dxa"/>
          </w:tcPr>
          <w:p w14:paraId="78753B9F" w14:textId="77777777" w:rsidR="001364C8" w:rsidRPr="00177D5F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ASEGURADO</w:t>
            </w:r>
          </w:p>
          <w:p w14:paraId="447D4763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ORIGINAL</w:t>
            </w:r>
          </w:p>
        </w:tc>
        <w:tc>
          <w:tcPr>
            <w:tcW w:w="261" w:type="dxa"/>
          </w:tcPr>
          <w:p w14:paraId="152867ED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4A27A319" w14:textId="45A3B9E2" w:rsidR="001364C8" w:rsidRDefault="00A3294D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Casa de Funerales Vida San Jose, C.A.</w:t>
            </w:r>
          </w:p>
        </w:tc>
      </w:tr>
      <w:tr w:rsidR="001364C8" w14:paraId="6D274AE7" w14:textId="77777777" w:rsidTr="002B62C4">
        <w:tc>
          <w:tcPr>
            <w:tcW w:w="2694" w:type="dxa"/>
          </w:tcPr>
          <w:p w14:paraId="00939E88" w14:textId="77777777" w:rsidR="001364C8" w:rsidRPr="00177D5F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REASEGURADO</w:t>
            </w:r>
          </w:p>
        </w:tc>
        <w:tc>
          <w:tcPr>
            <w:tcW w:w="261" w:type="dxa"/>
          </w:tcPr>
          <w:p w14:paraId="3A3571E4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2F5F114C" w14:textId="1FDB270C" w:rsidR="001364C8" w:rsidRDefault="00A3294D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La Regional</w:t>
            </w:r>
          </w:p>
        </w:tc>
      </w:tr>
      <w:tr w:rsidR="001364C8" w14:paraId="70FAB720" w14:textId="77777777" w:rsidTr="002B62C4">
        <w:tc>
          <w:tcPr>
            <w:tcW w:w="2694" w:type="dxa"/>
          </w:tcPr>
          <w:p w14:paraId="177165E6" w14:textId="77777777" w:rsidR="001364C8" w:rsidRPr="002E3472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PERIODO</w:t>
            </w:r>
          </w:p>
        </w:tc>
        <w:tc>
          <w:tcPr>
            <w:tcW w:w="261" w:type="dxa"/>
          </w:tcPr>
          <w:p w14:paraId="745EE445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77682259" w14:textId="4973D44A" w:rsidR="001364C8" w:rsidRDefault="00DA7F31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Desde: 04 de marzo, 2025 hasta: 04 de marzo, 2026</w:t>
            </w:r>
          </w:p>
        </w:tc>
      </w:tr>
      <w:tr w:rsidR="001364C8" w14:paraId="2082501D" w14:textId="77777777" w:rsidTr="002B62C4">
        <w:tc>
          <w:tcPr>
            <w:tcW w:w="2694" w:type="dxa"/>
          </w:tcPr>
          <w:p w14:paraId="5D503E22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</w:p>
        </w:tc>
        <w:tc>
          <w:tcPr>
            <w:tcW w:w="261" w:type="dxa"/>
          </w:tcPr>
          <w:p w14:paraId="6A6C93C3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626D91E1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Ambos días a las 12:00pm. Hora estándar en la ubicación del asegurado original.</w:t>
            </w:r>
          </w:p>
        </w:tc>
      </w:tr>
      <w:tr w:rsidR="001364C8" w14:paraId="1D5BCDE0" w14:textId="77777777" w:rsidTr="002B62C4">
        <w:tc>
          <w:tcPr>
            <w:tcW w:w="2694" w:type="dxa"/>
          </w:tcPr>
          <w:p w14:paraId="4248272D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 NETA</w:t>
            </w:r>
          </w:p>
        </w:tc>
        <w:tc>
          <w:tcPr>
            <w:tcW w:w="261" w:type="dxa"/>
          </w:tcPr>
          <w:p w14:paraId="6513BD7D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415963F0" w14:textId="36739F8B" w:rsidR="001364C8" w:rsidRDefault="00281C00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{{primaNeta100%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}}</w:t>
            </w:r>
          </w:p>
        </w:tc>
      </w:tr>
      <w:tr w:rsidR="001364C8" w14:paraId="371F0C32" w14:textId="77777777" w:rsidTr="002B62C4">
        <w:tc>
          <w:tcPr>
            <w:tcW w:w="2694" w:type="dxa"/>
          </w:tcPr>
          <w:p w14:paraId="65F5BC20" w14:textId="084F0CC4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ORDEN {{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>nuestraOrden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>%</w:t>
            </w:r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>}}%</w:t>
            </w:r>
            <w:proofErr w:type="gramEnd"/>
          </w:p>
        </w:tc>
        <w:tc>
          <w:tcPr>
            <w:tcW w:w="261" w:type="dxa"/>
          </w:tcPr>
          <w:p w14:paraId="1F3F08D8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50430B8D" w14:textId="3CCA6243" w:rsidR="001364C8" w:rsidRDefault="00281C00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27.344,57</w:t>
            </w:r>
            <w:proofErr w:type="spellStart"/>
            <w:proofErr w:type="spellEnd"/>
          </w:p>
        </w:tc>
      </w:tr>
      <w:tr w:rsidR="001364C8" w14:paraId="25467D0F" w14:textId="77777777" w:rsidTr="002B62C4">
        <w:tc>
          <w:tcPr>
            <w:tcW w:w="2694" w:type="dxa"/>
          </w:tcPr>
          <w:p w14:paraId="3D23AA30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61" w:type="dxa"/>
          </w:tcPr>
          <w:p w14:paraId="1C44CCFB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16786EFC" w14:textId="77777777" w:rsidR="001364C8" w:rsidRDefault="001364C8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</w:p>
        </w:tc>
      </w:tr>
      <w:tr w:rsidR="001364C8" w14:paraId="22E4C390" w14:textId="77777777" w:rsidTr="002B62C4">
        <w:tc>
          <w:tcPr>
            <w:tcW w:w="2694" w:type="dxa"/>
          </w:tcPr>
          <w:p w14:paraId="1C38752E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TOTAL</w:t>
            </w:r>
          </w:p>
        </w:tc>
        <w:tc>
          <w:tcPr>
            <w:tcW w:w="261" w:type="dxa"/>
          </w:tcPr>
          <w:p w14:paraId="3CF41930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7B77181B" w14:textId="5B741325" w:rsidR="001364C8" w:rsidRDefault="00281C00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27.344,57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Prima neta a favor de Avía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>Brokers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 LLC</w:t>
            </w:r>
          </w:p>
        </w:tc>
      </w:tr>
      <w:tr w:rsidR="008B3C52" w14:paraId="12E55E85" w14:textId="77777777" w:rsidTr="002B62C4">
        <w:tc>
          <w:tcPr>
            <w:tcW w:w="2694" w:type="dxa"/>
          </w:tcPr>
          <w:p w14:paraId="57C20EC1" w14:textId="326A968A" w:rsidR="008B3C52" w:rsidRDefault="008B3C52" w:rsidP="00EF6F3B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GARANTIA DE</w:t>
            </w:r>
          </w:p>
        </w:tc>
        <w:tc>
          <w:tcPr>
            <w:tcW w:w="261" w:type="dxa"/>
          </w:tcPr>
          <w:p w14:paraId="4ABCF055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72307DD9" w14:textId="2CD7A5C1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03 de abril,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7C5CE5B5" w14:textId="1E184A6D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-6.836,14</w:t>
            </w:r>
            <w:proofErr w:type="gramEnd"/>
            <w:proofErr w:type="spellStart"/>
            <w:proofErr w:type="spellEnd"/>
          </w:p>
        </w:tc>
      </w:tr>
      <w:tr w:rsidR="008B3C52" w14:paraId="11F63F82" w14:textId="77777777" w:rsidTr="002B62C4">
        <w:tc>
          <w:tcPr>
            <w:tcW w:w="2694" w:type="dxa"/>
          </w:tcPr>
          <w:p w14:paraId="0467E146" w14:textId="4942EE7D" w:rsidR="008B3C52" w:rsidRPr="003E5F0B" w:rsidRDefault="00EF6F3B" w:rsidP="007379B0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PAGO DE PRIMAS</w:t>
            </w:r>
          </w:p>
        </w:tc>
        <w:tc>
          <w:tcPr>
            <w:tcW w:w="261" w:type="dxa"/>
          </w:tcPr>
          <w:p w14:paraId="2039DC73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5DFF3508" w14:textId="57E37559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02 de junio,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66CAED15" w14:textId="26BC5E5F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-6.836,14</w:t>
            </w:r>
            <w:proofErr w:type="gramEnd"/>
            <w:proofErr w:type="spellStart"/>
            <w:proofErr w:type="spellEnd"/>
          </w:p>
        </w:tc>
      </w:tr>
      <w:tr w:rsidR="008B3C52" w14:paraId="566CDFEA" w14:textId="77777777" w:rsidTr="002B62C4">
        <w:tc>
          <w:tcPr>
            <w:tcW w:w="2694" w:type="dxa"/>
          </w:tcPr>
          <w:p w14:paraId="2EEF21E3" w14:textId="77777777" w:rsidR="008B3C52" w:rsidRPr="003E5F0B" w:rsidRDefault="008B3C52" w:rsidP="007379B0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61" w:type="dxa"/>
          </w:tcPr>
          <w:p w14:paraId="26F3DC21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228D3AAD" w14:textId="37418757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31 de agosto,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7450AF95" w14:textId="3B654CAE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-6.836,14</w:t>
            </w:r>
            <w:proofErr w:type="gramEnd"/>
            <w:proofErr w:type="spellStart"/>
            <w:proofErr w:type="spellEnd"/>
          </w:p>
        </w:tc>
      </w:tr>
      <w:tr w:rsidR="008B3C52" w14:paraId="7D3D148F" w14:textId="77777777" w:rsidTr="002B62C4">
        <w:tc>
          <w:tcPr>
            <w:tcW w:w="2694" w:type="dxa"/>
          </w:tcPr>
          <w:p w14:paraId="29D6E65B" w14:textId="77777777" w:rsidR="008B3C52" w:rsidRPr="003E5F0B" w:rsidRDefault="008B3C52" w:rsidP="007379B0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61" w:type="dxa"/>
          </w:tcPr>
          <w:p w14:paraId="344FFC70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5CDD5F12" w14:textId="0D2F87F4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29 de noviembre,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7B94242F" w14:textId="50C95BD2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-6.836,14</w:t>
            </w:r>
            <w:proofErr w:type="gramEnd"/>
            <w:proofErr w:type="spellStart"/>
            <w:proofErr w:type="spellEnd"/>
          </w:p>
        </w:tc>
      </w:tr>
    </w:tbl>
    <w:p w14:paraId="2B4AAAF6" w14:textId="77777777" w:rsidR="004A43B0" w:rsidRDefault="00C45826" w:rsidP="006442C2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                                               </w:t>
      </w:r>
    </w:p>
    <w:p w14:paraId="6A8D6054" w14:textId="77777777" w:rsidR="004A43B0" w:rsidRDefault="004A43B0" w:rsidP="00E26884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s-ES"/>
        </w:rPr>
      </w:pPr>
    </w:p>
    <w:p w14:paraId="4CB562DD" w14:textId="77777777" w:rsidR="00605DA9" w:rsidRDefault="00605DA9" w:rsidP="00D72B62">
      <w:pPr>
        <w:tabs>
          <w:tab w:val="left" w:pos="2160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US"/>
        </w:rPr>
      </w:pPr>
      <w:r>
        <w:rPr>
          <w:rFonts w:ascii="Book Antiqua" w:hAnsi="Book Antiqua"/>
          <w:sz w:val="24"/>
          <w:szCs w:val="24"/>
          <w:lang w:val="es-US"/>
        </w:rPr>
        <w:t xml:space="preserve">Por favor sírvanse hacer sus pagos vía transferencia bancaria a la cuenta siguiente. Así mismo le pedimos se sirvan verificar con su banco para que cualquier comisión por el uso de un banco intermediario les cargada a su cuenta. </w:t>
      </w:r>
    </w:p>
    <w:p w14:paraId="659E84C9" w14:textId="77777777" w:rsidR="006A237F" w:rsidRPr="00D72B62" w:rsidRDefault="006A237F" w:rsidP="00D72B62">
      <w:pPr>
        <w:tabs>
          <w:tab w:val="left" w:pos="2160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</w:p>
    <w:p w14:paraId="0D58FE52" w14:textId="166541DC" w:rsidR="00605DA9" w:rsidRPr="00E17A31" w:rsidRDefault="00E17A31" w:rsidP="00605DA9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32C04BEF" w14:textId="77777777" w:rsidR="00E17A31" w:rsidRPr="00E17A31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59BF5222" w14:textId="0DACB7C9" w:rsidR="00605DA9" w:rsidRPr="003E5F0B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  <w:r w:rsidR="00605DA9" w:rsidRPr="003E5F0B">
        <w:rPr>
          <w:rFonts w:ascii="Book Antiqua" w:hAnsi="Book Antiqua"/>
          <w:sz w:val="24"/>
          <w:szCs w:val="24"/>
          <w:lang w:val="es-ES"/>
        </w:rPr>
        <w:tab/>
      </w:r>
    </w:p>
    <w:p w14:paraId="31A0239A" w14:textId="77777777" w:rsidR="00E17A31" w:rsidRPr="00E17A31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67829F3D" w14:textId="77777777" w:rsidR="00E17A31" w:rsidRPr="00E17A31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1923CE44" w14:textId="77777777" w:rsidR="00E17A31" w:rsidRPr="003E5F0B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sz w:val="24"/>
          <w:szCs w:val="24"/>
          <w:lang w:val="en-US"/>
        </w:rPr>
        <w:t>xxxxxxxxxxxxxxxxxxxxxxxxxxxxxx</w:t>
      </w:r>
      <w:proofErr w:type="spellEnd"/>
    </w:p>
    <w:p w14:paraId="6BFE85B5" w14:textId="0EBB0E54" w:rsidR="00EE42E1" w:rsidRPr="00542A83" w:rsidRDefault="00EE42E1"/>
    <w:sectPr w:rsidR="00EE42E1" w:rsidRPr="00542A83" w:rsidSect="00E17A31">
      <w:headerReference w:type="default" r:id="rId10"/>
      <w:footerReference w:type="default" r:id="rId11"/>
      <w:pgSz w:w="12240" w:h="15840" w:code="1"/>
      <w:pgMar w:top="1080" w:right="1183" w:bottom="1418" w:left="1276" w:header="90" w:footer="288" w:gutter="0"/>
      <w:pgBorders>
        <w:bottom w:val="single" w:sz="12" w:space="0" w:color="F05C3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26BBD" w14:textId="77777777" w:rsidR="00BA18C5" w:rsidRDefault="00BA18C5" w:rsidP="00171C2B">
      <w:pPr>
        <w:spacing w:after="0" w:line="240" w:lineRule="auto"/>
      </w:pPr>
      <w:r>
        <w:separator/>
      </w:r>
    </w:p>
  </w:endnote>
  <w:endnote w:type="continuationSeparator" w:id="0">
    <w:p w14:paraId="6D182F10" w14:textId="77777777" w:rsidR="00BA18C5" w:rsidRDefault="00BA18C5" w:rsidP="0017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0"/>
      <w:gridCol w:w="2121"/>
    </w:tblGrid>
    <w:tr w:rsidR="005D5839" w:rsidRPr="00EC54B5" w14:paraId="235501CD" w14:textId="77777777" w:rsidTr="00CA1C16">
      <w:trPr>
        <w:trHeight w:val="360"/>
      </w:trPr>
      <w:tc>
        <w:tcPr>
          <w:tcW w:w="3916" w:type="pct"/>
          <w:vAlign w:val="center"/>
        </w:tcPr>
        <w:p w14:paraId="5686950F" w14:textId="1AE6F4B6" w:rsidR="005D5839" w:rsidRPr="00EC54B5" w:rsidRDefault="00826BB9" w:rsidP="005D5839">
          <w:pPr>
            <w:pStyle w:val="Footer"/>
            <w:rPr>
              <w:rFonts w:ascii="Book Antiqua" w:hAnsi="Book Antiqua"/>
              <w:lang w:val="es-ES"/>
            </w:rPr>
          </w:pPr>
          <w:r>
            <w:rPr>
              <w:rFonts w:ascii="Book Antiqua" w:hAnsi="Book Antiqua"/>
              <w:lang w:val="es-ES"/>
            </w:rPr>
            <w:t xml:space="preserve">Nota de </w:t>
          </w:r>
          <w:r w:rsidR="00C31593">
            <w:rPr>
              <w:rFonts w:ascii="Book Antiqua" w:hAnsi="Book Antiqua"/>
              <w:lang w:val="es-ES"/>
            </w:rPr>
            <w:t>Debi</w:t>
          </w:r>
          <w:r w:rsidR="0077420B">
            <w:rPr>
              <w:rFonts w:ascii="Book Antiqua" w:hAnsi="Book Antiqua"/>
              <w:lang w:val="es-ES"/>
            </w:rPr>
            <w:t xml:space="preserve">to </w:t>
          </w:r>
        </w:p>
      </w:tc>
      <w:tc>
        <w:tcPr>
          <w:tcW w:w="1084" w:type="pct"/>
          <w:vAlign w:val="center"/>
        </w:tcPr>
        <w:p w14:paraId="04113619" w14:textId="77777777" w:rsidR="005D5839" w:rsidRPr="00EC54B5" w:rsidRDefault="00000000" w:rsidP="005D5839">
          <w:pPr>
            <w:pStyle w:val="Footer"/>
            <w:jc w:val="right"/>
            <w:rPr>
              <w:rFonts w:ascii="Book Antiqua" w:hAnsi="Book Antiqua"/>
            </w:rPr>
          </w:pPr>
          <w:sdt>
            <w:sdtPr>
              <w:rPr>
                <w:rFonts w:ascii="Book Antiqua" w:hAnsi="Book Antiqua"/>
              </w:rPr>
              <w:id w:val="-1769616900"/>
              <w:docPartObj>
                <w:docPartGallery w:val="Page Numbers (Top of Page)"/>
                <w:docPartUnique/>
              </w:docPartObj>
            </w:sdtPr>
            <w:sdtContent>
              <w:r w:rsidR="005D5839" w:rsidRPr="00EC54B5">
                <w:rPr>
                  <w:rFonts w:ascii="Book Antiqua" w:hAnsi="Book Antiqua"/>
                  <w:lang w:val="es-ES"/>
                </w:rPr>
                <w:t xml:space="preserve">Página 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5D5839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PAGE </w:instrTex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5D5839" w:rsidRPr="00EC54B5">
                <w:rPr>
                  <w:rFonts w:ascii="Book Antiqua" w:hAnsi="Book Antiqua"/>
                  <w:b/>
                  <w:bCs/>
                </w:rPr>
                <w:t>1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  <w:r w:rsidR="005D5839" w:rsidRPr="00EC54B5">
                <w:rPr>
                  <w:rFonts w:ascii="Book Antiqua" w:hAnsi="Book Antiqua"/>
                  <w:lang w:val="es-ES"/>
                </w:rPr>
                <w:t xml:space="preserve"> de 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5D5839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NUMPAGES  </w:instrTex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5D5839" w:rsidRPr="00EC54B5">
                <w:rPr>
                  <w:rFonts w:ascii="Book Antiqua" w:hAnsi="Book Antiqua"/>
                  <w:b/>
                  <w:bCs/>
                </w:rPr>
                <w:t>7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</w:sdtContent>
          </w:sdt>
        </w:p>
      </w:tc>
    </w:tr>
    <w:tr w:rsidR="005D5839" w:rsidRPr="00EC54B5" w14:paraId="2A59A3B1" w14:textId="77777777" w:rsidTr="00CA1C16">
      <w:trPr>
        <w:trHeight w:val="360"/>
      </w:trPr>
      <w:tc>
        <w:tcPr>
          <w:tcW w:w="5000" w:type="pct"/>
          <w:gridSpan w:val="2"/>
          <w:vAlign w:val="center"/>
        </w:tcPr>
        <w:p w14:paraId="0F32C91A" w14:textId="77777777" w:rsidR="005D5839" w:rsidRPr="00EC54B5" w:rsidRDefault="00F209BA" w:rsidP="005D5839">
          <w:pPr>
            <w:pStyle w:val="Foot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>0</w:t>
          </w:r>
          <w:r w:rsidR="007078B2">
            <w:rPr>
              <w:rFonts w:ascii="Book Antiqua" w:hAnsi="Book Antiqua"/>
            </w:rPr>
            <w:t>9</w:t>
          </w:r>
          <w:r w:rsidR="00205069">
            <w:rPr>
              <w:rFonts w:ascii="Book Antiqua" w:hAnsi="Book Antiqua"/>
            </w:rPr>
            <w:t xml:space="preserve"> de </w:t>
          </w:r>
          <w:r w:rsidR="007078B2">
            <w:rPr>
              <w:rFonts w:ascii="Book Antiqua" w:hAnsi="Book Antiqua"/>
            </w:rPr>
            <w:t>febrero</w:t>
          </w:r>
          <w:r w:rsidR="00205069">
            <w:rPr>
              <w:rFonts w:ascii="Book Antiqua" w:hAnsi="Book Antiqua"/>
            </w:rPr>
            <w:t xml:space="preserve"> de 202</w:t>
          </w:r>
          <w:r w:rsidR="007078B2">
            <w:rPr>
              <w:rFonts w:ascii="Book Antiqua" w:hAnsi="Book Antiqua"/>
            </w:rPr>
            <w:t>4</w:t>
          </w:r>
        </w:p>
      </w:tc>
    </w:tr>
  </w:tbl>
  <w:p w14:paraId="4BE98E73" w14:textId="77777777" w:rsidR="005D5839" w:rsidRPr="00173C5A" w:rsidRDefault="005D5839" w:rsidP="005D5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6CB48" w14:textId="77777777" w:rsidR="00BA18C5" w:rsidRDefault="00BA18C5" w:rsidP="00171C2B">
      <w:pPr>
        <w:spacing w:after="0" w:line="240" w:lineRule="auto"/>
      </w:pPr>
      <w:r>
        <w:separator/>
      </w:r>
    </w:p>
  </w:footnote>
  <w:footnote w:type="continuationSeparator" w:id="0">
    <w:p w14:paraId="6A955365" w14:textId="77777777" w:rsidR="00BA18C5" w:rsidRDefault="00BA18C5" w:rsidP="0017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6E6F0" w14:textId="741A3181" w:rsidR="00171C2B" w:rsidRDefault="00E17A31" w:rsidP="001868D8">
    <w:pPr>
      <w:pStyle w:val="Header"/>
      <w:ind w:left="-144" w:firstLine="144"/>
    </w:pPr>
    <w:r>
      <w:rPr>
        <w:noProof/>
      </w:rPr>
      <w:drawing>
        <wp:inline distT="0" distB="0" distL="0" distR="0" wp14:anchorId="2BEA1BD9" wp14:editId="38123E5F">
          <wp:extent cx="762000" cy="762000"/>
          <wp:effectExtent l="0" t="0" r="0" b="0"/>
          <wp:docPr id="1513590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995554" name="Picture 949955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24" cy="762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518A"/>
    <w:multiLevelType w:val="hybridMultilevel"/>
    <w:tmpl w:val="C01C7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3D5392C"/>
    <w:multiLevelType w:val="hybridMultilevel"/>
    <w:tmpl w:val="3E583D04"/>
    <w:lvl w:ilvl="0" w:tplc="0409000F">
      <w:start w:val="1"/>
      <w:numFmt w:val="decimal"/>
      <w:lvlText w:val="%1."/>
      <w:lvlJc w:val="left"/>
      <w:pPr>
        <w:ind w:left="2920" w:hanging="360"/>
      </w:pPr>
    </w:lvl>
    <w:lvl w:ilvl="1" w:tplc="04090019">
      <w:start w:val="1"/>
      <w:numFmt w:val="lowerLetter"/>
      <w:lvlText w:val="%2."/>
      <w:lvlJc w:val="left"/>
      <w:pPr>
        <w:ind w:left="3640" w:hanging="360"/>
      </w:pPr>
    </w:lvl>
    <w:lvl w:ilvl="2" w:tplc="0409001B">
      <w:start w:val="1"/>
      <w:numFmt w:val="lowerRoman"/>
      <w:lvlText w:val="%3."/>
      <w:lvlJc w:val="right"/>
      <w:pPr>
        <w:ind w:left="4360" w:hanging="180"/>
      </w:pPr>
    </w:lvl>
    <w:lvl w:ilvl="3" w:tplc="0409000F">
      <w:start w:val="1"/>
      <w:numFmt w:val="decimal"/>
      <w:lvlText w:val="%4."/>
      <w:lvlJc w:val="left"/>
      <w:pPr>
        <w:ind w:left="5080" w:hanging="360"/>
      </w:pPr>
    </w:lvl>
    <w:lvl w:ilvl="4" w:tplc="04090019">
      <w:start w:val="1"/>
      <w:numFmt w:val="lowerLetter"/>
      <w:lvlText w:val="%5."/>
      <w:lvlJc w:val="left"/>
      <w:pPr>
        <w:ind w:left="5800" w:hanging="360"/>
      </w:pPr>
    </w:lvl>
    <w:lvl w:ilvl="5" w:tplc="0409001B">
      <w:start w:val="1"/>
      <w:numFmt w:val="lowerRoman"/>
      <w:lvlText w:val="%6."/>
      <w:lvlJc w:val="right"/>
      <w:pPr>
        <w:ind w:left="6520" w:hanging="180"/>
      </w:pPr>
    </w:lvl>
    <w:lvl w:ilvl="6" w:tplc="0409000F">
      <w:start w:val="1"/>
      <w:numFmt w:val="decimal"/>
      <w:lvlText w:val="%7."/>
      <w:lvlJc w:val="left"/>
      <w:pPr>
        <w:ind w:left="7240" w:hanging="360"/>
      </w:pPr>
    </w:lvl>
    <w:lvl w:ilvl="7" w:tplc="04090019">
      <w:start w:val="1"/>
      <w:numFmt w:val="lowerLetter"/>
      <w:lvlText w:val="%8."/>
      <w:lvlJc w:val="left"/>
      <w:pPr>
        <w:ind w:left="7960" w:hanging="360"/>
      </w:pPr>
    </w:lvl>
    <w:lvl w:ilvl="8" w:tplc="0409001B">
      <w:start w:val="1"/>
      <w:numFmt w:val="lowerRoman"/>
      <w:lvlText w:val="%9."/>
      <w:lvlJc w:val="right"/>
      <w:pPr>
        <w:ind w:left="8680" w:hanging="180"/>
      </w:pPr>
    </w:lvl>
  </w:abstractNum>
  <w:num w:numId="1" w16cid:durableId="847334381">
    <w:abstractNumId w:val="1"/>
  </w:num>
  <w:num w:numId="2" w16cid:durableId="429012020">
    <w:abstractNumId w:val="1"/>
  </w:num>
  <w:num w:numId="3" w16cid:durableId="26596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2"/>
    <w:rsid w:val="00001FC7"/>
    <w:rsid w:val="000026E7"/>
    <w:rsid w:val="00004E86"/>
    <w:rsid w:val="00011C12"/>
    <w:rsid w:val="00015305"/>
    <w:rsid w:val="00017A9D"/>
    <w:rsid w:val="00022829"/>
    <w:rsid w:val="0003523C"/>
    <w:rsid w:val="0003627F"/>
    <w:rsid w:val="00036E87"/>
    <w:rsid w:val="00040E60"/>
    <w:rsid w:val="00041029"/>
    <w:rsid w:val="00044F93"/>
    <w:rsid w:val="00045B38"/>
    <w:rsid w:val="00055AA5"/>
    <w:rsid w:val="000562E9"/>
    <w:rsid w:val="00060BE2"/>
    <w:rsid w:val="0006456B"/>
    <w:rsid w:val="00076FCD"/>
    <w:rsid w:val="00082411"/>
    <w:rsid w:val="00093402"/>
    <w:rsid w:val="00096E23"/>
    <w:rsid w:val="00097A7A"/>
    <w:rsid w:val="000A00C4"/>
    <w:rsid w:val="000B061D"/>
    <w:rsid w:val="000B3D7D"/>
    <w:rsid w:val="000E38E5"/>
    <w:rsid w:val="000F5A8F"/>
    <w:rsid w:val="001011B1"/>
    <w:rsid w:val="001266DD"/>
    <w:rsid w:val="00127DD4"/>
    <w:rsid w:val="00127EF8"/>
    <w:rsid w:val="00131D3E"/>
    <w:rsid w:val="00135001"/>
    <w:rsid w:val="00135E07"/>
    <w:rsid w:val="001364C8"/>
    <w:rsid w:val="00141588"/>
    <w:rsid w:val="001458DD"/>
    <w:rsid w:val="001638D1"/>
    <w:rsid w:val="0016432C"/>
    <w:rsid w:val="00165DBE"/>
    <w:rsid w:val="00166678"/>
    <w:rsid w:val="001717AF"/>
    <w:rsid w:val="00171C2B"/>
    <w:rsid w:val="00171E07"/>
    <w:rsid w:val="00182FB2"/>
    <w:rsid w:val="0018479C"/>
    <w:rsid w:val="001868D8"/>
    <w:rsid w:val="00190D8D"/>
    <w:rsid w:val="0019741B"/>
    <w:rsid w:val="001A14B1"/>
    <w:rsid w:val="001A3136"/>
    <w:rsid w:val="001A5279"/>
    <w:rsid w:val="001B66B0"/>
    <w:rsid w:val="001B7ED4"/>
    <w:rsid w:val="001C021F"/>
    <w:rsid w:val="001C3A0F"/>
    <w:rsid w:val="001C5224"/>
    <w:rsid w:val="001C7260"/>
    <w:rsid w:val="001C777F"/>
    <w:rsid w:val="001D1C00"/>
    <w:rsid w:val="001D2874"/>
    <w:rsid w:val="001D4446"/>
    <w:rsid w:val="001D496B"/>
    <w:rsid w:val="001D5292"/>
    <w:rsid w:val="001D6E5A"/>
    <w:rsid w:val="001D7C46"/>
    <w:rsid w:val="001E1B09"/>
    <w:rsid w:val="001E2A69"/>
    <w:rsid w:val="001E4856"/>
    <w:rsid w:val="001E4FE4"/>
    <w:rsid w:val="001F69AA"/>
    <w:rsid w:val="00204F3C"/>
    <w:rsid w:val="00205069"/>
    <w:rsid w:val="00210A5F"/>
    <w:rsid w:val="002121E2"/>
    <w:rsid w:val="002144B5"/>
    <w:rsid w:val="00216C4F"/>
    <w:rsid w:val="00223C88"/>
    <w:rsid w:val="00224BBD"/>
    <w:rsid w:val="0022555C"/>
    <w:rsid w:val="00233754"/>
    <w:rsid w:val="002410D0"/>
    <w:rsid w:val="00242724"/>
    <w:rsid w:val="00242F8F"/>
    <w:rsid w:val="00244CFD"/>
    <w:rsid w:val="002506BA"/>
    <w:rsid w:val="0026054A"/>
    <w:rsid w:val="00261432"/>
    <w:rsid w:val="00267500"/>
    <w:rsid w:val="0027114A"/>
    <w:rsid w:val="0027258B"/>
    <w:rsid w:val="002739F2"/>
    <w:rsid w:val="00280A86"/>
    <w:rsid w:val="00281C00"/>
    <w:rsid w:val="00287ADA"/>
    <w:rsid w:val="00292502"/>
    <w:rsid w:val="00292E0F"/>
    <w:rsid w:val="002A7A10"/>
    <w:rsid w:val="002B4FFD"/>
    <w:rsid w:val="002B60E6"/>
    <w:rsid w:val="002B62C4"/>
    <w:rsid w:val="002C0167"/>
    <w:rsid w:val="002C1548"/>
    <w:rsid w:val="002C2F61"/>
    <w:rsid w:val="002C5FA1"/>
    <w:rsid w:val="002C7A9C"/>
    <w:rsid w:val="002D0FD0"/>
    <w:rsid w:val="002D1A60"/>
    <w:rsid w:val="002D77B7"/>
    <w:rsid w:val="002E3472"/>
    <w:rsid w:val="002F084C"/>
    <w:rsid w:val="002F2BD1"/>
    <w:rsid w:val="002F5A90"/>
    <w:rsid w:val="00303199"/>
    <w:rsid w:val="0030370B"/>
    <w:rsid w:val="00315A92"/>
    <w:rsid w:val="0032261D"/>
    <w:rsid w:val="00324602"/>
    <w:rsid w:val="003322B8"/>
    <w:rsid w:val="0034044A"/>
    <w:rsid w:val="0034117F"/>
    <w:rsid w:val="003454B2"/>
    <w:rsid w:val="00346392"/>
    <w:rsid w:val="00346856"/>
    <w:rsid w:val="00356A18"/>
    <w:rsid w:val="00375A4B"/>
    <w:rsid w:val="0037671F"/>
    <w:rsid w:val="00383763"/>
    <w:rsid w:val="0038453D"/>
    <w:rsid w:val="003846CE"/>
    <w:rsid w:val="003969FA"/>
    <w:rsid w:val="003A4CD5"/>
    <w:rsid w:val="003B216D"/>
    <w:rsid w:val="003B7211"/>
    <w:rsid w:val="003B748E"/>
    <w:rsid w:val="003C1C9A"/>
    <w:rsid w:val="003C50CE"/>
    <w:rsid w:val="003C638A"/>
    <w:rsid w:val="003E3690"/>
    <w:rsid w:val="003E5F0B"/>
    <w:rsid w:val="003F6418"/>
    <w:rsid w:val="004003B5"/>
    <w:rsid w:val="00413B48"/>
    <w:rsid w:val="00442AF9"/>
    <w:rsid w:val="00443042"/>
    <w:rsid w:val="004460E1"/>
    <w:rsid w:val="00450A9B"/>
    <w:rsid w:val="00452BA6"/>
    <w:rsid w:val="00456A97"/>
    <w:rsid w:val="0046050E"/>
    <w:rsid w:val="00461A59"/>
    <w:rsid w:val="004645A0"/>
    <w:rsid w:val="00465427"/>
    <w:rsid w:val="004676A9"/>
    <w:rsid w:val="00471F0E"/>
    <w:rsid w:val="004755E2"/>
    <w:rsid w:val="004757EB"/>
    <w:rsid w:val="0047690E"/>
    <w:rsid w:val="00476F99"/>
    <w:rsid w:val="00480F33"/>
    <w:rsid w:val="0049281C"/>
    <w:rsid w:val="00492998"/>
    <w:rsid w:val="00495F2E"/>
    <w:rsid w:val="004A1CAB"/>
    <w:rsid w:val="004A43B0"/>
    <w:rsid w:val="004B1C73"/>
    <w:rsid w:val="004B5186"/>
    <w:rsid w:val="004B5DDC"/>
    <w:rsid w:val="004C11DB"/>
    <w:rsid w:val="004D1525"/>
    <w:rsid w:val="004D34CB"/>
    <w:rsid w:val="004D3C93"/>
    <w:rsid w:val="004E205F"/>
    <w:rsid w:val="004E2629"/>
    <w:rsid w:val="004E3D19"/>
    <w:rsid w:val="005020D3"/>
    <w:rsid w:val="005107C2"/>
    <w:rsid w:val="00510C52"/>
    <w:rsid w:val="00513AC1"/>
    <w:rsid w:val="005221D5"/>
    <w:rsid w:val="00522A52"/>
    <w:rsid w:val="00530075"/>
    <w:rsid w:val="00532430"/>
    <w:rsid w:val="0053328B"/>
    <w:rsid w:val="00534439"/>
    <w:rsid w:val="00536DCF"/>
    <w:rsid w:val="005371BC"/>
    <w:rsid w:val="00541066"/>
    <w:rsid w:val="00542A83"/>
    <w:rsid w:val="00550FC2"/>
    <w:rsid w:val="00555EEC"/>
    <w:rsid w:val="00563815"/>
    <w:rsid w:val="0056413D"/>
    <w:rsid w:val="00581B6D"/>
    <w:rsid w:val="00584BF3"/>
    <w:rsid w:val="005876D6"/>
    <w:rsid w:val="00594637"/>
    <w:rsid w:val="00594FA2"/>
    <w:rsid w:val="00597D9F"/>
    <w:rsid w:val="005B49A7"/>
    <w:rsid w:val="005D013B"/>
    <w:rsid w:val="005D5839"/>
    <w:rsid w:val="005E466C"/>
    <w:rsid w:val="005F0626"/>
    <w:rsid w:val="005F2695"/>
    <w:rsid w:val="005F309F"/>
    <w:rsid w:val="005F33FB"/>
    <w:rsid w:val="00605A60"/>
    <w:rsid w:val="00605DA9"/>
    <w:rsid w:val="00617551"/>
    <w:rsid w:val="00625C26"/>
    <w:rsid w:val="00633C5A"/>
    <w:rsid w:val="006432EF"/>
    <w:rsid w:val="006442C2"/>
    <w:rsid w:val="006542C1"/>
    <w:rsid w:val="0065796E"/>
    <w:rsid w:val="00657B78"/>
    <w:rsid w:val="00662049"/>
    <w:rsid w:val="006678C0"/>
    <w:rsid w:val="006719CC"/>
    <w:rsid w:val="00680115"/>
    <w:rsid w:val="00681CF6"/>
    <w:rsid w:val="00685F86"/>
    <w:rsid w:val="0068656A"/>
    <w:rsid w:val="00692770"/>
    <w:rsid w:val="006965F7"/>
    <w:rsid w:val="00696E31"/>
    <w:rsid w:val="006A237F"/>
    <w:rsid w:val="006B18D1"/>
    <w:rsid w:val="006B26AB"/>
    <w:rsid w:val="006B40F2"/>
    <w:rsid w:val="006B5E7E"/>
    <w:rsid w:val="006B61E0"/>
    <w:rsid w:val="006C507E"/>
    <w:rsid w:val="006C63C9"/>
    <w:rsid w:val="006D1A0B"/>
    <w:rsid w:val="006D477B"/>
    <w:rsid w:val="006D69C0"/>
    <w:rsid w:val="006E2CE5"/>
    <w:rsid w:val="006E5DB1"/>
    <w:rsid w:val="006E5EE8"/>
    <w:rsid w:val="00705BB1"/>
    <w:rsid w:val="007078B2"/>
    <w:rsid w:val="007103CD"/>
    <w:rsid w:val="00711093"/>
    <w:rsid w:val="007113E0"/>
    <w:rsid w:val="00714075"/>
    <w:rsid w:val="00714D4C"/>
    <w:rsid w:val="00733618"/>
    <w:rsid w:val="00734BF9"/>
    <w:rsid w:val="007379B0"/>
    <w:rsid w:val="007436B6"/>
    <w:rsid w:val="007441E1"/>
    <w:rsid w:val="00745C4E"/>
    <w:rsid w:val="00753625"/>
    <w:rsid w:val="00760BB0"/>
    <w:rsid w:val="00766FDE"/>
    <w:rsid w:val="00767511"/>
    <w:rsid w:val="00770D5F"/>
    <w:rsid w:val="007715E0"/>
    <w:rsid w:val="0077420B"/>
    <w:rsid w:val="00776F33"/>
    <w:rsid w:val="007824E4"/>
    <w:rsid w:val="0079137C"/>
    <w:rsid w:val="007A7109"/>
    <w:rsid w:val="007B46C4"/>
    <w:rsid w:val="007C02B2"/>
    <w:rsid w:val="007C5D8A"/>
    <w:rsid w:val="007C6625"/>
    <w:rsid w:val="007C6657"/>
    <w:rsid w:val="007E0668"/>
    <w:rsid w:val="007E55B7"/>
    <w:rsid w:val="007E75E0"/>
    <w:rsid w:val="007F0D27"/>
    <w:rsid w:val="007F4D21"/>
    <w:rsid w:val="007F7EFA"/>
    <w:rsid w:val="00802B26"/>
    <w:rsid w:val="00812A39"/>
    <w:rsid w:val="00812A9C"/>
    <w:rsid w:val="008131F5"/>
    <w:rsid w:val="00815325"/>
    <w:rsid w:val="0081747A"/>
    <w:rsid w:val="00823704"/>
    <w:rsid w:val="00826BB9"/>
    <w:rsid w:val="008304E1"/>
    <w:rsid w:val="008325A3"/>
    <w:rsid w:val="008331EA"/>
    <w:rsid w:val="00837E03"/>
    <w:rsid w:val="0084462A"/>
    <w:rsid w:val="0085177D"/>
    <w:rsid w:val="00856C3F"/>
    <w:rsid w:val="00862E43"/>
    <w:rsid w:val="008674AD"/>
    <w:rsid w:val="008732A7"/>
    <w:rsid w:val="00873BB9"/>
    <w:rsid w:val="00881033"/>
    <w:rsid w:val="00883CE8"/>
    <w:rsid w:val="008872E8"/>
    <w:rsid w:val="008911E9"/>
    <w:rsid w:val="0089301D"/>
    <w:rsid w:val="00896FAC"/>
    <w:rsid w:val="008A181B"/>
    <w:rsid w:val="008A327E"/>
    <w:rsid w:val="008A3309"/>
    <w:rsid w:val="008A6F25"/>
    <w:rsid w:val="008B0835"/>
    <w:rsid w:val="008B3C52"/>
    <w:rsid w:val="008E112D"/>
    <w:rsid w:val="008E37E3"/>
    <w:rsid w:val="008E3884"/>
    <w:rsid w:val="008E563B"/>
    <w:rsid w:val="00901B88"/>
    <w:rsid w:val="00916DAA"/>
    <w:rsid w:val="00916DF2"/>
    <w:rsid w:val="00922DB8"/>
    <w:rsid w:val="0093147C"/>
    <w:rsid w:val="0093229C"/>
    <w:rsid w:val="00935300"/>
    <w:rsid w:val="009355A1"/>
    <w:rsid w:val="00936AFC"/>
    <w:rsid w:val="009375F3"/>
    <w:rsid w:val="00953EF2"/>
    <w:rsid w:val="00961E3E"/>
    <w:rsid w:val="00966643"/>
    <w:rsid w:val="00967939"/>
    <w:rsid w:val="00967BED"/>
    <w:rsid w:val="00973431"/>
    <w:rsid w:val="00975DD2"/>
    <w:rsid w:val="00980F3D"/>
    <w:rsid w:val="009958B7"/>
    <w:rsid w:val="009A39CA"/>
    <w:rsid w:val="009A3C37"/>
    <w:rsid w:val="009B44CF"/>
    <w:rsid w:val="009C4F2B"/>
    <w:rsid w:val="009C5B4C"/>
    <w:rsid w:val="009C64AF"/>
    <w:rsid w:val="009C67F4"/>
    <w:rsid w:val="009D784A"/>
    <w:rsid w:val="009E223D"/>
    <w:rsid w:val="009E3BA2"/>
    <w:rsid w:val="009F0E11"/>
    <w:rsid w:val="009F69CF"/>
    <w:rsid w:val="009F7885"/>
    <w:rsid w:val="00A00A9F"/>
    <w:rsid w:val="00A01689"/>
    <w:rsid w:val="00A01D4E"/>
    <w:rsid w:val="00A14387"/>
    <w:rsid w:val="00A22224"/>
    <w:rsid w:val="00A23D98"/>
    <w:rsid w:val="00A26344"/>
    <w:rsid w:val="00A32792"/>
    <w:rsid w:val="00A3294D"/>
    <w:rsid w:val="00A3342E"/>
    <w:rsid w:val="00A37D29"/>
    <w:rsid w:val="00A41CD3"/>
    <w:rsid w:val="00A52C5C"/>
    <w:rsid w:val="00A678B9"/>
    <w:rsid w:val="00A67C05"/>
    <w:rsid w:val="00A7171C"/>
    <w:rsid w:val="00A77D06"/>
    <w:rsid w:val="00A963AC"/>
    <w:rsid w:val="00AA448C"/>
    <w:rsid w:val="00AB5998"/>
    <w:rsid w:val="00AC281C"/>
    <w:rsid w:val="00AD0EE4"/>
    <w:rsid w:val="00AE0332"/>
    <w:rsid w:val="00AF346E"/>
    <w:rsid w:val="00AF5BBB"/>
    <w:rsid w:val="00B01EC7"/>
    <w:rsid w:val="00B127C4"/>
    <w:rsid w:val="00B143F0"/>
    <w:rsid w:val="00B15C14"/>
    <w:rsid w:val="00B17B61"/>
    <w:rsid w:val="00B232E1"/>
    <w:rsid w:val="00B36021"/>
    <w:rsid w:val="00B4150F"/>
    <w:rsid w:val="00B53962"/>
    <w:rsid w:val="00B54707"/>
    <w:rsid w:val="00B54F25"/>
    <w:rsid w:val="00B55AB0"/>
    <w:rsid w:val="00B5763F"/>
    <w:rsid w:val="00B6059A"/>
    <w:rsid w:val="00B63560"/>
    <w:rsid w:val="00B659E2"/>
    <w:rsid w:val="00B722D3"/>
    <w:rsid w:val="00B810B7"/>
    <w:rsid w:val="00B86551"/>
    <w:rsid w:val="00B92880"/>
    <w:rsid w:val="00B93A23"/>
    <w:rsid w:val="00B9454B"/>
    <w:rsid w:val="00BA18C5"/>
    <w:rsid w:val="00BB35FD"/>
    <w:rsid w:val="00BD3E9B"/>
    <w:rsid w:val="00BD5639"/>
    <w:rsid w:val="00BE2D42"/>
    <w:rsid w:val="00BE3FB9"/>
    <w:rsid w:val="00BF5F4C"/>
    <w:rsid w:val="00BF7927"/>
    <w:rsid w:val="00C0311F"/>
    <w:rsid w:val="00C04ACC"/>
    <w:rsid w:val="00C0534A"/>
    <w:rsid w:val="00C064B0"/>
    <w:rsid w:val="00C107F5"/>
    <w:rsid w:val="00C16888"/>
    <w:rsid w:val="00C31593"/>
    <w:rsid w:val="00C33F21"/>
    <w:rsid w:val="00C36700"/>
    <w:rsid w:val="00C42FF4"/>
    <w:rsid w:val="00C44986"/>
    <w:rsid w:val="00C45826"/>
    <w:rsid w:val="00C539A0"/>
    <w:rsid w:val="00C5463B"/>
    <w:rsid w:val="00C7270F"/>
    <w:rsid w:val="00C77241"/>
    <w:rsid w:val="00C81396"/>
    <w:rsid w:val="00C91102"/>
    <w:rsid w:val="00C96752"/>
    <w:rsid w:val="00CA7365"/>
    <w:rsid w:val="00CA7638"/>
    <w:rsid w:val="00CB0E74"/>
    <w:rsid w:val="00CB1BD4"/>
    <w:rsid w:val="00CB1D2F"/>
    <w:rsid w:val="00CC4FB7"/>
    <w:rsid w:val="00CC5608"/>
    <w:rsid w:val="00CD417F"/>
    <w:rsid w:val="00CD62FE"/>
    <w:rsid w:val="00CE116A"/>
    <w:rsid w:val="00CF09F3"/>
    <w:rsid w:val="00CF0C3F"/>
    <w:rsid w:val="00CF30D2"/>
    <w:rsid w:val="00D03A85"/>
    <w:rsid w:val="00D05191"/>
    <w:rsid w:val="00D1163A"/>
    <w:rsid w:val="00D167AE"/>
    <w:rsid w:val="00D20424"/>
    <w:rsid w:val="00D231FC"/>
    <w:rsid w:val="00D27A68"/>
    <w:rsid w:val="00D334BC"/>
    <w:rsid w:val="00D34DED"/>
    <w:rsid w:val="00D36243"/>
    <w:rsid w:val="00D3754C"/>
    <w:rsid w:val="00D40060"/>
    <w:rsid w:val="00D413D3"/>
    <w:rsid w:val="00D4720A"/>
    <w:rsid w:val="00D47511"/>
    <w:rsid w:val="00D565F0"/>
    <w:rsid w:val="00D622F9"/>
    <w:rsid w:val="00D66CB5"/>
    <w:rsid w:val="00D67936"/>
    <w:rsid w:val="00D67CFF"/>
    <w:rsid w:val="00D70400"/>
    <w:rsid w:val="00D72B62"/>
    <w:rsid w:val="00D7414D"/>
    <w:rsid w:val="00D747B1"/>
    <w:rsid w:val="00D8043C"/>
    <w:rsid w:val="00D82488"/>
    <w:rsid w:val="00DA1E94"/>
    <w:rsid w:val="00DA7F31"/>
    <w:rsid w:val="00DB2038"/>
    <w:rsid w:val="00DB3BF6"/>
    <w:rsid w:val="00DC7FE2"/>
    <w:rsid w:val="00DD1640"/>
    <w:rsid w:val="00DD1870"/>
    <w:rsid w:val="00DE16AA"/>
    <w:rsid w:val="00DE2C27"/>
    <w:rsid w:val="00DE78A3"/>
    <w:rsid w:val="00DF4CA7"/>
    <w:rsid w:val="00DF5A70"/>
    <w:rsid w:val="00E04AE8"/>
    <w:rsid w:val="00E05FC8"/>
    <w:rsid w:val="00E06006"/>
    <w:rsid w:val="00E11BE8"/>
    <w:rsid w:val="00E17A31"/>
    <w:rsid w:val="00E210C1"/>
    <w:rsid w:val="00E23C00"/>
    <w:rsid w:val="00E26884"/>
    <w:rsid w:val="00E302C2"/>
    <w:rsid w:val="00E331DE"/>
    <w:rsid w:val="00E34754"/>
    <w:rsid w:val="00E34A8D"/>
    <w:rsid w:val="00E37E56"/>
    <w:rsid w:val="00E45986"/>
    <w:rsid w:val="00E66674"/>
    <w:rsid w:val="00E707BC"/>
    <w:rsid w:val="00E83DBD"/>
    <w:rsid w:val="00E90C3D"/>
    <w:rsid w:val="00E956E0"/>
    <w:rsid w:val="00E97C92"/>
    <w:rsid w:val="00EA3B0D"/>
    <w:rsid w:val="00EA713C"/>
    <w:rsid w:val="00EB09B5"/>
    <w:rsid w:val="00EB2043"/>
    <w:rsid w:val="00EB7807"/>
    <w:rsid w:val="00EC16DD"/>
    <w:rsid w:val="00EC4565"/>
    <w:rsid w:val="00EC54B5"/>
    <w:rsid w:val="00ED45A7"/>
    <w:rsid w:val="00EE42E1"/>
    <w:rsid w:val="00EE70BF"/>
    <w:rsid w:val="00EF477A"/>
    <w:rsid w:val="00EF6F3B"/>
    <w:rsid w:val="00EF7582"/>
    <w:rsid w:val="00F07023"/>
    <w:rsid w:val="00F128C5"/>
    <w:rsid w:val="00F1303F"/>
    <w:rsid w:val="00F167DB"/>
    <w:rsid w:val="00F209BA"/>
    <w:rsid w:val="00F54E93"/>
    <w:rsid w:val="00F5542B"/>
    <w:rsid w:val="00F62F4C"/>
    <w:rsid w:val="00F655B0"/>
    <w:rsid w:val="00F659DD"/>
    <w:rsid w:val="00F66A86"/>
    <w:rsid w:val="00F80C19"/>
    <w:rsid w:val="00F85126"/>
    <w:rsid w:val="00F91CEE"/>
    <w:rsid w:val="00FA68F9"/>
    <w:rsid w:val="00FC14D2"/>
    <w:rsid w:val="00FD5A35"/>
    <w:rsid w:val="00FE47C8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CF8FE"/>
  <w15:docId w15:val="{CEF6B19C-B607-4299-A84C-69DD962E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2B"/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2B"/>
  </w:style>
  <w:style w:type="paragraph" w:styleId="BalloonText">
    <w:name w:val="Balloon Text"/>
    <w:basedOn w:val="Normal"/>
    <w:link w:val="BalloonTextChar"/>
    <w:uiPriority w:val="99"/>
    <w:semiHidden/>
    <w:unhideWhenUsed/>
    <w:rsid w:val="0017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1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7B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1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7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enBorrallo\OneDrive%20-%20aviabrokersllc\Documents\AviaBroker%20Files\Marlen\Nota%20de%20D&#233;bi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101C8B270BD4083A8D71D0E675F4D" ma:contentTypeVersion="12" ma:contentTypeDescription="Create a new document." ma:contentTypeScope="" ma:versionID="df3a020064daee2d39815a8f6e031b89">
  <xsd:schema xmlns:xsd="http://www.w3.org/2001/XMLSchema" xmlns:xs="http://www.w3.org/2001/XMLSchema" xmlns:p="http://schemas.microsoft.com/office/2006/metadata/properties" xmlns:ns3="f4bcf430-9c9b-47bb-91a6-bf95d09b0b47" xmlns:ns4="deb6b195-883c-4925-a168-26b835a74785" targetNamespace="http://schemas.microsoft.com/office/2006/metadata/properties" ma:root="true" ma:fieldsID="8eba2c0724ab358918d3555ef519bab4" ns3:_="" ns4:_="">
    <xsd:import namespace="f4bcf430-9c9b-47bb-91a6-bf95d09b0b47"/>
    <xsd:import namespace="deb6b195-883c-4925-a168-26b835a74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f430-9c9b-47bb-91a6-bf95d09b0b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b195-883c-4925-a168-26b835a7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598CAE-FC0D-4B50-B0A7-AC250398AF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4D91-6527-406B-996B-D8DF46283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B7DF1B-6458-42FB-95FE-DD35E137D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f430-9c9b-47bb-91a6-bf95d09b0b47"/>
    <ds:schemaRef ds:uri="deb6b195-883c-4925-a168-26b835a74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de Débito.dotx</Template>
  <TotalTime>133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Marlen Borrallo</dc:creator>
  <cp:lastModifiedBy>Manuel Rivera</cp:lastModifiedBy>
  <cp:revision>40</cp:revision>
  <cp:lastPrinted>2022-12-28T19:37:00Z</cp:lastPrinted>
  <dcterms:created xsi:type="dcterms:W3CDTF">2024-07-23T22:27:00Z</dcterms:created>
  <dcterms:modified xsi:type="dcterms:W3CDTF">2025-01-31T16:04:00Z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0x01010088B101C8B270BD4083A8D71D0E675F4D</vt:lpwstr>
  </property>
</Properties>
</file>