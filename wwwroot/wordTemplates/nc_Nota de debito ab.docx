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A4C9" w14:textId="49BC7218" w:rsidR="00D0163B" w:rsidRPr="008559CA" w:rsidRDefault="00A1258F" w:rsidP="00D0163B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 w:rsidRPr="008559CA">
        <w:rPr>
          <w:rFonts w:ascii="Book Antiqua" w:hAnsi="Book Antiqua"/>
          <w:b/>
          <w:bCs/>
          <w:sz w:val="24"/>
          <w:szCs w:val="24"/>
          <w:lang w:val="es-ES"/>
        </w:rPr>
        <w:t>{{</w:t>
      </w:r>
      <w:proofErr w:type="spellStart"/>
      <w:r w:rsidRPr="008559CA">
        <w:rPr>
          <w:rFonts w:ascii="Book Antiqua" w:hAnsi="Book Antiqua"/>
          <w:b/>
          <w:bCs/>
          <w:sz w:val="24"/>
          <w:szCs w:val="24"/>
          <w:lang w:val="es-ES"/>
        </w:rPr>
        <w:t>cedenteNombre</w:t>
      </w:r>
      <w:proofErr w:type="spellEnd"/>
      <w:r w:rsidRPr="008559CA">
        <w:rPr>
          <w:rFonts w:ascii="Book Antiqua" w:hAnsi="Book Antiqua"/>
          <w:b/>
          <w:bCs/>
          <w:sz w:val="24"/>
          <w:szCs w:val="24"/>
          <w:lang w:val="es-ES"/>
        </w:rPr>
        <w:t>}}</w:t>
      </w:r>
    </w:p>
    <w:p w14:paraId="3F759816" w14:textId="0B2A6731" w:rsidR="00D0163B" w:rsidRPr="00AD3FC3" w:rsidRDefault="00A1258F" w:rsidP="00D0163B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AD3FC3">
        <w:rPr>
          <w:rFonts w:ascii="Book Antiqua" w:hAnsi="Book Antiqua"/>
          <w:i/>
          <w:iCs/>
          <w:sz w:val="24"/>
          <w:szCs w:val="24"/>
          <w:lang w:val="es-ES"/>
        </w:rPr>
        <w:t>{{cedenteDireccion1}}</w:t>
      </w:r>
      <w:r w:rsidR="00611D3B">
        <w:rPr>
          <w:rFonts w:ascii="Book Antiqua" w:hAnsi="Book Antiqua"/>
          <w:i/>
          <w:iCs/>
          <w:sz w:val="24"/>
          <w:szCs w:val="24"/>
          <w:lang w:val="es-ES"/>
        </w:rPr>
        <w:t xml:space="preserve"> </w:t>
      </w:r>
      <w:r w:rsidRPr="00AD3FC3">
        <w:rPr>
          <w:rFonts w:ascii="Book Antiqua" w:hAnsi="Book Antiqua"/>
          <w:i/>
          <w:iCs/>
          <w:sz w:val="24"/>
          <w:szCs w:val="24"/>
          <w:lang w:val="es-ES"/>
        </w:rPr>
        <w:t>{{cedenteDireccion2}}</w:t>
      </w:r>
    </w:p>
    <w:p w14:paraId="0AD89BE2" w14:textId="78CDB5FC" w:rsidR="00A1258F" w:rsidRPr="00AD3FC3" w:rsidRDefault="00A1258F" w:rsidP="00D0163B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AD3FC3">
        <w:rPr>
          <w:rFonts w:ascii="Book Antiqua" w:hAnsi="Book Antiqua"/>
          <w:i/>
          <w:iCs/>
          <w:sz w:val="24"/>
          <w:szCs w:val="24"/>
          <w:lang w:val="es-ES"/>
        </w:rPr>
        <w:t>{{cedenteDireccion3}}</w:t>
      </w:r>
    </w:p>
    <w:p w14:paraId="736DE1A9" w14:textId="7C049FFF" w:rsidR="003E5F0B" w:rsidRPr="001868D8" w:rsidRDefault="003E5F0B" w:rsidP="00F53140">
      <w:pPr>
        <w:pBdr>
          <w:top w:val="single" w:sz="4" w:space="4" w:color="auto"/>
          <w:bottom w:val="single" w:sz="4" w:space="4" w:color="auto"/>
        </w:pBdr>
        <w:spacing w:before="240" w:after="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 w:rsidRPr="001868D8">
        <w:rPr>
          <w:rFonts w:ascii="Book Antiqua" w:hAnsi="Book Antiqua"/>
          <w:sz w:val="24"/>
          <w:szCs w:val="24"/>
          <w:lang w:val="es-ES"/>
        </w:rPr>
        <w:t>NOTA DE DÉBITO</w:t>
      </w:r>
      <w:r w:rsidR="009A39CA" w:rsidRPr="001868D8">
        <w:rPr>
          <w:rFonts w:ascii="Book Antiqua" w:hAnsi="Book Antiqua"/>
          <w:sz w:val="24"/>
          <w:szCs w:val="24"/>
          <w:lang w:val="es-ES"/>
        </w:rPr>
        <w:t xml:space="preserve"> </w:t>
      </w:r>
    </w:p>
    <w:p w14:paraId="32BB6325" w14:textId="77777777" w:rsidR="00F53140" w:rsidRDefault="00F53140"/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7"/>
        <w:gridCol w:w="7593"/>
      </w:tblGrid>
      <w:tr w:rsidR="00611D3B" w14:paraId="71E25540" w14:textId="77777777" w:rsidTr="00F53140">
        <w:tc>
          <w:tcPr>
            <w:tcW w:w="2217" w:type="dxa"/>
          </w:tcPr>
          <w:p w14:paraId="747C265E" w14:textId="54A145A2" w:rsidR="00611D3B" w:rsidRDefault="00611D3B" w:rsidP="00D0163B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593" w:type="dxa"/>
          </w:tcPr>
          <w:p w14:paraId="59D8EBFE" w14:textId="2C1E8D62" w:rsidR="00611D3B" w:rsidRDefault="00611D3B" w:rsidP="00D0163B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U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US"/>
              </w:rPr>
              <w:t>tipoRiesgoTexto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US"/>
              </w:rPr>
              <w:t>}}</w:t>
            </w:r>
          </w:p>
        </w:tc>
      </w:tr>
      <w:tr w:rsidR="00611D3B" w14:paraId="0DE91205" w14:textId="77777777" w:rsidTr="00F53140">
        <w:tc>
          <w:tcPr>
            <w:tcW w:w="2217" w:type="dxa"/>
          </w:tcPr>
          <w:p w14:paraId="12ED5A42" w14:textId="55212643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  <w:r w:rsidR="004B7319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 w:rsidRPr="007436B6"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593" w:type="dxa"/>
          </w:tcPr>
          <w:p w14:paraId="36AC5FEF" w14:textId="171405F1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>{{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>aseguradoNombre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US"/>
              </w:rPr>
              <w:t>}}</w:t>
            </w:r>
          </w:p>
        </w:tc>
      </w:tr>
      <w:tr w:rsidR="00611D3B" w14:paraId="2186551A" w14:textId="77777777" w:rsidTr="00F53140">
        <w:tc>
          <w:tcPr>
            <w:tcW w:w="2217" w:type="dxa"/>
          </w:tcPr>
          <w:p w14:paraId="4164F427" w14:textId="3C958C02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2E3472"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7593" w:type="dxa"/>
          </w:tcPr>
          <w:p w14:paraId="58F747B2" w14:textId="4E0A303D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U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US"/>
              </w:rPr>
              <w:t>cedenteNombre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US"/>
              </w:rPr>
              <w:t>}}</w:t>
            </w:r>
          </w:p>
        </w:tc>
      </w:tr>
      <w:tr w:rsidR="00611D3B" w14:paraId="451BA4DA" w14:textId="77777777" w:rsidTr="00F53140">
        <w:tc>
          <w:tcPr>
            <w:tcW w:w="2217" w:type="dxa"/>
          </w:tcPr>
          <w:p w14:paraId="397B8D54" w14:textId="07390E22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593" w:type="dxa"/>
          </w:tcPr>
          <w:p w14:paraId="494C4A53" w14:textId="3EC15214" w:rsidR="00611D3B" w:rsidRPr="00875D4B" w:rsidRDefault="00611D3B" w:rsidP="004B7319">
            <w:pPr>
              <w:spacing w:before="240"/>
              <w:ind w:left="2160" w:hanging="2160"/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Desde: 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cesionDesde</w:t>
            </w:r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}} </w:t>
            </w:r>
            <w:r w:rsidR="00544F0F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hasta</w:t>
            </w:r>
            <w:proofErr w:type="gramEnd"/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:</w:t>
            </w:r>
            <w:r w:rsidR="00994700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{{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cesionHasta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ab/>
            </w: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ab/>
            </w:r>
          </w:p>
          <w:p w14:paraId="53E9A2E9" w14:textId="4448FFAA" w:rsidR="00611D3B" w:rsidRPr="00611D3B" w:rsidRDefault="00611D3B" w:rsidP="004B7319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US"/>
              </w:rPr>
            </w:pPr>
            <w:r w:rsidRPr="00875D4B"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 hora estándar local en la ubicación del asegurado original.</w:t>
            </w:r>
          </w:p>
        </w:tc>
      </w:tr>
      <w:tr w:rsidR="00611D3B" w14:paraId="4C12D542" w14:textId="77777777" w:rsidTr="00F53140">
        <w:tc>
          <w:tcPr>
            <w:tcW w:w="2217" w:type="dxa"/>
          </w:tcPr>
          <w:p w14:paraId="509021BA" w14:textId="0050B479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A658B9">
              <w:rPr>
                <w:rFonts w:ascii="Book Antiqua" w:hAnsi="Book Antiqua"/>
                <w:sz w:val="24"/>
                <w:szCs w:val="24"/>
                <w:lang w:val="es-ES"/>
              </w:rPr>
              <w:t xml:space="preserve">PRIMA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NETA</w:t>
            </w:r>
          </w:p>
        </w:tc>
        <w:tc>
          <w:tcPr>
            <w:tcW w:w="7593" w:type="dxa"/>
          </w:tcPr>
          <w:p w14:paraId="446AB0F1" w14:textId="61A5F0CF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monSimb</w:t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}} </w:t>
            </w:r>
            <w:r w:rsidR="00000E3E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{prima100}}</w:t>
            </w:r>
          </w:p>
        </w:tc>
      </w:tr>
      <w:tr w:rsidR="00611D3B" w14:paraId="7E70444E" w14:textId="77777777" w:rsidTr="00F53140">
        <w:tc>
          <w:tcPr>
            <w:tcW w:w="2217" w:type="dxa"/>
          </w:tcPr>
          <w:p w14:paraId="655DCBAC" w14:textId="5F5107D3" w:rsidR="00611D3B" w:rsidRPr="00A658B9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ORDEN </w:t>
            </w:r>
            <w:r w:rsidR="004A292B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spellStart"/>
            <w:r w:rsidR="008559CA">
              <w:rPr>
                <w:rFonts w:ascii="Book Antiqua" w:hAnsi="Book Antiqua"/>
                <w:sz w:val="24"/>
                <w:szCs w:val="24"/>
                <w:lang w:val="es-ES"/>
              </w:rPr>
              <w:t>nuestraOrden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}}%</w:t>
            </w:r>
          </w:p>
        </w:tc>
        <w:tc>
          <w:tcPr>
            <w:tcW w:w="7593" w:type="dxa"/>
          </w:tcPr>
          <w:p w14:paraId="5A5B5F9F" w14:textId="36140F90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monSimb</w:t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}} </w:t>
            </w:r>
            <w:r w:rsidR="00000E3E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spellStart"/>
            <w:r w:rsidR="00D46F3D">
              <w:rPr>
                <w:rFonts w:ascii="Book Antiqua" w:hAnsi="Book Antiqua"/>
                <w:sz w:val="24"/>
                <w:szCs w:val="24"/>
                <w:lang w:val="es-ES"/>
              </w:rPr>
              <w:t>primaNeta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</w:tr>
      <w:tr w:rsidR="00611D3B" w14:paraId="4CA097C7" w14:textId="77777777" w:rsidTr="00F53140">
        <w:tc>
          <w:tcPr>
            <w:tcW w:w="2217" w:type="dxa"/>
          </w:tcPr>
          <w:p w14:paraId="0E3A2B39" w14:textId="6AA69B4C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7593" w:type="dxa"/>
          </w:tcPr>
          <w:p w14:paraId="6898E546" w14:textId="42A62356" w:rsidR="00611D3B" w:rsidRDefault="00611D3B" w:rsidP="004B7319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monSimb</w:t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  <w:r w:rsidR="004A292B">
              <w:rPr>
                <w:rFonts w:ascii="Book Antiqua" w:hAnsi="Book Antiqua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 {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{</w:t>
            </w:r>
            <w:proofErr w:type="spellStart"/>
            <w:r w:rsidR="00D46F3D">
              <w:rPr>
                <w:rFonts w:ascii="Book Antiqua" w:hAnsi="Book Antiqua"/>
                <w:sz w:val="24"/>
                <w:szCs w:val="24"/>
                <w:lang w:val="es-ES"/>
              </w:rPr>
              <w:t>primaNeta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}} Prima neta a favor de Avía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, LLC</w:t>
            </w:r>
          </w:p>
        </w:tc>
      </w:tr>
    </w:tbl>
    <w:p w14:paraId="58F23576" w14:textId="77777777" w:rsidR="00611D3B" w:rsidRDefault="00611D3B" w:rsidP="00D0163B">
      <w:pPr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14:paraId="362529FD" w14:textId="77777777" w:rsidR="00D72B62" w:rsidRDefault="00D72B62" w:rsidP="00C42FF4">
      <w:pPr>
        <w:tabs>
          <w:tab w:val="left" w:pos="216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</w:p>
    <w:tbl>
      <w:tblPr>
        <w:tblStyle w:val="TableGrid"/>
        <w:tblW w:w="978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0"/>
        <w:gridCol w:w="2374"/>
        <w:gridCol w:w="2116"/>
        <w:gridCol w:w="2301"/>
        <w:gridCol w:w="1970"/>
      </w:tblGrid>
      <w:tr w:rsidR="00AD3FC3" w14:paraId="51EB69F0" w14:textId="77777777" w:rsidTr="00AC68E7">
        <w:tc>
          <w:tcPr>
            <w:tcW w:w="9781" w:type="dxa"/>
            <w:gridSpan w:val="5"/>
          </w:tcPr>
          <w:p w14:paraId="79FBF4CE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GARANTÍA DE PAGO DE PRIMAS</w:t>
            </w:r>
          </w:p>
        </w:tc>
      </w:tr>
      <w:tr w:rsidR="00AD3FC3" w14:paraId="0255808F" w14:textId="77777777" w:rsidTr="00AC68E7">
        <w:tc>
          <w:tcPr>
            <w:tcW w:w="2060" w:type="dxa"/>
          </w:tcPr>
          <w:p w14:paraId="4F4BF3A1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952" w:type="dxa"/>
          </w:tcPr>
          <w:p w14:paraId="2FCE405B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758" w:type="dxa"/>
          </w:tcPr>
          <w:p w14:paraId="1687A6DF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430" w:type="dxa"/>
          </w:tcPr>
          <w:p w14:paraId="6D197B3F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2581" w:type="dxa"/>
          </w:tcPr>
          <w:p w14:paraId="059A0F9C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AD3FC3" w14:paraId="7662A580" w14:textId="77777777" w:rsidTr="00AC68E7">
        <w:tc>
          <w:tcPr>
            <w:tcW w:w="2060" w:type="dxa"/>
          </w:tcPr>
          <w:p w14:paraId="253199DC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cuotas.fecha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1952" w:type="dxa"/>
          </w:tcPr>
          <w:p w14:paraId="7AE85155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cuotas.fechaVenc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758" w:type="dxa"/>
          </w:tcPr>
          <w:p w14:paraId="3D851481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cuotas.numero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  <w:tc>
          <w:tcPr>
            <w:tcW w:w="2430" w:type="dxa"/>
          </w:tcPr>
          <w:p w14:paraId="35705E9F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cuotas.monSimb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2581" w:type="dxa"/>
          </w:tcPr>
          <w:p w14:paraId="32EAD7B9" w14:textId="77777777" w:rsidR="00AD3FC3" w:rsidRDefault="00AD3FC3" w:rsidP="00D77A02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cuotas.monto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</w:tr>
    </w:tbl>
    <w:p w14:paraId="58FA5CAB" w14:textId="4378178F" w:rsidR="0068213C" w:rsidRDefault="0068213C" w:rsidP="00466243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  <w:r>
        <w:rPr>
          <w:rFonts w:ascii="Book Antiqua" w:hAnsi="Book Antiqua"/>
          <w:sz w:val="24"/>
          <w:szCs w:val="24"/>
          <w:lang w:val="es-ES"/>
        </w:rPr>
        <w:tab/>
      </w:r>
    </w:p>
    <w:p w14:paraId="5B07DD61" w14:textId="3CF67C12" w:rsidR="00605DA9" w:rsidRDefault="00C45826" w:rsidP="004B7319">
      <w:pPr>
        <w:spacing w:after="0" w:line="240" w:lineRule="auto"/>
        <w:ind w:left="90" w:hanging="90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</w:t>
      </w:r>
      <w:r w:rsidR="00605DA9" w:rsidRPr="003E5F0B"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14:paraId="3722874C" w14:textId="77777777" w:rsidR="006A237F" w:rsidRPr="00D72B62" w:rsidRDefault="006A237F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3012C10A" w14:textId="54F32CBF" w:rsidR="00605DA9" w:rsidRPr="003E5F0B" w:rsidRDefault="00605DA9" w:rsidP="00605DA9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3E5F0B">
        <w:rPr>
          <w:rFonts w:ascii="Book Antiqua" w:hAnsi="Book Antiqua"/>
          <w:sz w:val="24"/>
          <w:szCs w:val="24"/>
          <w:lang w:val="en-US"/>
        </w:rPr>
        <w:t>Bank of America</w:t>
      </w:r>
    </w:p>
    <w:p w14:paraId="5A847A84" w14:textId="77777777" w:rsidR="00605DA9" w:rsidRPr="003E5F0B" w:rsidRDefault="00605DA9" w:rsidP="00605DA9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3E5F0B">
        <w:rPr>
          <w:rFonts w:ascii="Book Antiqua" w:hAnsi="Book Antiqua"/>
          <w:sz w:val="24"/>
          <w:szCs w:val="24"/>
          <w:lang w:val="en-US"/>
        </w:rPr>
        <w:t>2308 Ponce de Leon Boulevard</w:t>
      </w:r>
    </w:p>
    <w:p w14:paraId="275D0AA6" w14:textId="77777777" w:rsidR="00605DA9" w:rsidRPr="003E5F0B" w:rsidRDefault="00605DA9" w:rsidP="00605DA9">
      <w:pPr>
        <w:tabs>
          <w:tab w:val="left" w:pos="402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Coral Gables, FL 33134</w:t>
      </w:r>
      <w:r w:rsidRPr="003E5F0B">
        <w:rPr>
          <w:rFonts w:ascii="Book Antiqua" w:hAnsi="Book Antiqua"/>
          <w:sz w:val="24"/>
          <w:szCs w:val="24"/>
          <w:lang w:val="es-ES"/>
        </w:rPr>
        <w:tab/>
      </w:r>
    </w:p>
    <w:p w14:paraId="376E3CF9" w14:textId="77777777" w:rsidR="00605DA9" w:rsidRPr="003E5F0B" w:rsidRDefault="00605DA9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ABA: 026009593</w:t>
      </w:r>
    </w:p>
    <w:p w14:paraId="1B25FEEA" w14:textId="77777777" w:rsidR="00605DA9" w:rsidRPr="003E5F0B" w:rsidRDefault="00605DA9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Swift No.: BOFAUS3N</w:t>
      </w:r>
    </w:p>
    <w:p w14:paraId="1BB12469" w14:textId="77777777" w:rsidR="00605DA9" w:rsidRPr="00356A18" w:rsidRDefault="00605DA9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 w:rsidRPr="003E5F0B">
        <w:rPr>
          <w:rFonts w:ascii="Book Antiqua" w:hAnsi="Book Antiqua"/>
          <w:sz w:val="24"/>
          <w:szCs w:val="24"/>
          <w:lang w:val="es-ES"/>
        </w:rPr>
        <w:t>Cuenta No.: 229004911277</w:t>
      </w:r>
    </w:p>
    <w:sectPr w:rsidR="00605DA9" w:rsidRPr="00356A18" w:rsidSect="00EC54B5">
      <w:headerReference w:type="default" r:id="rId10"/>
      <w:footerReference w:type="default" r:id="rId11"/>
      <w:pgSz w:w="12240" w:h="15840" w:code="1"/>
      <w:pgMar w:top="1418" w:right="1183" w:bottom="1418" w:left="1276" w:header="432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DA00" w14:textId="77777777" w:rsidR="00922561" w:rsidRDefault="00922561" w:rsidP="00171C2B">
      <w:pPr>
        <w:spacing w:after="0" w:line="240" w:lineRule="auto"/>
      </w:pPr>
      <w:r>
        <w:separator/>
      </w:r>
    </w:p>
  </w:endnote>
  <w:endnote w:type="continuationSeparator" w:id="0">
    <w:p w14:paraId="2EAB66FC" w14:textId="77777777" w:rsidR="00922561" w:rsidRDefault="00922561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6C8CAFCA" w14:textId="77777777" w:rsidTr="00CA1C16">
      <w:trPr>
        <w:trHeight w:val="360"/>
      </w:trPr>
      <w:tc>
        <w:tcPr>
          <w:tcW w:w="3916" w:type="pct"/>
          <w:vAlign w:val="center"/>
        </w:tcPr>
        <w:p w14:paraId="7C0916F7" w14:textId="482EA8C4" w:rsidR="005D5839" w:rsidRPr="00EC54B5" w:rsidRDefault="00826BB9" w:rsidP="005D5839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  <w:r w:rsidR="00A1258F">
            <w:rPr>
              <w:rFonts w:ascii="Book Antiqua" w:hAnsi="Book Antiqua"/>
              <w:lang w:val="es-ES"/>
            </w:rPr>
            <w:t>{{</w:t>
          </w:r>
          <w:proofErr w:type="spellStart"/>
          <w:r w:rsidR="00A1258F">
            <w:rPr>
              <w:rFonts w:ascii="Book Antiqua" w:hAnsi="Book Antiqua"/>
              <w:lang w:val="es-ES"/>
            </w:rPr>
            <w:t>aseguradoNombre</w:t>
          </w:r>
          <w:proofErr w:type="spellEnd"/>
          <w:r w:rsidR="00A1258F">
            <w:rPr>
              <w:rFonts w:ascii="Book Antiqua" w:hAnsi="Book Antiqua"/>
              <w:lang w:val="es-ES"/>
            </w:rPr>
            <w:t>}}</w:t>
          </w:r>
        </w:p>
      </w:tc>
      <w:tc>
        <w:tcPr>
          <w:tcW w:w="1084" w:type="pct"/>
          <w:vAlign w:val="center"/>
        </w:tcPr>
        <w:p w14:paraId="03C30B14" w14:textId="2DD5B080" w:rsidR="005D5839" w:rsidRPr="00EC54B5" w:rsidRDefault="00922561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0F209FE6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6C40DB0E" w14:textId="64301F68" w:rsidR="005D5839" w:rsidRPr="00EC54B5" w:rsidRDefault="008559CA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{{</w:t>
          </w:r>
          <w:proofErr w:type="spellStart"/>
          <w:r>
            <w:rPr>
              <w:rFonts w:ascii="Book Antiqua" w:hAnsi="Book Antiqua"/>
            </w:rPr>
            <w:t>today</w:t>
          </w:r>
          <w:proofErr w:type="spellEnd"/>
          <w:r>
            <w:rPr>
              <w:rFonts w:ascii="Book Antiqua" w:hAnsi="Book Antiqua"/>
            </w:rPr>
            <w:t>}}</w:t>
          </w:r>
        </w:p>
      </w:tc>
    </w:tr>
  </w:tbl>
  <w:p w14:paraId="71A2FF1D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1BCD" w14:textId="77777777" w:rsidR="00922561" w:rsidRDefault="00922561" w:rsidP="00171C2B">
      <w:pPr>
        <w:spacing w:after="0" w:line="240" w:lineRule="auto"/>
      </w:pPr>
      <w:r>
        <w:separator/>
      </w:r>
    </w:p>
  </w:footnote>
  <w:footnote w:type="continuationSeparator" w:id="0">
    <w:p w14:paraId="1C3ACF8F" w14:textId="77777777" w:rsidR="00922561" w:rsidRDefault="00922561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837E" w14:textId="77777777" w:rsidR="00171C2B" w:rsidRDefault="00B722D3" w:rsidP="001868D8">
    <w:pPr>
      <w:pStyle w:val="Header"/>
      <w:ind w:left="-144" w:firstLine="144"/>
    </w:pPr>
    <w:r>
      <w:rPr>
        <w:noProof/>
        <w:lang w:eastAsia="es-VE"/>
      </w:rPr>
      <w:drawing>
        <wp:inline distT="0" distB="0" distL="0" distR="0" wp14:anchorId="58E74FBA" wp14:editId="3CEA7F24">
          <wp:extent cx="6210935" cy="881380"/>
          <wp:effectExtent l="0" t="0" r="0" b="0"/>
          <wp:docPr id="95" name="0 Imagen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0 Imagen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" r="1999"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881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4B7648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0E3E"/>
    <w:rsid w:val="00001FC7"/>
    <w:rsid w:val="000026E7"/>
    <w:rsid w:val="00004E86"/>
    <w:rsid w:val="00011C12"/>
    <w:rsid w:val="00015305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E38E5"/>
    <w:rsid w:val="000F5A8F"/>
    <w:rsid w:val="001011B1"/>
    <w:rsid w:val="001266DD"/>
    <w:rsid w:val="00127DD4"/>
    <w:rsid w:val="00127EF8"/>
    <w:rsid w:val="00135001"/>
    <w:rsid w:val="00135E07"/>
    <w:rsid w:val="00141588"/>
    <w:rsid w:val="001458DD"/>
    <w:rsid w:val="001638D1"/>
    <w:rsid w:val="0016432C"/>
    <w:rsid w:val="00165DBE"/>
    <w:rsid w:val="00166678"/>
    <w:rsid w:val="001717AF"/>
    <w:rsid w:val="00171C2B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77F"/>
    <w:rsid w:val="001D1C00"/>
    <w:rsid w:val="001D2874"/>
    <w:rsid w:val="001D496B"/>
    <w:rsid w:val="001D5292"/>
    <w:rsid w:val="001D6E5A"/>
    <w:rsid w:val="001D7C46"/>
    <w:rsid w:val="001E1B09"/>
    <w:rsid w:val="001E2A69"/>
    <w:rsid w:val="001E4FE4"/>
    <w:rsid w:val="001F69AA"/>
    <w:rsid w:val="00204F3C"/>
    <w:rsid w:val="00205069"/>
    <w:rsid w:val="00210A5F"/>
    <w:rsid w:val="002121E2"/>
    <w:rsid w:val="002144B5"/>
    <w:rsid w:val="00224BBD"/>
    <w:rsid w:val="0022555C"/>
    <w:rsid w:val="00233754"/>
    <w:rsid w:val="002410D0"/>
    <w:rsid w:val="00242F8F"/>
    <w:rsid w:val="00244CFD"/>
    <w:rsid w:val="0026054A"/>
    <w:rsid w:val="00261432"/>
    <w:rsid w:val="00267500"/>
    <w:rsid w:val="0027114A"/>
    <w:rsid w:val="002739F2"/>
    <w:rsid w:val="00280A86"/>
    <w:rsid w:val="00287ADA"/>
    <w:rsid w:val="00292502"/>
    <w:rsid w:val="00292E0F"/>
    <w:rsid w:val="002A7A10"/>
    <w:rsid w:val="002B4FFD"/>
    <w:rsid w:val="002C0167"/>
    <w:rsid w:val="002C1548"/>
    <w:rsid w:val="002C2F61"/>
    <w:rsid w:val="002C5FA1"/>
    <w:rsid w:val="002D0FD0"/>
    <w:rsid w:val="002D77B7"/>
    <w:rsid w:val="002E3472"/>
    <w:rsid w:val="002F084C"/>
    <w:rsid w:val="002F2BD1"/>
    <w:rsid w:val="002F5A90"/>
    <w:rsid w:val="00303199"/>
    <w:rsid w:val="0030370B"/>
    <w:rsid w:val="00310F0E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28EC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6243"/>
    <w:rsid w:val="004676A9"/>
    <w:rsid w:val="00471F0E"/>
    <w:rsid w:val="004755E2"/>
    <w:rsid w:val="004757EB"/>
    <w:rsid w:val="0047687A"/>
    <w:rsid w:val="00476F99"/>
    <w:rsid w:val="00480F33"/>
    <w:rsid w:val="0049281C"/>
    <w:rsid w:val="00492998"/>
    <w:rsid w:val="00495F2E"/>
    <w:rsid w:val="004A1CAB"/>
    <w:rsid w:val="004A292B"/>
    <w:rsid w:val="004A43B0"/>
    <w:rsid w:val="004B1C73"/>
    <w:rsid w:val="004B5186"/>
    <w:rsid w:val="004B5DDC"/>
    <w:rsid w:val="004B7319"/>
    <w:rsid w:val="004C11DB"/>
    <w:rsid w:val="004D1525"/>
    <w:rsid w:val="004D3C93"/>
    <w:rsid w:val="004E205F"/>
    <w:rsid w:val="004E3D19"/>
    <w:rsid w:val="005020D3"/>
    <w:rsid w:val="00510C52"/>
    <w:rsid w:val="00513AC1"/>
    <w:rsid w:val="00522A52"/>
    <w:rsid w:val="005248FC"/>
    <w:rsid w:val="00530075"/>
    <w:rsid w:val="00532430"/>
    <w:rsid w:val="0053328B"/>
    <w:rsid w:val="00534439"/>
    <w:rsid w:val="00536DCF"/>
    <w:rsid w:val="005371BC"/>
    <w:rsid w:val="00541066"/>
    <w:rsid w:val="00544F0F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1D3B"/>
    <w:rsid w:val="00617551"/>
    <w:rsid w:val="00625C26"/>
    <w:rsid w:val="00633C5A"/>
    <w:rsid w:val="006432EF"/>
    <w:rsid w:val="006442C2"/>
    <w:rsid w:val="00657B78"/>
    <w:rsid w:val="00662049"/>
    <w:rsid w:val="00666BEC"/>
    <w:rsid w:val="006678C0"/>
    <w:rsid w:val="006719CC"/>
    <w:rsid w:val="00680115"/>
    <w:rsid w:val="00681CF6"/>
    <w:rsid w:val="0068213C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C507E"/>
    <w:rsid w:val="006C63C9"/>
    <w:rsid w:val="006D1A0B"/>
    <w:rsid w:val="006D477B"/>
    <w:rsid w:val="006D69C0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262DB"/>
    <w:rsid w:val="00734BF9"/>
    <w:rsid w:val="007436B6"/>
    <w:rsid w:val="007441E1"/>
    <w:rsid w:val="00753625"/>
    <w:rsid w:val="00760BB0"/>
    <w:rsid w:val="00766FDE"/>
    <w:rsid w:val="00767511"/>
    <w:rsid w:val="007715E0"/>
    <w:rsid w:val="0077420B"/>
    <w:rsid w:val="007824E4"/>
    <w:rsid w:val="0079137C"/>
    <w:rsid w:val="007A7109"/>
    <w:rsid w:val="007B46C4"/>
    <w:rsid w:val="007C02B2"/>
    <w:rsid w:val="007C5D8A"/>
    <w:rsid w:val="007C6625"/>
    <w:rsid w:val="007C6657"/>
    <w:rsid w:val="007E55B7"/>
    <w:rsid w:val="007E75E0"/>
    <w:rsid w:val="007F0D27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59CA"/>
    <w:rsid w:val="00856C3F"/>
    <w:rsid w:val="00862E43"/>
    <w:rsid w:val="008674AD"/>
    <w:rsid w:val="008732A7"/>
    <w:rsid w:val="00873BB9"/>
    <w:rsid w:val="00881033"/>
    <w:rsid w:val="00883CE8"/>
    <w:rsid w:val="008911E9"/>
    <w:rsid w:val="0089301D"/>
    <w:rsid w:val="00896FAC"/>
    <w:rsid w:val="008A181B"/>
    <w:rsid w:val="008A327E"/>
    <w:rsid w:val="008A3309"/>
    <w:rsid w:val="008A6F25"/>
    <w:rsid w:val="008E112D"/>
    <w:rsid w:val="008E128C"/>
    <w:rsid w:val="008E37E3"/>
    <w:rsid w:val="008E3884"/>
    <w:rsid w:val="008E563B"/>
    <w:rsid w:val="00901B88"/>
    <w:rsid w:val="00916DAA"/>
    <w:rsid w:val="00916DF2"/>
    <w:rsid w:val="00922561"/>
    <w:rsid w:val="00922DB8"/>
    <w:rsid w:val="0093147C"/>
    <w:rsid w:val="0093229C"/>
    <w:rsid w:val="00935300"/>
    <w:rsid w:val="009355A1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4700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258F"/>
    <w:rsid w:val="00A14387"/>
    <w:rsid w:val="00A22224"/>
    <w:rsid w:val="00A23D98"/>
    <w:rsid w:val="00A26344"/>
    <w:rsid w:val="00A32792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C68E7"/>
    <w:rsid w:val="00AD0EE4"/>
    <w:rsid w:val="00AD3FC3"/>
    <w:rsid w:val="00AE0332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763F"/>
    <w:rsid w:val="00B6059A"/>
    <w:rsid w:val="00B63560"/>
    <w:rsid w:val="00B659E2"/>
    <w:rsid w:val="00B6723B"/>
    <w:rsid w:val="00B722D3"/>
    <w:rsid w:val="00B810B7"/>
    <w:rsid w:val="00B86551"/>
    <w:rsid w:val="00B92880"/>
    <w:rsid w:val="00B93A23"/>
    <w:rsid w:val="00B9454B"/>
    <w:rsid w:val="00BB35FD"/>
    <w:rsid w:val="00BD3E9B"/>
    <w:rsid w:val="00BD5639"/>
    <w:rsid w:val="00BE2D42"/>
    <w:rsid w:val="00BF5F4C"/>
    <w:rsid w:val="00BF7927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163B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40060"/>
    <w:rsid w:val="00D413D3"/>
    <w:rsid w:val="00D46F3D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B2038"/>
    <w:rsid w:val="00DB3BF6"/>
    <w:rsid w:val="00DC7FE2"/>
    <w:rsid w:val="00DD1640"/>
    <w:rsid w:val="00DD1870"/>
    <w:rsid w:val="00DD32A6"/>
    <w:rsid w:val="00DE16AA"/>
    <w:rsid w:val="00DE2C27"/>
    <w:rsid w:val="00DE78A3"/>
    <w:rsid w:val="00DF5A70"/>
    <w:rsid w:val="00DF7361"/>
    <w:rsid w:val="00E04AE8"/>
    <w:rsid w:val="00E05FC8"/>
    <w:rsid w:val="00E06006"/>
    <w:rsid w:val="00E0782B"/>
    <w:rsid w:val="00E11BE8"/>
    <w:rsid w:val="00E210C1"/>
    <w:rsid w:val="00E26884"/>
    <w:rsid w:val="00E302C2"/>
    <w:rsid w:val="00E331DE"/>
    <w:rsid w:val="00E34A8D"/>
    <w:rsid w:val="00E37E56"/>
    <w:rsid w:val="00E45986"/>
    <w:rsid w:val="00E6300E"/>
    <w:rsid w:val="00E66674"/>
    <w:rsid w:val="00E707BC"/>
    <w:rsid w:val="00E83DBD"/>
    <w:rsid w:val="00E90C3D"/>
    <w:rsid w:val="00E956E0"/>
    <w:rsid w:val="00EA3B0D"/>
    <w:rsid w:val="00EA713C"/>
    <w:rsid w:val="00EB09B5"/>
    <w:rsid w:val="00EB2043"/>
    <w:rsid w:val="00EB7807"/>
    <w:rsid w:val="00EC16DD"/>
    <w:rsid w:val="00EC54B5"/>
    <w:rsid w:val="00ED45A7"/>
    <w:rsid w:val="00EE70BF"/>
    <w:rsid w:val="00EF477A"/>
    <w:rsid w:val="00EF7582"/>
    <w:rsid w:val="00F07023"/>
    <w:rsid w:val="00F128C5"/>
    <w:rsid w:val="00F1303F"/>
    <w:rsid w:val="00F16CAC"/>
    <w:rsid w:val="00F209BA"/>
    <w:rsid w:val="00F53140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98FB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26</cp:revision>
  <cp:lastPrinted>2022-12-28T19:37:00Z</cp:lastPrinted>
  <dcterms:created xsi:type="dcterms:W3CDTF">2023-09-06T15:42:00Z</dcterms:created>
  <dcterms:modified xsi:type="dcterms:W3CDTF">2025-05-08T14:06:00Z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