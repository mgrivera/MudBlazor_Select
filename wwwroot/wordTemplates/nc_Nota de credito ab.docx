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D0B50" w14:textId="7EFD5BC5" w:rsidR="009C3E72" w:rsidRPr="00D454A1" w:rsidRDefault="00413AF6" w:rsidP="00E32290">
      <w:pPr>
        <w:spacing w:after="0" w:line="240" w:lineRule="auto"/>
        <w:jc w:val="both"/>
        <w:rPr>
          <w:rFonts w:ascii="Book Antiqua" w:hAnsi="Book Antiqua"/>
          <w:b/>
          <w:bCs/>
          <w:sz w:val="24"/>
          <w:szCs w:val="24"/>
          <w:lang w:val="es-419"/>
        </w:rPr>
      </w:pPr>
      <w:r w:rsidRPr="00D454A1">
        <w:rPr>
          <w:rFonts w:ascii="Book Antiqua" w:hAnsi="Book Antiqua"/>
          <w:b/>
          <w:bCs/>
          <w:sz w:val="24"/>
          <w:szCs w:val="24"/>
          <w:lang w:val="es-419"/>
        </w:rPr>
        <w:t>{{</w:t>
      </w:r>
      <w:proofErr w:type="spellStart"/>
      <w:r w:rsidR="003F1C74" w:rsidRPr="00D454A1">
        <w:rPr>
          <w:rFonts w:ascii="Book Antiqua" w:hAnsi="Book Antiqua"/>
          <w:b/>
          <w:bCs/>
          <w:sz w:val="24"/>
          <w:szCs w:val="24"/>
          <w:lang w:val="es-419"/>
        </w:rPr>
        <w:t>reaseguradorNombre</w:t>
      </w:r>
      <w:proofErr w:type="spellEnd"/>
      <w:r w:rsidRPr="00D454A1">
        <w:rPr>
          <w:rFonts w:ascii="Book Antiqua" w:hAnsi="Book Antiqua"/>
          <w:b/>
          <w:bCs/>
          <w:sz w:val="24"/>
          <w:szCs w:val="24"/>
          <w:lang w:val="es-419"/>
        </w:rPr>
        <w:t>}}</w:t>
      </w:r>
    </w:p>
    <w:p w14:paraId="637BC40E" w14:textId="123839F2" w:rsidR="00E32290" w:rsidRPr="00874AD1" w:rsidRDefault="003F1C74" w:rsidP="00E32290">
      <w:pPr>
        <w:spacing w:after="0" w:line="240" w:lineRule="auto"/>
        <w:jc w:val="both"/>
        <w:rPr>
          <w:rFonts w:ascii="Book Antiqua" w:hAnsi="Book Antiqua"/>
          <w:i/>
          <w:iCs/>
          <w:sz w:val="24"/>
          <w:szCs w:val="24"/>
          <w:lang w:val="es-419"/>
        </w:rPr>
      </w:pPr>
      <w:r w:rsidRPr="00874AD1">
        <w:rPr>
          <w:rFonts w:ascii="Book Antiqua" w:hAnsi="Book Antiqua"/>
          <w:i/>
          <w:iCs/>
          <w:sz w:val="24"/>
          <w:szCs w:val="24"/>
          <w:lang w:val="es-419"/>
        </w:rPr>
        <w:t>{{reaseguradorDireccion1}}</w:t>
      </w:r>
    </w:p>
    <w:p w14:paraId="2AE7EB14" w14:textId="163672D5" w:rsidR="00E32290" w:rsidRPr="00874AD1" w:rsidRDefault="003F1C74" w:rsidP="00E32290">
      <w:pPr>
        <w:spacing w:after="0" w:line="240" w:lineRule="auto"/>
        <w:jc w:val="both"/>
        <w:rPr>
          <w:rFonts w:ascii="Book Antiqua" w:hAnsi="Book Antiqua"/>
          <w:i/>
          <w:iCs/>
          <w:sz w:val="24"/>
          <w:szCs w:val="24"/>
          <w:lang w:val="es-419"/>
        </w:rPr>
      </w:pPr>
      <w:r w:rsidRPr="00874AD1">
        <w:rPr>
          <w:rFonts w:ascii="Book Antiqua" w:hAnsi="Book Antiqua"/>
          <w:i/>
          <w:iCs/>
          <w:sz w:val="24"/>
          <w:szCs w:val="24"/>
          <w:lang w:val="es-419"/>
        </w:rPr>
        <w:t>{{reaseguradorDireccion2}}</w:t>
      </w:r>
    </w:p>
    <w:p w14:paraId="41E00DBA" w14:textId="6A6CBBC9" w:rsidR="003F1C74" w:rsidRPr="00874AD1" w:rsidRDefault="003F1C74" w:rsidP="00E32290">
      <w:pPr>
        <w:spacing w:after="0" w:line="240" w:lineRule="auto"/>
        <w:jc w:val="both"/>
        <w:rPr>
          <w:rFonts w:ascii="Book Antiqua" w:hAnsi="Book Antiqua"/>
          <w:i/>
          <w:iCs/>
          <w:sz w:val="24"/>
          <w:szCs w:val="24"/>
          <w:lang w:val="es-419"/>
        </w:rPr>
      </w:pPr>
      <w:r w:rsidRPr="00874AD1">
        <w:rPr>
          <w:rFonts w:ascii="Book Antiqua" w:hAnsi="Book Antiqua"/>
          <w:i/>
          <w:iCs/>
          <w:sz w:val="24"/>
          <w:szCs w:val="24"/>
          <w:lang w:val="es-419"/>
        </w:rPr>
        <w:t>{{reaseguradorDi</w:t>
      </w:r>
      <w:r w:rsidR="00AA7027">
        <w:rPr>
          <w:rFonts w:ascii="Book Antiqua" w:hAnsi="Book Antiqua"/>
          <w:i/>
          <w:iCs/>
          <w:sz w:val="24"/>
          <w:szCs w:val="24"/>
          <w:lang w:val="es-419"/>
        </w:rPr>
        <w:t>reccion</w:t>
      </w:r>
      <w:r w:rsidRPr="00874AD1">
        <w:rPr>
          <w:rFonts w:ascii="Book Antiqua" w:hAnsi="Book Antiqua"/>
          <w:i/>
          <w:iCs/>
          <w:sz w:val="24"/>
          <w:szCs w:val="24"/>
          <w:lang w:val="es-419"/>
        </w:rPr>
        <w:t>3}}</w:t>
      </w:r>
    </w:p>
    <w:p w14:paraId="736DE1A9" w14:textId="2AAB025B" w:rsidR="003E5F0B" w:rsidRPr="003E5F0B" w:rsidRDefault="00473D54" w:rsidP="003E5F0B">
      <w:pPr>
        <w:pBdr>
          <w:top w:val="single" w:sz="4" w:space="4" w:color="auto"/>
          <w:bottom w:val="single" w:sz="4" w:space="4" w:color="auto"/>
        </w:pBdr>
        <w:spacing w:before="240" w:after="240" w:line="240" w:lineRule="auto"/>
        <w:jc w:val="center"/>
        <w:rPr>
          <w:rFonts w:ascii="Book Antiqua" w:hAnsi="Book Antiqua"/>
          <w:sz w:val="28"/>
          <w:szCs w:val="28"/>
          <w:lang w:val="es-ES"/>
        </w:rPr>
      </w:pPr>
      <w:r>
        <w:rPr>
          <w:rFonts w:ascii="Book Antiqua" w:hAnsi="Book Antiqua"/>
          <w:sz w:val="28"/>
          <w:szCs w:val="28"/>
          <w:lang w:val="es-ES"/>
        </w:rPr>
        <w:t>CREDIT NOTE</w:t>
      </w:r>
    </w:p>
    <w:p w14:paraId="67C62F06" w14:textId="77777777" w:rsidR="00D454A1" w:rsidRDefault="00D454A1" w:rsidP="00DD0ACF">
      <w:pPr>
        <w:spacing w:after="0" w:line="240" w:lineRule="auto"/>
        <w:ind w:left="2118" w:hanging="2118"/>
        <w:jc w:val="both"/>
        <w:rPr>
          <w:rFonts w:ascii="Book Antiqua" w:hAnsi="Book Antiqua"/>
          <w:sz w:val="24"/>
          <w:szCs w:val="24"/>
        </w:rPr>
      </w:pPr>
    </w:p>
    <w:p w14:paraId="571C2A01" w14:textId="77777777" w:rsidR="00D454A1" w:rsidRDefault="00D454A1" w:rsidP="00DD0ACF">
      <w:pPr>
        <w:spacing w:after="0" w:line="240" w:lineRule="auto"/>
        <w:ind w:left="2118" w:hanging="2118"/>
        <w:jc w:val="both"/>
        <w:rPr>
          <w:rFonts w:ascii="Book Antiqua" w:hAnsi="Book Antiqua"/>
          <w:sz w:val="24"/>
          <w:szCs w:val="24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7706"/>
      </w:tblGrid>
      <w:tr w:rsidR="00D454A1" w14:paraId="2241489D" w14:textId="77777777" w:rsidTr="00D454A1">
        <w:tc>
          <w:tcPr>
            <w:tcW w:w="2070" w:type="dxa"/>
          </w:tcPr>
          <w:p w14:paraId="7CFE6479" w14:textId="4F3623EE" w:rsidR="00D454A1" w:rsidRDefault="00D454A1" w:rsidP="00DD0ACF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TYPE</w:t>
            </w:r>
          </w:p>
        </w:tc>
        <w:tc>
          <w:tcPr>
            <w:tcW w:w="7706" w:type="dxa"/>
          </w:tcPr>
          <w:p w14:paraId="46616A8C" w14:textId="71BADA2C" w:rsidR="00D454A1" w:rsidRDefault="00D454A1" w:rsidP="00DD0ACF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{{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tipoRiesgoTextoEnglish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>}}</w:t>
            </w:r>
          </w:p>
        </w:tc>
      </w:tr>
      <w:tr w:rsidR="00D454A1" w14:paraId="7AADDEF9" w14:textId="77777777" w:rsidTr="00D454A1">
        <w:tc>
          <w:tcPr>
            <w:tcW w:w="2070" w:type="dxa"/>
          </w:tcPr>
          <w:p w14:paraId="3D8B7B03" w14:textId="17668ABD" w:rsidR="00D454A1" w:rsidRDefault="00D454A1" w:rsidP="00D454A1">
            <w:pPr>
              <w:spacing w:before="24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ORIGINAL INSURED</w:t>
            </w:r>
          </w:p>
        </w:tc>
        <w:tc>
          <w:tcPr>
            <w:tcW w:w="7706" w:type="dxa"/>
          </w:tcPr>
          <w:p w14:paraId="2AFB02F9" w14:textId="386064E7" w:rsidR="00D454A1" w:rsidRDefault="00D454A1" w:rsidP="00D454A1">
            <w:pPr>
              <w:spacing w:before="24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{{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aseguradoNombre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>}} (</w:t>
            </w:r>
            <w:r w:rsidR="00571E28">
              <w:rPr>
                <w:rFonts w:ascii="Book Antiqua" w:hAnsi="Book Antiqua"/>
                <w:sz w:val="24"/>
                <w:szCs w:val="24"/>
              </w:rPr>
              <w:t>{{</w:t>
            </w:r>
            <w:proofErr w:type="spellStart"/>
            <w:r w:rsidR="00571E28">
              <w:rPr>
                <w:rFonts w:ascii="Book Antiqua" w:hAnsi="Book Antiqua"/>
                <w:sz w:val="24"/>
                <w:szCs w:val="24"/>
              </w:rPr>
              <w:t>siglasAeronave</w:t>
            </w:r>
            <w:proofErr w:type="spellEnd"/>
            <w:r w:rsidR="00571E28">
              <w:rPr>
                <w:rFonts w:ascii="Book Antiqua" w:hAnsi="Book Antiqua"/>
                <w:sz w:val="24"/>
                <w:szCs w:val="24"/>
              </w:rPr>
              <w:t>}}</w:t>
            </w:r>
            <w:r>
              <w:rPr>
                <w:rFonts w:ascii="Book Antiqua" w:hAnsi="Book Antiqua"/>
                <w:sz w:val="24"/>
                <w:szCs w:val="24"/>
              </w:rPr>
              <w:t>)</w:t>
            </w:r>
          </w:p>
        </w:tc>
      </w:tr>
      <w:tr w:rsidR="00D454A1" w:rsidRPr="00D454A1" w14:paraId="666AB2A2" w14:textId="77777777" w:rsidTr="00D454A1">
        <w:tc>
          <w:tcPr>
            <w:tcW w:w="2070" w:type="dxa"/>
          </w:tcPr>
          <w:p w14:paraId="7B4FF276" w14:textId="7F99F75D" w:rsidR="00D454A1" w:rsidRDefault="00D454A1" w:rsidP="00D454A1">
            <w:pPr>
              <w:spacing w:before="24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PERIOD</w:t>
            </w:r>
          </w:p>
        </w:tc>
        <w:tc>
          <w:tcPr>
            <w:tcW w:w="7706" w:type="dxa"/>
          </w:tcPr>
          <w:p w14:paraId="5BEE460C" w14:textId="57486939" w:rsidR="00D454A1" w:rsidRPr="008646E0" w:rsidRDefault="00D454A1" w:rsidP="00D454A1">
            <w:pPr>
              <w:spacing w:before="240"/>
              <w:jc w:val="both"/>
              <w:rPr>
                <w:rFonts w:ascii="Book Antiqua" w:hAnsi="Book Antiqua"/>
                <w:sz w:val="24"/>
                <w:szCs w:val="24"/>
                <w:lang w:val="en-US"/>
              </w:rPr>
            </w:pPr>
            <w:r w:rsidRPr="008646E0">
              <w:rPr>
                <w:rFonts w:ascii="Book Antiqua" w:hAnsi="Book Antiqua"/>
                <w:sz w:val="24"/>
                <w:szCs w:val="24"/>
                <w:lang w:val="en-US"/>
              </w:rPr>
              <w:t>From</w:t>
            </w:r>
            <w:proofErr w:type="gramStart"/>
            <w:r w:rsidRPr="008646E0">
              <w:rPr>
                <w:rFonts w:ascii="Book Antiqua" w:hAnsi="Book Antiqua"/>
                <w:sz w:val="24"/>
                <w:szCs w:val="24"/>
                <w:lang w:val="en-US"/>
              </w:rPr>
              <w:t xml:space="preserve">: </w:t>
            </w:r>
            <w:r w:rsidR="006736AD" w:rsidRPr="008646E0">
              <w:rPr>
                <w:rFonts w:ascii="Book Antiqua" w:hAnsi="Book Antiqua"/>
                <w:sz w:val="24"/>
                <w:szCs w:val="24"/>
                <w:lang w:val="en-US"/>
              </w:rPr>
              <w:t xml:space="preserve"> </w:t>
            </w:r>
            <w:r w:rsidRPr="008646E0">
              <w:rPr>
                <w:rFonts w:ascii="Book Antiqua" w:hAnsi="Book Antiqua"/>
                <w:sz w:val="24"/>
                <w:szCs w:val="24"/>
                <w:lang w:val="en-US"/>
              </w:rPr>
              <w:t>{</w:t>
            </w:r>
            <w:proofErr w:type="gramEnd"/>
            <w:r w:rsidRPr="008646E0">
              <w:rPr>
                <w:rFonts w:ascii="Book Antiqua" w:hAnsi="Book Antiqua"/>
                <w:sz w:val="24"/>
                <w:szCs w:val="24"/>
                <w:lang w:val="en-US"/>
              </w:rPr>
              <w:t>{</w:t>
            </w:r>
            <w:proofErr w:type="spellStart"/>
            <w:r w:rsidRPr="008646E0">
              <w:rPr>
                <w:rFonts w:ascii="Book Antiqua" w:hAnsi="Book Antiqua"/>
                <w:sz w:val="24"/>
                <w:szCs w:val="24"/>
                <w:lang w:val="en-US"/>
              </w:rPr>
              <w:t>cesionDesde</w:t>
            </w:r>
            <w:proofErr w:type="spellEnd"/>
            <w:r w:rsidRPr="008646E0">
              <w:rPr>
                <w:rFonts w:ascii="Book Antiqua" w:hAnsi="Book Antiqua"/>
                <w:sz w:val="24"/>
                <w:szCs w:val="24"/>
                <w:lang w:val="en-US"/>
              </w:rPr>
              <w:t>}}</w:t>
            </w:r>
            <w:r w:rsidR="008646E0" w:rsidRPr="008646E0">
              <w:rPr>
                <w:rFonts w:ascii="Book Antiqua" w:hAnsi="Book Antiqua"/>
                <w:sz w:val="24"/>
                <w:szCs w:val="24"/>
                <w:lang w:val="en-US"/>
              </w:rPr>
              <w:t xml:space="preserve">  </w:t>
            </w:r>
            <w:r w:rsidRPr="008646E0">
              <w:rPr>
                <w:rFonts w:ascii="Book Antiqua" w:hAnsi="Book Antiqua"/>
                <w:sz w:val="24"/>
                <w:szCs w:val="24"/>
                <w:lang w:val="en-US"/>
              </w:rPr>
              <w:t xml:space="preserve"> to: </w:t>
            </w:r>
            <w:r w:rsidR="006736AD" w:rsidRPr="008646E0">
              <w:rPr>
                <w:rFonts w:ascii="Book Antiqua" w:hAnsi="Book Antiqua"/>
                <w:sz w:val="24"/>
                <w:szCs w:val="24"/>
                <w:lang w:val="en-US"/>
              </w:rPr>
              <w:t xml:space="preserve"> </w:t>
            </w:r>
            <w:r w:rsidRPr="008646E0">
              <w:rPr>
                <w:rFonts w:ascii="Book Antiqua" w:hAnsi="Book Antiqua"/>
                <w:sz w:val="24"/>
                <w:szCs w:val="24"/>
                <w:lang w:val="en-US"/>
              </w:rPr>
              <w:t>{{</w:t>
            </w:r>
            <w:proofErr w:type="spellStart"/>
            <w:r w:rsidRPr="008646E0">
              <w:rPr>
                <w:rFonts w:ascii="Book Antiqua" w:hAnsi="Book Antiqua"/>
                <w:sz w:val="24"/>
                <w:szCs w:val="24"/>
                <w:lang w:val="en-US"/>
              </w:rPr>
              <w:t>cesionHasta</w:t>
            </w:r>
            <w:proofErr w:type="spellEnd"/>
            <w:r w:rsidRPr="008646E0">
              <w:rPr>
                <w:rFonts w:ascii="Book Antiqua" w:hAnsi="Book Antiqua"/>
                <w:sz w:val="24"/>
                <w:szCs w:val="24"/>
                <w:lang w:val="en-US"/>
              </w:rPr>
              <w:t>}}</w:t>
            </w:r>
          </w:p>
          <w:p w14:paraId="45158A62" w14:textId="6B6F5E58" w:rsidR="00D454A1" w:rsidRPr="00D454A1" w:rsidRDefault="00D454A1" w:rsidP="00D454A1">
            <w:pPr>
              <w:spacing w:before="240"/>
              <w:ind w:left="-24" w:firstLine="24"/>
              <w:rPr>
                <w:rFonts w:ascii="Book Antiqua" w:hAnsi="Book Antiqua"/>
                <w:bCs/>
                <w:sz w:val="24"/>
                <w:szCs w:val="24"/>
                <w:lang w:val="en-US"/>
              </w:rPr>
            </w:pPr>
            <w:r w:rsidRPr="00413AF6">
              <w:rPr>
                <w:rFonts w:ascii="Book Antiqua" w:hAnsi="Book Antiqua"/>
                <w:bCs/>
                <w:sz w:val="24"/>
                <w:szCs w:val="24"/>
                <w:lang w:val="en-US"/>
              </w:rPr>
              <w:t>Both days as at 12:00 pm local standard time at the address of the original insured (</w:t>
            </w:r>
            <w:r w:rsidR="008646E0">
              <w:rPr>
                <w:rFonts w:ascii="Book Antiqua" w:hAnsi="Book Antiqua"/>
                <w:bCs/>
                <w:sz w:val="24"/>
                <w:szCs w:val="24"/>
                <w:lang w:val="en-US"/>
              </w:rPr>
              <w:t>{{</w:t>
            </w:r>
            <w:proofErr w:type="spellStart"/>
            <w:r w:rsidR="008646E0">
              <w:rPr>
                <w:rFonts w:ascii="Book Antiqua" w:hAnsi="Book Antiqua"/>
                <w:bCs/>
                <w:sz w:val="24"/>
                <w:szCs w:val="24"/>
                <w:lang w:val="en-US"/>
              </w:rPr>
              <w:t>diasProrrata</w:t>
            </w:r>
            <w:proofErr w:type="spellEnd"/>
            <w:r w:rsidR="008646E0">
              <w:rPr>
                <w:rFonts w:ascii="Book Antiqua" w:hAnsi="Book Antiqua"/>
                <w:bCs/>
                <w:sz w:val="24"/>
                <w:szCs w:val="24"/>
                <w:lang w:val="en-US"/>
              </w:rPr>
              <w:t>}}</w:t>
            </w:r>
            <w:r w:rsidRPr="00413AF6">
              <w:rPr>
                <w:rFonts w:ascii="Book Antiqua" w:hAnsi="Book Antiqua"/>
                <w:bCs/>
                <w:sz w:val="24"/>
                <w:szCs w:val="24"/>
                <w:lang w:val="en-US"/>
              </w:rPr>
              <w:t xml:space="preserve"> days)</w:t>
            </w:r>
          </w:p>
        </w:tc>
      </w:tr>
      <w:tr w:rsidR="00D454A1" w14:paraId="02F3F047" w14:textId="77777777" w:rsidTr="00D454A1">
        <w:tc>
          <w:tcPr>
            <w:tcW w:w="2070" w:type="dxa"/>
          </w:tcPr>
          <w:p w14:paraId="2653D34F" w14:textId="2534A5A2" w:rsidR="00D454A1" w:rsidRDefault="00D454A1" w:rsidP="00D454A1">
            <w:pPr>
              <w:spacing w:before="24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NET PREMIUM</w:t>
            </w:r>
          </w:p>
        </w:tc>
        <w:tc>
          <w:tcPr>
            <w:tcW w:w="7706" w:type="dxa"/>
          </w:tcPr>
          <w:p w14:paraId="78DE4B19" w14:textId="621DD8F9" w:rsidR="00D454A1" w:rsidRDefault="00D454A1" w:rsidP="00D454A1">
            <w:pPr>
              <w:spacing w:before="24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{{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monSimb</w:t>
            </w:r>
            <w:proofErr w:type="spellEnd"/>
            <w:proofErr w:type="gramStart"/>
            <w:r>
              <w:rPr>
                <w:rFonts w:ascii="Book Antiqua" w:hAnsi="Book Antiqua"/>
                <w:sz w:val="24"/>
                <w:szCs w:val="24"/>
              </w:rPr>
              <w:t xml:space="preserve">}} </w:t>
            </w:r>
            <w:r w:rsidR="006736AD">
              <w:rPr>
                <w:rFonts w:ascii="Book Antiqua" w:hAnsi="Book Antiqua"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</w:rPr>
              <w:t>{</w:t>
            </w:r>
            <w:proofErr w:type="gramEnd"/>
            <w:r>
              <w:rPr>
                <w:rFonts w:ascii="Book Antiqua" w:hAnsi="Book Antiqua"/>
                <w:sz w:val="24"/>
                <w:szCs w:val="24"/>
              </w:rPr>
              <w:t>{prima100}}</w:t>
            </w:r>
          </w:p>
        </w:tc>
      </w:tr>
      <w:tr w:rsidR="00D454A1" w14:paraId="1D06BC1D" w14:textId="77777777" w:rsidTr="00D454A1">
        <w:tc>
          <w:tcPr>
            <w:tcW w:w="2070" w:type="dxa"/>
          </w:tcPr>
          <w:p w14:paraId="63558060" w14:textId="40B8CC16" w:rsidR="00D454A1" w:rsidRDefault="00D454A1" w:rsidP="00D454A1">
            <w:pPr>
              <w:spacing w:before="24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PRORATE</w:t>
            </w:r>
            <w:r w:rsidR="00481670">
              <w:rPr>
                <w:rFonts w:ascii="Book Antiqua" w:hAnsi="Book Antiqua"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</w:rPr>
              <w:t>(</w:t>
            </w:r>
            <w:r w:rsidR="00481670">
              <w:rPr>
                <w:rFonts w:ascii="Book Antiqua" w:hAnsi="Book Antiqua"/>
                <w:sz w:val="24"/>
                <w:szCs w:val="24"/>
              </w:rPr>
              <w:t>{{</w:t>
            </w:r>
            <w:proofErr w:type="spellStart"/>
            <w:r w:rsidR="00481670">
              <w:rPr>
                <w:rFonts w:ascii="Book Antiqua" w:hAnsi="Book Antiqua"/>
                <w:sz w:val="24"/>
                <w:szCs w:val="24"/>
              </w:rPr>
              <w:t>diasProrrata</w:t>
            </w:r>
            <w:proofErr w:type="spellEnd"/>
            <w:r w:rsidR="00481670">
              <w:rPr>
                <w:rFonts w:ascii="Book Antiqua" w:hAnsi="Book Antiqua"/>
                <w:sz w:val="24"/>
                <w:szCs w:val="24"/>
              </w:rPr>
              <w:t>}}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days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>)</w:t>
            </w:r>
          </w:p>
        </w:tc>
        <w:tc>
          <w:tcPr>
            <w:tcW w:w="7706" w:type="dxa"/>
          </w:tcPr>
          <w:p w14:paraId="622ABFA3" w14:textId="2E19C417" w:rsidR="00D454A1" w:rsidRDefault="00D454A1" w:rsidP="00D454A1">
            <w:pPr>
              <w:spacing w:before="24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{{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monSimb</w:t>
            </w:r>
            <w:proofErr w:type="spellEnd"/>
            <w:proofErr w:type="gramStart"/>
            <w:r>
              <w:rPr>
                <w:rFonts w:ascii="Book Antiqua" w:hAnsi="Book Antiqua"/>
                <w:sz w:val="24"/>
                <w:szCs w:val="24"/>
              </w:rPr>
              <w:t xml:space="preserve">}} </w:t>
            </w:r>
            <w:r w:rsidR="006736AD">
              <w:rPr>
                <w:rFonts w:ascii="Book Antiqua" w:hAnsi="Book Antiqua"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</w:rPr>
              <w:t>{</w:t>
            </w:r>
            <w:proofErr w:type="gramEnd"/>
            <w:r>
              <w:rPr>
                <w:rFonts w:ascii="Book Antiqua" w:hAnsi="Book Antiqua"/>
                <w:sz w:val="24"/>
                <w:szCs w:val="24"/>
              </w:rPr>
              <w:t>{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primaNeta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>}}</w:t>
            </w:r>
          </w:p>
        </w:tc>
      </w:tr>
    </w:tbl>
    <w:p w14:paraId="43E29E01" w14:textId="77777777" w:rsidR="001316FE" w:rsidRPr="00413AF6" w:rsidRDefault="001316FE" w:rsidP="00265AB8">
      <w:pPr>
        <w:tabs>
          <w:tab w:val="left" w:pos="2880"/>
          <w:tab w:val="right" w:pos="4410"/>
          <w:tab w:val="left" w:pos="4590"/>
        </w:tabs>
        <w:spacing w:after="0" w:line="240" w:lineRule="auto"/>
        <w:jc w:val="both"/>
        <w:rPr>
          <w:rFonts w:ascii="Book Antiqua" w:hAnsi="Book Antiqua"/>
          <w:sz w:val="24"/>
          <w:szCs w:val="24"/>
          <w:lang w:val="en-US"/>
        </w:rPr>
      </w:pPr>
    </w:p>
    <w:p w14:paraId="3187F452" w14:textId="0591192B" w:rsidR="00236053" w:rsidRPr="00413AF6" w:rsidRDefault="00236053" w:rsidP="00265AB8">
      <w:pPr>
        <w:tabs>
          <w:tab w:val="right" w:pos="4410"/>
          <w:tab w:val="left" w:pos="4590"/>
        </w:tabs>
        <w:spacing w:after="0" w:line="240" w:lineRule="auto"/>
        <w:ind w:left="2160" w:hanging="2160"/>
        <w:jc w:val="both"/>
        <w:rPr>
          <w:rFonts w:ascii="Book Antiqua" w:hAnsi="Book Antiqua"/>
          <w:sz w:val="24"/>
          <w:szCs w:val="24"/>
          <w:lang w:val="en-US"/>
        </w:rPr>
      </w:pPr>
    </w:p>
    <w:tbl>
      <w:tblPr>
        <w:tblStyle w:val="TableGrid"/>
        <w:tblW w:w="980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840"/>
        <w:gridCol w:w="2374"/>
        <w:gridCol w:w="2116"/>
        <w:gridCol w:w="2301"/>
        <w:gridCol w:w="1970"/>
      </w:tblGrid>
      <w:tr w:rsidR="00413AF6" w14:paraId="7436404E" w14:textId="77777777" w:rsidTr="00481670">
        <w:tc>
          <w:tcPr>
            <w:tcW w:w="9805" w:type="dxa"/>
            <w:gridSpan w:val="5"/>
          </w:tcPr>
          <w:p w14:paraId="39A46EAA" w14:textId="532F44B1" w:rsidR="00413AF6" w:rsidRDefault="00D454A1" w:rsidP="00D77A02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bookmarkStart w:id="0" w:name="_Hlk197527191"/>
            <w:r w:rsidRPr="00D454A1">
              <w:rPr>
                <w:rFonts w:ascii="Book Antiqua" w:hAnsi="Book Antiqua"/>
                <w:bCs/>
                <w:sz w:val="24"/>
                <w:szCs w:val="24"/>
                <w:lang w:val="es-ES"/>
              </w:rPr>
              <w:t>PREMIUM PAYMENT GUARANTEE</w:t>
            </w:r>
          </w:p>
        </w:tc>
      </w:tr>
      <w:tr w:rsidR="00413AF6" w14:paraId="389E23C6" w14:textId="77777777" w:rsidTr="00481670">
        <w:tc>
          <w:tcPr>
            <w:tcW w:w="1840" w:type="dxa"/>
          </w:tcPr>
          <w:p w14:paraId="604DD44A" w14:textId="77777777" w:rsidR="00413AF6" w:rsidRDefault="00413AF6" w:rsidP="00D77A02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Fecha</w:t>
            </w:r>
          </w:p>
        </w:tc>
        <w:tc>
          <w:tcPr>
            <w:tcW w:w="2374" w:type="dxa"/>
          </w:tcPr>
          <w:p w14:paraId="24D600B6" w14:textId="77777777" w:rsidR="00413AF6" w:rsidRDefault="00413AF6" w:rsidP="00D77A02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F vencimiento</w:t>
            </w:r>
          </w:p>
        </w:tc>
        <w:tc>
          <w:tcPr>
            <w:tcW w:w="2116" w:type="dxa"/>
          </w:tcPr>
          <w:p w14:paraId="40E61A30" w14:textId="77777777" w:rsidR="00413AF6" w:rsidRDefault="00413AF6" w:rsidP="00D77A02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#</w:t>
            </w:r>
          </w:p>
        </w:tc>
        <w:tc>
          <w:tcPr>
            <w:tcW w:w="2301" w:type="dxa"/>
          </w:tcPr>
          <w:p w14:paraId="568775A2" w14:textId="77777777" w:rsidR="00413AF6" w:rsidRDefault="00413AF6" w:rsidP="00D77A02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Moneda</w:t>
            </w:r>
          </w:p>
        </w:tc>
        <w:tc>
          <w:tcPr>
            <w:tcW w:w="1174" w:type="dxa"/>
          </w:tcPr>
          <w:p w14:paraId="25B8ABA8" w14:textId="77777777" w:rsidR="00413AF6" w:rsidRDefault="00413AF6" w:rsidP="00D77A02">
            <w:pPr>
              <w:tabs>
                <w:tab w:val="right" w:pos="4410"/>
                <w:tab w:val="left" w:pos="4590"/>
              </w:tabs>
              <w:jc w:val="right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Monto</w:t>
            </w:r>
          </w:p>
        </w:tc>
      </w:tr>
      <w:tr w:rsidR="00413AF6" w14:paraId="1C9FE6B3" w14:textId="77777777" w:rsidTr="00481670">
        <w:tc>
          <w:tcPr>
            <w:tcW w:w="1840" w:type="dxa"/>
          </w:tcPr>
          <w:p w14:paraId="25CF314E" w14:textId="77777777" w:rsidR="00413AF6" w:rsidRDefault="00413AF6" w:rsidP="00D77A02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{{</w:t>
            </w:r>
            <w:proofErr w:type="spellStart"/>
            <w:proofErr w:type="gramStart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cuotas.fecha</w:t>
            </w:r>
            <w:proofErr w:type="spellEnd"/>
            <w:proofErr w:type="gram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}}</w:t>
            </w:r>
          </w:p>
        </w:tc>
        <w:tc>
          <w:tcPr>
            <w:tcW w:w="2374" w:type="dxa"/>
          </w:tcPr>
          <w:p w14:paraId="18A35707" w14:textId="77777777" w:rsidR="00413AF6" w:rsidRDefault="00413AF6" w:rsidP="00D77A02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{{</w:t>
            </w:r>
            <w:proofErr w:type="spellStart"/>
            <w:proofErr w:type="gramStart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cuotas.fechaVenc</w:t>
            </w:r>
            <w:proofErr w:type="spellEnd"/>
            <w:proofErr w:type="gram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}}</w:t>
            </w:r>
          </w:p>
        </w:tc>
        <w:tc>
          <w:tcPr>
            <w:tcW w:w="2116" w:type="dxa"/>
          </w:tcPr>
          <w:p w14:paraId="4D4E6B47" w14:textId="77777777" w:rsidR="00413AF6" w:rsidRDefault="00413AF6" w:rsidP="00D77A02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{{</w:t>
            </w:r>
            <w:proofErr w:type="spellStart"/>
            <w:proofErr w:type="gramStart"/>
            <w:r>
              <w:rPr>
                <w:rFonts w:ascii="Book Antiqua" w:hAnsi="Book Antiqua"/>
                <w:sz w:val="24"/>
                <w:szCs w:val="24"/>
                <w:lang w:val="es-ES"/>
              </w:rPr>
              <w:t>cuotas.numero</w:t>
            </w:r>
            <w:proofErr w:type="spellEnd"/>
            <w:proofErr w:type="gramEnd"/>
            <w:r>
              <w:rPr>
                <w:rFonts w:ascii="Book Antiqua" w:hAnsi="Book Antiqua"/>
                <w:sz w:val="24"/>
                <w:szCs w:val="24"/>
                <w:lang w:val="es-ES"/>
              </w:rPr>
              <w:t>}}</w:t>
            </w:r>
          </w:p>
        </w:tc>
        <w:tc>
          <w:tcPr>
            <w:tcW w:w="2301" w:type="dxa"/>
          </w:tcPr>
          <w:p w14:paraId="5476646C" w14:textId="77777777" w:rsidR="00413AF6" w:rsidRDefault="00413AF6" w:rsidP="00D77A02">
            <w:pPr>
              <w:tabs>
                <w:tab w:val="right" w:pos="4410"/>
                <w:tab w:val="left" w:pos="4590"/>
              </w:tabs>
              <w:jc w:val="center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{{</w:t>
            </w:r>
            <w:proofErr w:type="spellStart"/>
            <w:proofErr w:type="gramStart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cuotas.monSimb</w:t>
            </w:r>
            <w:proofErr w:type="spellEnd"/>
            <w:proofErr w:type="gram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}}</w:t>
            </w:r>
          </w:p>
        </w:tc>
        <w:tc>
          <w:tcPr>
            <w:tcW w:w="1174" w:type="dxa"/>
          </w:tcPr>
          <w:p w14:paraId="5CF77712" w14:textId="77777777" w:rsidR="00413AF6" w:rsidRDefault="00413AF6" w:rsidP="00D77A02">
            <w:pPr>
              <w:tabs>
                <w:tab w:val="right" w:pos="4410"/>
                <w:tab w:val="left" w:pos="4590"/>
              </w:tabs>
              <w:jc w:val="right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{{</w:t>
            </w:r>
            <w:proofErr w:type="spellStart"/>
            <w:proofErr w:type="gramStart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cuotas.monto</w:t>
            </w:r>
            <w:proofErr w:type="spellEnd"/>
            <w:proofErr w:type="gram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}}</w:t>
            </w:r>
          </w:p>
        </w:tc>
      </w:tr>
      <w:bookmarkEnd w:id="0"/>
    </w:tbl>
    <w:p w14:paraId="78A7BDD0" w14:textId="5E8DA3D4" w:rsidR="003F7A05" w:rsidRPr="00413AF6" w:rsidRDefault="003F7A05" w:rsidP="00605DA9">
      <w:pPr>
        <w:spacing w:after="0" w:line="240" w:lineRule="auto"/>
        <w:rPr>
          <w:rFonts w:ascii="Book Antiqua" w:hAnsi="Book Antiqua"/>
          <w:sz w:val="24"/>
          <w:szCs w:val="24"/>
          <w:lang w:val="en-US"/>
        </w:rPr>
      </w:pPr>
    </w:p>
    <w:sectPr w:rsidR="003F7A05" w:rsidRPr="00413AF6" w:rsidSect="00EC54B5">
      <w:headerReference w:type="default" r:id="rId10"/>
      <w:footerReference w:type="default" r:id="rId11"/>
      <w:pgSz w:w="12240" w:h="15840" w:code="1"/>
      <w:pgMar w:top="1418" w:right="1183" w:bottom="1418" w:left="1276" w:header="432" w:footer="288" w:gutter="0"/>
      <w:pgBorders>
        <w:bottom w:val="single" w:sz="12" w:space="0" w:color="F05C3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BF697" w14:textId="77777777" w:rsidR="004E4B52" w:rsidRDefault="004E4B52" w:rsidP="00171C2B">
      <w:pPr>
        <w:spacing w:after="0" w:line="240" w:lineRule="auto"/>
      </w:pPr>
      <w:r>
        <w:separator/>
      </w:r>
    </w:p>
  </w:endnote>
  <w:endnote w:type="continuationSeparator" w:id="0">
    <w:p w14:paraId="4FCF4756" w14:textId="77777777" w:rsidR="004E4B52" w:rsidRDefault="004E4B52" w:rsidP="00171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660"/>
      <w:gridCol w:w="2121"/>
    </w:tblGrid>
    <w:tr w:rsidR="005D5839" w:rsidRPr="00EC54B5" w14:paraId="6C8CAFCA" w14:textId="77777777" w:rsidTr="00CA1C16">
      <w:trPr>
        <w:trHeight w:val="360"/>
      </w:trPr>
      <w:tc>
        <w:tcPr>
          <w:tcW w:w="3916" w:type="pct"/>
          <w:vAlign w:val="center"/>
        </w:tcPr>
        <w:p w14:paraId="7C0916F7" w14:textId="162155A7" w:rsidR="005D5839" w:rsidRPr="00413AF6" w:rsidRDefault="00473D54" w:rsidP="005D5839">
          <w:pPr>
            <w:pStyle w:val="Footer"/>
            <w:rPr>
              <w:rFonts w:ascii="Book Antiqua" w:hAnsi="Book Antiqua"/>
              <w:lang w:val="en-US"/>
            </w:rPr>
          </w:pPr>
          <w:r w:rsidRPr="00413AF6">
            <w:rPr>
              <w:rFonts w:ascii="Book Antiqua" w:hAnsi="Book Antiqua"/>
              <w:lang w:val="en-US"/>
            </w:rPr>
            <w:t xml:space="preserve">Credit note </w:t>
          </w:r>
          <w:r w:rsidR="00413AF6">
            <w:rPr>
              <w:rFonts w:ascii="Book Antiqua" w:hAnsi="Book Antiqua"/>
              <w:lang w:val="en-US"/>
            </w:rPr>
            <w:t>{{</w:t>
          </w:r>
          <w:proofErr w:type="spellStart"/>
          <w:r w:rsidR="00413AF6">
            <w:rPr>
              <w:rFonts w:ascii="Book Antiqua" w:hAnsi="Book Antiqua"/>
              <w:lang w:val="en-US"/>
            </w:rPr>
            <w:t>aseguradoNombre</w:t>
          </w:r>
          <w:proofErr w:type="spellEnd"/>
          <w:r w:rsidR="00413AF6">
            <w:rPr>
              <w:rFonts w:ascii="Book Antiqua" w:hAnsi="Book Antiqua"/>
              <w:lang w:val="en-US"/>
            </w:rPr>
            <w:t>}}</w:t>
          </w:r>
          <w:r w:rsidRPr="00413AF6">
            <w:rPr>
              <w:rFonts w:ascii="Book Antiqua" w:hAnsi="Book Antiqua"/>
              <w:lang w:val="en-US"/>
            </w:rPr>
            <w:t xml:space="preserve"> (</w:t>
          </w:r>
          <w:r w:rsidR="00571E28">
            <w:rPr>
              <w:rFonts w:ascii="Book Antiqua" w:hAnsi="Book Antiqua"/>
              <w:lang w:val="en-US"/>
            </w:rPr>
            <w:t>{{</w:t>
          </w:r>
          <w:proofErr w:type="spellStart"/>
          <w:r w:rsidR="00571E28">
            <w:rPr>
              <w:rFonts w:ascii="Book Antiqua" w:hAnsi="Book Antiqua"/>
              <w:lang w:val="en-US"/>
            </w:rPr>
            <w:t>siglasAeronave</w:t>
          </w:r>
          <w:proofErr w:type="spellEnd"/>
          <w:r w:rsidR="00571E28">
            <w:rPr>
              <w:rFonts w:ascii="Book Antiqua" w:hAnsi="Book Antiqua"/>
              <w:lang w:val="en-US"/>
            </w:rPr>
            <w:t>}}</w:t>
          </w:r>
          <w:r w:rsidRPr="00413AF6">
            <w:rPr>
              <w:rFonts w:ascii="Book Antiqua" w:hAnsi="Book Antiqua"/>
              <w:lang w:val="en-US"/>
            </w:rPr>
            <w:t>)</w:t>
          </w:r>
        </w:p>
      </w:tc>
      <w:tc>
        <w:tcPr>
          <w:tcW w:w="1084" w:type="pct"/>
          <w:vAlign w:val="center"/>
        </w:tcPr>
        <w:p w14:paraId="03C30B14" w14:textId="2DD5B080" w:rsidR="005D5839" w:rsidRPr="00EC54B5" w:rsidRDefault="004E4B52" w:rsidP="005D5839">
          <w:pPr>
            <w:pStyle w:val="Footer"/>
            <w:jc w:val="right"/>
            <w:rPr>
              <w:rFonts w:ascii="Book Antiqua" w:hAnsi="Book Antiqua"/>
            </w:rPr>
          </w:pPr>
          <w:sdt>
            <w:sdtPr>
              <w:rPr>
                <w:rFonts w:ascii="Book Antiqua" w:hAnsi="Book Antiqua"/>
              </w:r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5D5839" w:rsidRPr="00EC54B5">
                <w:rPr>
                  <w:rFonts w:ascii="Book Antiqua" w:hAnsi="Book Antiqua"/>
                  <w:lang w:val="es-ES"/>
                </w:rPr>
                <w:t xml:space="preserve">Página </w:t>
              </w:r>
              <w:r w:rsidR="005D5839" w:rsidRPr="00EC54B5">
                <w:rPr>
                  <w:rFonts w:ascii="Book Antiqua" w:hAnsi="Book Antiqua"/>
                  <w:b/>
                  <w:bCs/>
                </w:rPr>
                <w:fldChar w:fldCharType="begin"/>
              </w:r>
              <w:r w:rsidR="005D5839" w:rsidRPr="00EC54B5">
                <w:rPr>
                  <w:rFonts w:ascii="Book Antiqua" w:hAnsi="Book Antiqua"/>
                  <w:b/>
                  <w:bCs/>
                  <w:lang w:val="es-ES"/>
                </w:rPr>
                <w:instrText xml:space="preserve"> PAGE </w:instrText>
              </w:r>
              <w:r w:rsidR="005D5839" w:rsidRPr="00EC54B5">
                <w:rPr>
                  <w:rFonts w:ascii="Book Antiqua" w:hAnsi="Book Antiqua"/>
                  <w:b/>
                  <w:bCs/>
                </w:rPr>
                <w:fldChar w:fldCharType="separate"/>
              </w:r>
              <w:r w:rsidR="005D5839" w:rsidRPr="00EC54B5">
                <w:rPr>
                  <w:rFonts w:ascii="Book Antiqua" w:hAnsi="Book Antiqua"/>
                  <w:b/>
                  <w:bCs/>
                </w:rPr>
                <w:t>1</w:t>
              </w:r>
              <w:r w:rsidR="005D5839" w:rsidRPr="00EC54B5">
                <w:rPr>
                  <w:rFonts w:ascii="Book Antiqua" w:hAnsi="Book Antiqua"/>
                  <w:b/>
                  <w:bCs/>
                </w:rPr>
                <w:fldChar w:fldCharType="end"/>
              </w:r>
              <w:r w:rsidR="005D5839" w:rsidRPr="00EC54B5">
                <w:rPr>
                  <w:rFonts w:ascii="Book Antiqua" w:hAnsi="Book Antiqua"/>
                  <w:lang w:val="es-ES"/>
                </w:rPr>
                <w:t xml:space="preserve"> de </w:t>
              </w:r>
              <w:r w:rsidR="005D5839" w:rsidRPr="00EC54B5">
                <w:rPr>
                  <w:rFonts w:ascii="Book Antiqua" w:hAnsi="Book Antiqua"/>
                  <w:b/>
                  <w:bCs/>
                </w:rPr>
                <w:fldChar w:fldCharType="begin"/>
              </w:r>
              <w:r w:rsidR="005D5839" w:rsidRPr="00EC54B5">
                <w:rPr>
                  <w:rFonts w:ascii="Book Antiqua" w:hAnsi="Book Antiqua"/>
                  <w:b/>
                  <w:bCs/>
                  <w:lang w:val="es-ES"/>
                </w:rPr>
                <w:instrText xml:space="preserve"> NUMPAGES  </w:instrText>
              </w:r>
              <w:r w:rsidR="005D5839" w:rsidRPr="00EC54B5">
                <w:rPr>
                  <w:rFonts w:ascii="Book Antiqua" w:hAnsi="Book Antiqua"/>
                  <w:b/>
                  <w:bCs/>
                </w:rPr>
                <w:fldChar w:fldCharType="separate"/>
              </w:r>
              <w:r w:rsidR="005D5839" w:rsidRPr="00EC54B5">
                <w:rPr>
                  <w:rFonts w:ascii="Book Antiqua" w:hAnsi="Book Antiqua"/>
                  <w:b/>
                  <w:bCs/>
                </w:rPr>
                <w:t>7</w:t>
              </w:r>
              <w:r w:rsidR="005D5839" w:rsidRPr="00EC54B5">
                <w:rPr>
                  <w:rFonts w:ascii="Book Antiqua" w:hAnsi="Book Antiqua"/>
                  <w:b/>
                  <w:bCs/>
                </w:rPr>
                <w:fldChar w:fldCharType="end"/>
              </w:r>
            </w:sdtContent>
          </w:sdt>
        </w:p>
      </w:tc>
    </w:tr>
    <w:tr w:rsidR="005D5839" w:rsidRPr="00EC54B5" w14:paraId="0F209FE6" w14:textId="77777777" w:rsidTr="00CA1C16">
      <w:trPr>
        <w:trHeight w:val="360"/>
      </w:trPr>
      <w:tc>
        <w:tcPr>
          <w:tcW w:w="5000" w:type="pct"/>
          <w:gridSpan w:val="2"/>
          <w:vAlign w:val="center"/>
        </w:tcPr>
        <w:p w14:paraId="6C40DB0E" w14:textId="6E44B4FE" w:rsidR="005D5839" w:rsidRPr="00EC54B5" w:rsidRDefault="00B66A34" w:rsidP="005D5839">
          <w:pPr>
            <w:pStyle w:val="Footer"/>
            <w:jc w:val="center"/>
            <w:rPr>
              <w:rFonts w:ascii="Book Antiqua" w:hAnsi="Book Antiqua"/>
            </w:rPr>
          </w:pPr>
          <w:r>
            <w:rPr>
              <w:rFonts w:ascii="Book Antiqua" w:hAnsi="Book Antiqua"/>
            </w:rPr>
            <w:t>{{</w:t>
          </w:r>
          <w:proofErr w:type="spellStart"/>
          <w:r>
            <w:rPr>
              <w:rFonts w:ascii="Book Antiqua" w:hAnsi="Book Antiqua"/>
            </w:rPr>
            <w:t>today</w:t>
          </w:r>
          <w:proofErr w:type="spellEnd"/>
          <w:r>
            <w:rPr>
              <w:rFonts w:ascii="Book Antiqua" w:hAnsi="Book Antiqua"/>
            </w:rPr>
            <w:t>}}</w:t>
          </w:r>
        </w:p>
      </w:tc>
    </w:tr>
  </w:tbl>
  <w:p w14:paraId="71A2FF1D" w14:textId="77777777" w:rsidR="005D5839" w:rsidRPr="00173C5A" w:rsidRDefault="005D5839" w:rsidP="005D58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7D38A" w14:textId="77777777" w:rsidR="004E4B52" w:rsidRDefault="004E4B52" w:rsidP="00171C2B">
      <w:pPr>
        <w:spacing w:after="0" w:line="240" w:lineRule="auto"/>
      </w:pPr>
      <w:r>
        <w:separator/>
      </w:r>
    </w:p>
  </w:footnote>
  <w:footnote w:type="continuationSeparator" w:id="0">
    <w:p w14:paraId="343BE8BD" w14:textId="77777777" w:rsidR="004E4B52" w:rsidRDefault="004E4B52" w:rsidP="00171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2837E" w14:textId="77777777" w:rsidR="00171C2B" w:rsidRDefault="00B722D3" w:rsidP="00171C2B">
    <w:pPr>
      <w:pStyle w:val="Header"/>
      <w:ind w:left="-142" w:firstLine="142"/>
    </w:pPr>
    <w:r>
      <w:rPr>
        <w:noProof/>
        <w:lang w:eastAsia="es-VE"/>
      </w:rPr>
      <w:drawing>
        <wp:inline distT="0" distB="0" distL="0" distR="0" wp14:anchorId="58E74FBA" wp14:editId="3CEA7F24">
          <wp:extent cx="6210935" cy="881380"/>
          <wp:effectExtent l="0" t="0" r="0" b="0"/>
          <wp:docPr id="95" name="0 Imagen" descr="Background patter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0 Imagen" descr="Background pattern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99" r="1999"/>
                  <a:stretch>
                    <a:fillRect/>
                  </a:stretch>
                </pic:blipFill>
                <pic:spPr bwMode="auto">
                  <a:xfrm>
                    <a:off x="0" y="0"/>
                    <a:ext cx="6210935" cy="8813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104B7648" w14:textId="77777777" w:rsidR="00617551" w:rsidRPr="00171C2B" w:rsidRDefault="00617551" w:rsidP="00171C2B">
    <w:pPr>
      <w:pStyle w:val="Header"/>
      <w:ind w:left="-142" w:firstLine="14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E518A"/>
    <w:multiLevelType w:val="hybridMultilevel"/>
    <w:tmpl w:val="C01C74D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63D5392C"/>
    <w:multiLevelType w:val="hybridMultilevel"/>
    <w:tmpl w:val="3E583D04"/>
    <w:lvl w:ilvl="0" w:tplc="0409000F">
      <w:start w:val="1"/>
      <w:numFmt w:val="decimal"/>
      <w:lvlText w:val="%1."/>
      <w:lvlJc w:val="left"/>
      <w:pPr>
        <w:ind w:left="2920" w:hanging="360"/>
      </w:pPr>
    </w:lvl>
    <w:lvl w:ilvl="1" w:tplc="04090019">
      <w:start w:val="1"/>
      <w:numFmt w:val="lowerLetter"/>
      <w:lvlText w:val="%2."/>
      <w:lvlJc w:val="left"/>
      <w:pPr>
        <w:ind w:left="3640" w:hanging="360"/>
      </w:pPr>
    </w:lvl>
    <w:lvl w:ilvl="2" w:tplc="0409001B">
      <w:start w:val="1"/>
      <w:numFmt w:val="lowerRoman"/>
      <w:lvlText w:val="%3."/>
      <w:lvlJc w:val="right"/>
      <w:pPr>
        <w:ind w:left="4360" w:hanging="180"/>
      </w:pPr>
    </w:lvl>
    <w:lvl w:ilvl="3" w:tplc="0409000F">
      <w:start w:val="1"/>
      <w:numFmt w:val="decimal"/>
      <w:lvlText w:val="%4."/>
      <w:lvlJc w:val="left"/>
      <w:pPr>
        <w:ind w:left="5080" w:hanging="360"/>
      </w:pPr>
    </w:lvl>
    <w:lvl w:ilvl="4" w:tplc="04090019">
      <w:start w:val="1"/>
      <w:numFmt w:val="lowerLetter"/>
      <w:lvlText w:val="%5."/>
      <w:lvlJc w:val="left"/>
      <w:pPr>
        <w:ind w:left="5800" w:hanging="360"/>
      </w:pPr>
    </w:lvl>
    <w:lvl w:ilvl="5" w:tplc="0409001B">
      <w:start w:val="1"/>
      <w:numFmt w:val="lowerRoman"/>
      <w:lvlText w:val="%6."/>
      <w:lvlJc w:val="right"/>
      <w:pPr>
        <w:ind w:left="6520" w:hanging="180"/>
      </w:pPr>
    </w:lvl>
    <w:lvl w:ilvl="6" w:tplc="0409000F">
      <w:start w:val="1"/>
      <w:numFmt w:val="decimal"/>
      <w:lvlText w:val="%7."/>
      <w:lvlJc w:val="left"/>
      <w:pPr>
        <w:ind w:left="7240" w:hanging="360"/>
      </w:pPr>
    </w:lvl>
    <w:lvl w:ilvl="7" w:tplc="04090019">
      <w:start w:val="1"/>
      <w:numFmt w:val="lowerLetter"/>
      <w:lvlText w:val="%8."/>
      <w:lvlJc w:val="left"/>
      <w:pPr>
        <w:ind w:left="7960" w:hanging="360"/>
      </w:pPr>
    </w:lvl>
    <w:lvl w:ilvl="8" w:tplc="0409001B">
      <w:start w:val="1"/>
      <w:numFmt w:val="lowerRoman"/>
      <w:lvlText w:val="%9."/>
      <w:lvlJc w:val="right"/>
      <w:pPr>
        <w:ind w:left="868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7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72"/>
    <w:rsid w:val="00001FC7"/>
    <w:rsid w:val="000026E7"/>
    <w:rsid w:val="00004E86"/>
    <w:rsid w:val="00011C12"/>
    <w:rsid w:val="000147F7"/>
    <w:rsid w:val="00014B96"/>
    <w:rsid w:val="00015305"/>
    <w:rsid w:val="00030435"/>
    <w:rsid w:val="0003627F"/>
    <w:rsid w:val="00040E60"/>
    <w:rsid w:val="00044F93"/>
    <w:rsid w:val="00046599"/>
    <w:rsid w:val="000536BB"/>
    <w:rsid w:val="00055AA5"/>
    <w:rsid w:val="000562E9"/>
    <w:rsid w:val="00060BE2"/>
    <w:rsid w:val="0006456B"/>
    <w:rsid w:val="0006620F"/>
    <w:rsid w:val="00076FCD"/>
    <w:rsid w:val="00082411"/>
    <w:rsid w:val="00082E46"/>
    <w:rsid w:val="0009122C"/>
    <w:rsid w:val="00094F21"/>
    <w:rsid w:val="00096E23"/>
    <w:rsid w:val="000B061D"/>
    <w:rsid w:val="000C52EF"/>
    <w:rsid w:val="000D77EE"/>
    <w:rsid w:val="000E38E5"/>
    <w:rsid w:val="000E7C1F"/>
    <w:rsid w:val="000F5A8F"/>
    <w:rsid w:val="000F5D6A"/>
    <w:rsid w:val="000F68EB"/>
    <w:rsid w:val="000F6D20"/>
    <w:rsid w:val="001009F6"/>
    <w:rsid w:val="001011B1"/>
    <w:rsid w:val="00105FD0"/>
    <w:rsid w:val="00127DD4"/>
    <w:rsid w:val="001316FE"/>
    <w:rsid w:val="00135001"/>
    <w:rsid w:val="001353C7"/>
    <w:rsid w:val="00141588"/>
    <w:rsid w:val="00141FA4"/>
    <w:rsid w:val="00142FC4"/>
    <w:rsid w:val="001458DD"/>
    <w:rsid w:val="001638D1"/>
    <w:rsid w:val="00165DBE"/>
    <w:rsid w:val="001717AF"/>
    <w:rsid w:val="00171C2B"/>
    <w:rsid w:val="0017439D"/>
    <w:rsid w:val="0017623D"/>
    <w:rsid w:val="00177267"/>
    <w:rsid w:val="00177CD6"/>
    <w:rsid w:val="00182FB2"/>
    <w:rsid w:val="0018479C"/>
    <w:rsid w:val="00187B10"/>
    <w:rsid w:val="00190D8D"/>
    <w:rsid w:val="00192201"/>
    <w:rsid w:val="0019741B"/>
    <w:rsid w:val="00197CCD"/>
    <w:rsid w:val="001A14B1"/>
    <w:rsid w:val="001A2222"/>
    <w:rsid w:val="001A3136"/>
    <w:rsid w:val="001A5279"/>
    <w:rsid w:val="001B7ED4"/>
    <w:rsid w:val="001C021F"/>
    <w:rsid w:val="001C3328"/>
    <w:rsid w:val="001C3A0F"/>
    <w:rsid w:val="001C777F"/>
    <w:rsid w:val="001D1C00"/>
    <w:rsid w:val="001D2874"/>
    <w:rsid w:val="001D5292"/>
    <w:rsid w:val="001D6E5A"/>
    <w:rsid w:val="001D7B1D"/>
    <w:rsid w:val="001D7C46"/>
    <w:rsid w:val="001E0670"/>
    <w:rsid w:val="001E1B09"/>
    <w:rsid w:val="001E2469"/>
    <w:rsid w:val="001E36B5"/>
    <w:rsid w:val="001E4572"/>
    <w:rsid w:val="001E4FE4"/>
    <w:rsid w:val="001F2EB1"/>
    <w:rsid w:val="001F622D"/>
    <w:rsid w:val="0020761C"/>
    <w:rsid w:val="00210A5F"/>
    <w:rsid w:val="002121E2"/>
    <w:rsid w:val="002144B5"/>
    <w:rsid w:val="00222EB9"/>
    <w:rsid w:val="002248DF"/>
    <w:rsid w:val="00224BBD"/>
    <w:rsid w:val="0022555C"/>
    <w:rsid w:val="00231F53"/>
    <w:rsid w:val="00233754"/>
    <w:rsid w:val="00236053"/>
    <w:rsid w:val="00236B96"/>
    <w:rsid w:val="0024012D"/>
    <w:rsid w:val="002410D0"/>
    <w:rsid w:val="00244CFD"/>
    <w:rsid w:val="00247A0C"/>
    <w:rsid w:val="00256092"/>
    <w:rsid w:val="00256B23"/>
    <w:rsid w:val="0026054A"/>
    <w:rsid w:val="00264AC1"/>
    <w:rsid w:val="00265AB8"/>
    <w:rsid w:val="0026722C"/>
    <w:rsid w:val="00267500"/>
    <w:rsid w:val="0027114A"/>
    <w:rsid w:val="002739F2"/>
    <w:rsid w:val="00280A86"/>
    <w:rsid w:val="00282599"/>
    <w:rsid w:val="00283377"/>
    <w:rsid w:val="00283379"/>
    <w:rsid w:val="00292502"/>
    <w:rsid w:val="00292E0F"/>
    <w:rsid w:val="002B3939"/>
    <w:rsid w:val="002B4C6A"/>
    <w:rsid w:val="002B4FFD"/>
    <w:rsid w:val="002B710D"/>
    <w:rsid w:val="002C0167"/>
    <w:rsid w:val="002C1548"/>
    <w:rsid w:val="002C2F61"/>
    <w:rsid w:val="002C33BF"/>
    <w:rsid w:val="002C5FA1"/>
    <w:rsid w:val="002C689E"/>
    <w:rsid w:val="002D5799"/>
    <w:rsid w:val="002D6E7B"/>
    <w:rsid w:val="002D77B7"/>
    <w:rsid w:val="002E3472"/>
    <w:rsid w:val="002E6B35"/>
    <w:rsid w:val="002F084C"/>
    <w:rsid w:val="002F0CED"/>
    <w:rsid w:val="002F2BD1"/>
    <w:rsid w:val="002F5A90"/>
    <w:rsid w:val="00303199"/>
    <w:rsid w:val="0030370B"/>
    <w:rsid w:val="00312DD7"/>
    <w:rsid w:val="00315A92"/>
    <w:rsid w:val="0032261D"/>
    <w:rsid w:val="00324602"/>
    <w:rsid w:val="003276A4"/>
    <w:rsid w:val="00331DE0"/>
    <w:rsid w:val="00332025"/>
    <w:rsid w:val="003322B8"/>
    <w:rsid w:val="00335FB8"/>
    <w:rsid w:val="0034044A"/>
    <w:rsid w:val="0034117F"/>
    <w:rsid w:val="003441AD"/>
    <w:rsid w:val="00344AA6"/>
    <w:rsid w:val="003454B2"/>
    <w:rsid w:val="00346856"/>
    <w:rsid w:val="00346E77"/>
    <w:rsid w:val="00347DCC"/>
    <w:rsid w:val="00353F18"/>
    <w:rsid w:val="00356A18"/>
    <w:rsid w:val="00361D1E"/>
    <w:rsid w:val="0037500E"/>
    <w:rsid w:val="00375A4B"/>
    <w:rsid w:val="0037671F"/>
    <w:rsid w:val="0038453D"/>
    <w:rsid w:val="003969FA"/>
    <w:rsid w:val="003974F3"/>
    <w:rsid w:val="003A6BA0"/>
    <w:rsid w:val="003A7AAE"/>
    <w:rsid w:val="003B216D"/>
    <w:rsid w:val="003B7211"/>
    <w:rsid w:val="003B748E"/>
    <w:rsid w:val="003C04CA"/>
    <w:rsid w:val="003C1C9A"/>
    <w:rsid w:val="003E3690"/>
    <w:rsid w:val="003E5F0B"/>
    <w:rsid w:val="003F1C74"/>
    <w:rsid w:val="003F6418"/>
    <w:rsid w:val="003F7A05"/>
    <w:rsid w:val="004003B5"/>
    <w:rsid w:val="00402F46"/>
    <w:rsid w:val="00407BBF"/>
    <w:rsid w:val="00411CC7"/>
    <w:rsid w:val="00413AF6"/>
    <w:rsid w:val="00413B48"/>
    <w:rsid w:val="0043314F"/>
    <w:rsid w:val="00442AF9"/>
    <w:rsid w:val="00443042"/>
    <w:rsid w:val="00443C5D"/>
    <w:rsid w:val="00443CAD"/>
    <w:rsid w:val="004460E1"/>
    <w:rsid w:val="0045226B"/>
    <w:rsid w:val="00452BA6"/>
    <w:rsid w:val="00454A2D"/>
    <w:rsid w:val="004560FE"/>
    <w:rsid w:val="00456ADF"/>
    <w:rsid w:val="004575B4"/>
    <w:rsid w:val="0046050E"/>
    <w:rsid w:val="00460DE9"/>
    <w:rsid w:val="00461252"/>
    <w:rsid w:val="004645A0"/>
    <w:rsid w:val="00465427"/>
    <w:rsid w:val="00471F0E"/>
    <w:rsid w:val="00473D54"/>
    <w:rsid w:val="004755E2"/>
    <w:rsid w:val="004757EB"/>
    <w:rsid w:val="00477E0A"/>
    <w:rsid w:val="00481670"/>
    <w:rsid w:val="0048487A"/>
    <w:rsid w:val="0049281C"/>
    <w:rsid w:val="00492998"/>
    <w:rsid w:val="00495F2E"/>
    <w:rsid w:val="00496535"/>
    <w:rsid w:val="004A76B0"/>
    <w:rsid w:val="004B1C73"/>
    <w:rsid w:val="004B222C"/>
    <w:rsid w:val="004B5186"/>
    <w:rsid w:val="004B5DDC"/>
    <w:rsid w:val="004B66AB"/>
    <w:rsid w:val="004B6A29"/>
    <w:rsid w:val="004B76F6"/>
    <w:rsid w:val="004C49F2"/>
    <w:rsid w:val="004D1525"/>
    <w:rsid w:val="004D2944"/>
    <w:rsid w:val="004D3C93"/>
    <w:rsid w:val="004D517C"/>
    <w:rsid w:val="004E14C8"/>
    <w:rsid w:val="004E1626"/>
    <w:rsid w:val="004E205F"/>
    <w:rsid w:val="004E2D5F"/>
    <w:rsid w:val="004E3D19"/>
    <w:rsid w:val="004E4B52"/>
    <w:rsid w:val="004E5D9D"/>
    <w:rsid w:val="005103F8"/>
    <w:rsid w:val="005216EF"/>
    <w:rsid w:val="00522A52"/>
    <w:rsid w:val="0052728A"/>
    <w:rsid w:val="00530075"/>
    <w:rsid w:val="00532430"/>
    <w:rsid w:val="00533ADF"/>
    <w:rsid w:val="00534439"/>
    <w:rsid w:val="00537602"/>
    <w:rsid w:val="005415CF"/>
    <w:rsid w:val="00557CC8"/>
    <w:rsid w:val="00563815"/>
    <w:rsid w:val="00571E28"/>
    <w:rsid w:val="00573530"/>
    <w:rsid w:val="005760D5"/>
    <w:rsid w:val="00581B6D"/>
    <w:rsid w:val="00584BF3"/>
    <w:rsid w:val="005876D6"/>
    <w:rsid w:val="00594637"/>
    <w:rsid w:val="00594FA2"/>
    <w:rsid w:val="0059586C"/>
    <w:rsid w:val="005A0925"/>
    <w:rsid w:val="005A2C04"/>
    <w:rsid w:val="005A49C4"/>
    <w:rsid w:val="005B49A7"/>
    <w:rsid w:val="005C1D32"/>
    <w:rsid w:val="005D013B"/>
    <w:rsid w:val="005D5839"/>
    <w:rsid w:val="005E2E3F"/>
    <w:rsid w:val="005E3DA4"/>
    <w:rsid w:val="005F0626"/>
    <w:rsid w:val="005F33FB"/>
    <w:rsid w:val="005F3ADB"/>
    <w:rsid w:val="005F5D8C"/>
    <w:rsid w:val="0060063A"/>
    <w:rsid w:val="00605A60"/>
    <w:rsid w:val="00605DA9"/>
    <w:rsid w:val="00617551"/>
    <w:rsid w:val="00617B05"/>
    <w:rsid w:val="00623A85"/>
    <w:rsid w:val="00624789"/>
    <w:rsid w:val="00625C26"/>
    <w:rsid w:val="00633C5A"/>
    <w:rsid w:val="00641547"/>
    <w:rsid w:val="006432EF"/>
    <w:rsid w:val="00652C44"/>
    <w:rsid w:val="00652FD6"/>
    <w:rsid w:val="00657B78"/>
    <w:rsid w:val="006678C0"/>
    <w:rsid w:val="006722B8"/>
    <w:rsid w:val="00672F43"/>
    <w:rsid w:val="006736AD"/>
    <w:rsid w:val="006801BF"/>
    <w:rsid w:val="00681CF6"/>
    <w:rsid w:val="0068656A"/>
    <w:rsid w:val="006879D0"/>
    <w:rsid w:val="00692770"/>
    <w:rsid w:val="006965F7"/>
    <w:rsid w:val="00696E31"/>
    <w:rsid w:val="006A2652"/>
    <w:rsid w:val="006A3D03"/>
    <w:rsid w:val="006B18D1"/>
    <w:rsid w:val="006B40F2"/>
    <w:rsid w:val="006B4B2C"/>
    <w:rsid w:val="006B5E7E"/>
    <w:rsid w:val="006C446E"/>
    <w:rsid w:val="006C4A3F"/>
    <w:rsid w:val="006C507E"/>
    <w:rsid w:val="006C63C9"/>
    <w:rsid w:val="006C776A"/>
    <w:rsid w:val="006D1A0B"/>
    <w:rsid w:val="006D3CE9"/>
    <w:rsid w:val="006D3F95"/>
    <w:rsid w:val="006F4E68"/>
    <w:rsid w:val="00705BB1"/>
    <w:rsid w:val="007103CD"/>
    <w:rsid w:val="00711093"/>
    <w:rsid w:val="007113E0"/>
    <w:rsid w:val="00711545"/>
    <w:rsid w:val="00714075"/>
    <w:rsid w:val="00714D4C"/>
    <w:rsid w:val="007204FD"/>
    <w:rsid w:val="007256AE"/>
    <w:rsid w:val="00734BF9"/>
    <w:rsid w:val="007436B6"/>
    <w:rsid w:val="007441E1"/>
    <w:rsid w:val="00744FC7"/>
    <w:rsid w:val="00751A67"/>
    <w:rsid w:val="00753625"/>
    <w:rsid w:val="00754002"/>
    <w:rsid w:val="00754986"/>
    <w:rsid w:val="0075577A"/>
    <w:rsid w:val="007571AC"/>
    <w:rsid w:val="007575BF"/>
    <w:rsid w:val="00766FDE"/>
    <w:rsid w:val="00767511"/>
    <w:rsid w:val="007715E0"/>
    <w:rsid w:val="00776058"/>
    <w:rsid w:val="0079137C"/>
    <w:rsid w:val="007A03F6"/>
    <w:rsid w:val="007A7109"/>
    <w:rsid w:val="007B29B8"/>
    <w:rsid w:val="007B751F"/>
    <w:rsid w:val="007C02B2"/>
    <w:rsid w:val="007C06F0"/>
    <w:rsid w:val="007C6625"/>
    <w:rsid w:val="007D5A8D"/>
    <w:rsid w:val="007E1735"/>
    <w:rsid w:val="007E55B7"/>
    <w:rsid w:val="007F0D27"/>
    <w:rsid w:val="007F29B3"/>
    <w:rsid w:val="007F4031"/>
    <w:rsid w:val="007F7EFA"/>
    <w:rsid w:val="008112BA"/>
    <w:rsid w:val="00812A9C"/>
    <w:rsid w:val="008131F5"/>
    <w:rsid w:val="00815325"/>
    <w:rsid w:val="0081788F"/>
    <w:rsid w:val="00821B8F"/>
    <w:rsid w:val="00823704"/>
    <w:rsid w:val="00823DCD"/>
    <w:rsid w:val="00826BB9"/>
    <w:rsid w:val="008304E1"/>
    <w:rsid w:val="008325A3"/>
    <w:rsid w:val="008331EA"/>
    <w:rsid w:val="00837E03"/>
    <w:rsid w:val="0084079C"/>
    <w:rsid w:val="0084117A"/>
    <w:rsid w:val="0084462A"/>
    <w:rsid w:val="00846084"/>
    <w:rsid w:val="0085177D"/>
    <w:rsid w:val="00857FD4"/>
    <w:rsid w:val="00862E43"/>
    <w:rsid w:val="00863BF6"/>
    <w:rsid w:val="008646E0"/>
    <w:rsid w:val="00864EE1"/>
    <w:rsid w:val="008732A7"/>
    <w:rsid w:val="00874AD1"/>
    <w:rsid w:val="00881033"/>
    <w:rsid w:val="008828EA"/>
    <w:rsid w:val="00883CE8"/>
    <w:rsid w:val="008919D0"/>
    <w:rsid w:val="0089301D"/>
    <w:rsid w:val="00896F2C"/>
    <w:rsid w:val="008A181B"/>
    <w:rsid w:val="008A327E"/>
    <w:rsid w:val="008A3309"/>
    <w:rsid w:val="008A42CE"/>
    <w:rsid w:val="008A6312"/>
    <w:rsid w:val="008A6F25"/>
    <w:rsid w:val="008A7D2E"/>
    <w:rsid w:val="008B41BA"/>
    <w:rsid w:val="008C4069"/>
    <w:rsid w:val="008C5536"/>
    <w:rsid w:val="008C675A"/>
    <w:rsid w:val="008C6B8F"/>
    <w:rsid w:val="008E112D"/>
    <w:rsid w:val="008E3884"/>
    <w:rsid w:val="008E4D27"/>
    <w:rsid w:val="008E563B"/>
    <w:rsid w:val="008E57F2"/>
    <w:rsid w:val="008F3EE5"/>
    <w:rsid w:val="00901B88"/>
    <w:rsid w:val="0090279C"/>
    <w:rsid w:val="00907007"/>
    <w:rsid w:val="0091051B"/>
    <w:rsid w:val="00911BB5"/>
    <w:rsid w:val="00916DAA"/>
    <w:rsid w:val="00916DF2"/>
    <w:rsid w:val="00922DB8"/>
    <w:rsid w:val="00927E61"/>
    <w:rsid w:val="009318ED"/>
    <w:rsid w:val="00935630"/>
    <w:rsid w:val="009375F3"/>
    <w:rsid w:val="00937CE0"/>
    <w:rsid w:val="009422D1"/>
    <w:rsid w:val="0094318E"/>
    <w:rsid w:val="00946900"/>
    <w:rsid w:val="0095135C"/>
    <w:rsid w:val="00953EF2"/>
    <w:rsid w:val="0096174A"/>
    <w:rsid w:val="00961E3E"/>
    <w:rsid w:val="00966643"/>
    <w:rsid w:val="00967939"/>
    <w:rsid w:val="00967BED"/>
    <w:rsid w:val="00970A16"/>
    <w:rsid w:val="00973431"/>
    <w:rsid w:val="00973837"/>
    <w:rsid w:val="00984436"/>
    <w:rsid w:val="00990F51"/>
    <w:rsid w:val="00991F55"/>
    <w:rsid w:val="009A39CA"/>
    <w:rsid w:val="009A3C37"/>
    <w:rsid w:val="009A5D81"/>
    <w:rsid w:val="009B4186"/>
    <w:rsid w:val="009C3E72"/>
    <w:rsid w:val="009C4F2B"/>
    <w:rsid w:val="009C5B4C"/>
    <w:rsid w:val="009C64AF"/>
    <w:rsid w:val="009C67F4"/>
    <w:rsid w:val="009D71C4"/>
    <w:rsid w:val="009D784A"/>
    <w:rsid w:val="009D7D16"/>
    <w:rsid w:val="009E223D"/>
    <w:rsid w:val="009F0E11"/>
    <w:rsid w:val="009F69CF"/>
    <w:rsid w:val="009F70D8"/>
    <w:rsid w:val="009F72C1"/>
    <w:rsid w:val="009F7885"/>
    <w:rsid w:val="00A02290"/>
    <w:rsid w:val="00A12F8E"/>
    <w:rsid w:val="00A14387"/>
    <w:rsid w:val="00A1447D"/>
    <w:rsid w:val="00A22224"/>
    <w:rsid w:val="00A23FC9"/>
    <w:rsid w:val="00A26344"/>
    <w:rsid w:val="00A2659B"/>
    <w:rsid w:val="00A32792"/>
    <w:rsid w:val="00A37D29"/>
    <w:rsid w:val="00A37EF3"/>
    <w:rsid w:val="00A52C5C"/>
    <w:rsid w:val="00A55A38"/>
    <w:rsid w:val="00A678B9"/>
    <w:rsid w:val="00A67C05"/>
    <w:rsid w:val="00A77D06"/>
    <w:rsid w:val="00A87BDC"/>
    <w:rsid w:val="00A9754E"/>
    <w:rsid w:val="00AA6DB4"/>
    <w:rsid w:val="00AA7027"/>
    <w:rsid w:val="00AB5998"/>
    <w:rsid w:val="00AC0F6B"/>
    <w:rsid w:val="00AD7F9E"/>
    <w:rsid w:val="00AE6F9A"/>
    <w:rsid w:val="00AF5BBB"/>
    <w:rsid w:val="00B01EC7"/>
    <w:rsid w:val="00B04749"/>
    <w:rsid w:val="00B04C9B"/>
    <w:rsid w:val="00B06BBD"/>
    <w:rsid w:val="00B116BC"/>
    <w:rsid w:val="00B143F0"/>
    <w:rsid w:val="00B1568C"/>
    <w:rsid w:val="00B15C14"/>
    <w:rsid w:val="00B2135D"/>
    <w:rsid w:val="00B21FE6"/>
    <w:rsid w:val="00B34EA4"/>
    <w:rsid w:val="00B36186"/>
    <w:rsid w:val="00B37658"/>
    <w:rsid w:val="00B4150F"/>
    <w:rsid w:val="00B46AD8"/>
    <w:rsid w:val="00B53962"/>
    <w:rsid w:val="00B54707"/>
    <w:rsid w:val="00B54F25"/>
    <w:rsid w:val="00B5763F"/>
    <w:rsid w:val="00B6059A"/>
    <w:rsid w:val="00B6242F"/>
    <w:rsid w:val="00B63560"/>
    <w:rsid w:val="00B66A34"/>
    <w:rsid w:val="00B722D3"/>
    <w:rsid w:val="00B810B7"/>
    <w:rsid w:val="00B93A23"/>
    <w:rsid w:val="00BA1183"/>
    <w:rsid w:val="00BB35FD"/>
    <w:rsid w:val="00BC3911"/>
    <w:rsid w:val="00BD1975"/>
    <w:rsid w:val="00BD3E9B"/>
    <w:rsid w:val="00BE2D42"/>
    <w:rsid w:val="00BE61AE"/>
    <w:rsid w:val="00BE6BF9"/>
    <w:rsid w:val="00BF58F5"/>
    <w:rsid w:val="00BF5F4C"/>
    <w:rsid w:val="00BF7927"/>
    <w:rsid w:val="00BF7E54"/>
    <w:rsid w:val="00C0298A"/>
    <w:rsid w:val="00C04ACC"/>
    <w:rsid w:val="00C0534A"/>
    <w:rsid w:val="00C064B0"/>
    <w:rsid w:val="00C107F5"/>
    <w:rsid w:val="00C10F5F"/>
    <w:rsid w:val="00C16517"/>
    <w:rsid w:val="00C27AFE"/>
    <w:rsid w:val="00C30D33"/>
    <w:rsid w:val="00C33F21"/>
    <w:rsid w:val="00C3569B"/>
    <w:rsid w:val="00C36700"/>
    <w:rsid w:val="00C42FF4"/>
    <w:rsid w:val="00C44986"/>
    <w:rsid w:val="00C51786"/>
    <w:rsid w:val="00C539A0"/>
    <w:rsid w:val="00C5463B"/>
    <w:rsid w:val="00C55878"/>
    <w:rsid w:val="00C57C2C"/>
    <w:rsid w:val="00C7270F"/>
    <w:rsid w:val="00C76083"/>
    <w:rsid w:val="00C81396"/>
    <w:rsid w:val="00C91102"/>
    <w:rsid w:val="00C914EA"/>
    <w:rsid w:val="00C96752"/>
    <w:rsid w:val="00C97E41"/>
    <w:rsid w:val="00CA1623"/>
    <w:rsid w:val="00CB1BD4"/>
    <w:rsid w:val="00CB7FF5"/>
    <w:rsid w:val="00CC1C6B"/>
    <w:rsid w:val="00CC3260"/>
    <w:rsid w:val="00CC407D"/>
    <w:rsid w:val="00CD417F"/>
    <w:rsid w:val="00CD4B34"/>
    <w:rsid w:val="00CD62FE"/>
    <w:rsid w:val="00CE2249"/>
    <w:rsid w:val="00CE4839"/>
    <w:rsid w:val="00CE5ACB"/>
    <w:rsid w:val="00CF30D2"/>
    <w:rsid w:val="00D05191"/>
    <w:rsid w:val="00D06787"/>
    <w:rsid w:val="00D1163A"/>
    <w:rsid w:val="00D13C72"/>
    <w:rsid w:val="00D174E7"/>
    <w:rsid w:val="00D223E0"/>
    <w:rsid w:val="00D231FC"/>
    <w:rsid w:val="00D23B64"/>
    <w:rsid w:val="00D27A68"/>
    <w:rsid w:val="00D334BC"/>
    <w:rsid w:val="00D33C34"/>
    <w:rsid w:val="00D34DED"/>
    <w:rsid w:val="00D36243"/>
    <w:rsid w:val="00D40060"/>
    <w:rsid w:val="00D409FD"/>
    <w:rsid w:val="00D454A1"/>
    <w:rsid w:val="00D4720A"/>
    <w:rsid w:val="00D47511"/>
    <w:rsid w:val="00D565F0"/>
    <w:rsid w:val="00D6201D"/>
    <w:rsid w:val="00D622F9"/>
    <w:rsid w:val="00D6398E"/>
    <w:rsid w:val="00D66CB5"/>
    <w:rsid w:val="00D677AF"/>
    <w:rsid w:val="00D67936"/>
    <w:rsid w:val="00D67CFF"/>
    <w:rsid w:val="00D70400"/>
    <w:rsid w:val="00D7414D"/>
    <w:rsid w:val="00D8043C"/>
    <w:rsid w:val="00D82488"/>
    <w:rsid w:val="00D93097"/>
    <w:rsid w:val="00DA6044"/>
    <w:rsid w:val="00DB2038"/>
    <w:rsid w:val="00DB3BF6"/>
    <w:rsid w:val="00DB4F87"/>
    <w:rsid w:val="00DC14BD"/>
    <w:rsid w:val="00DC6DC9"/>
    <w:rsid w:val="00DC7FE2"/>
    <w:rsid w:val="00DD0ACF"/>
    <w:rsid w:val="00DD1870"/>
    <w:rsid w:val="00DD189E"/>
    <w:rsid w:val="00DD6113"/>
    <w:rsid w:val="00DD75E8"/>
    <w:rsid w:val="00DE16AA"/>
    <w:rsid w:val="00DE1DD0"/>
    <w:rsid w:val="00DE2485"/>
    <w:rsid w:val="00DE2F2F"/>
    <w:rsid w:val="00DF33FA"/>
    <w:rsid w:val="00E04AE8"/>
    <w:rsid w:val="00E06006"/>
    <w:rsid w:val="00E070E9"/>
    <w:rsid w:val="00E101B3"/>
    <w:rsid w:val="00E24CD5"/>
    <w:rsid w:val="00E302C2"/>
    <w:rsid w:val="00E32290"/>
    <w:rsid w:val="00E331DE"/>
    <w:rsid w:val="00E33910"/>
    <w:rsid w:val="00E34A8D"/>
    <w:rsid w:val="00E37E56"/>
    <w:rsid w:val="00E43155"/>
    <w:rsid w:val="00E45986"/>
    <w:rsid w:val="00E53971"/>
    <w:rsid w:val="00E6083D"/>
    <w:rsid w:val="00E60945"/>
    <w:rsid w:val="00E707BC"/>
    <w:rsid w:val="00E7470F"/>
    <w:rsid w:val="00E764DB"/>
    <w:rsid w:val="00E90C3D"/>
    <w:rsid w:val="00E91563"/>
    <w:rsid w:val="00E956E0"/>
    <w:rsid w:val="00EA3B0D"/>
    <w:rsid w:val="00EA5DD4"/>
    <w:rsid w:val="00EB09B5"/>
    <w:rsid w:val="00EB7807"/>
    <w:rsid w:val="00EC16DD"/>
    <w:rsid w:val="00EC54B5"/>
    <w:rsid w:val="00ED45A7"/>
    <w:rsid w:val="00EE6086"/>
    <w:rsid w:val="00EE6568"/>
    <w:rsid w:val="00EE6F97"/>
    <w:rsid w:val="00EE70BF"/>
    <w:rsid w:val="00EF08CD"/>
    <w:rsid w:val="00EF477A"/>
    <w:rsid w:val="00EF7582"/>
    <w:rsid w:val="00F02541"/>
    <w:rsid w:val="00F07023"/>
    <w:rsid w:val="00F128C5"/>
    <w:rsid w:val="00F13A92"/>
    <w:rsid w:val="00F16F08"/>
    <w:rsid w:val="00F222F7"/>
    <w:rsid w:val="00F27D4E"/>
    <w:rsid w:val="00F374F3"/>
    <w:rsid w:val="00F44F5A"/>
    <w:rsid w:val="00F54E93"/>
    <w:rsid w:val="00F5536D"/>
    <w:rsid w:val="00F5542B"/>
    <w:rsid w:val="00F62F4C"/>
    <w:rsid w:val="00F659DD"/>
    <w:rsid w:val="00F66A86"/>
    <w:rsid w:val="00F91CEE"/>
    <w:rsid w:val="00F92689"/>
    <w:rsid w:val="00F95105"/>
    <w:rsid w:val="00FA51BE"/>
    <w:rsid w:val="00FA67EA"/>
    <w:rsid w:val="00FA68F9"/>
    <w:rsid w:val="00FB351C"/>
    <w:rsid w:val="00FB44C8"/>
    <w:rsid w:val="00FB44FE"/>
    <w:rsid w:val="00FC14D2"/>
    <w:rsid w:val="00FC3C46"/>
    <w:rsid w:val="00FD5A35"/>
    <w:rsid w:val="00FD6380"/>
    <w:rsid w:val="00FE47C8"/>
    <w:rsid w:val="00FE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798FB"/>
  <w15:docId w15:val="{CEF6B19C-B607-4299-A84C-69DD962E8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4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C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C2B"/>
  </w:style>
  <w:style w:type="paragraph" w:styleId="Footer">
    <w:name w:val="footer"/>
    <w:basedOn w:val="Normal"/>
    <w:link w:val="FooterChar"/>
    <w:uiPriority w:val="99"/>
    <w:unhideWhenUsed/>
    <w:rsid w:val="00171C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C2B"/>
  </w:style>
  <w:style w:type="paragraph" w:styleId="BalloonText">
    <w:name w:val="Balloon Text"/>
    <w:basedOn w:val="Normal"/>
    <w:link w:val="BalloonTextChar"/>
    <w:uiPriority w:val="99"/>
    <w:semiHidden/>
    <w:unhideWhenUsed/>
    <w:rsid w:val="00171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C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216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67B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67BE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59"/>
    <w:rsid w:val="00413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lenBorrallo\OneDrive%20-%20aviabrokersllc\Documents\AviaBroker%20Files\Marlen\Nota%20de%20D&#233;bi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B101C8B270BD4083A8D71D0E675F4D" ma:contentTypeVersion="12" ma:contentTypeDescription="Create a new document." ma:contentTypeScope="" ma:versionID="df3a020064daee2d39815a8f6e031b89">
  <xsd:schema xmlns:xsd="http://www.w3.org/2001/XMLSchema" xmlns:xs="http://www.w3.org/2001/XMLSchema" xmlns:p="http://schemas.microsoft.com/office/2006/metadata/properties" xmlns:ns3="f4bcf430-9c9b-47bb-91a6-bf95d09b0b47" xmlns:ns4="deb6b195-883c-4925-a168-26b835a74785" targetNamespace="http://schemas.microsoft.com/office/2006/metadata/properties" ma:root="true" ma:fieldsID="8eba2c0724ab358918d3555ef519bab4" ns3:_="" ns4:_="">
    <xsd:import namespace="f4bcf430-9c9b-47bb-91a6-bf95d09b0b47"/>
    <xsd:import namespace="deb6b195-883c-4925-a168-26b835a7478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bcf430-9c9b-47bb-91a6-bf95d09b0b4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6b195-883c-4925-a168-26b835a747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B7DF1B-6458-42FB-95FE-DD35E137DF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bcf430-9c9b-47bb-91a6-bf95d09b0b47"/>
    <ds:schemaRef ds:uri="deb6b195-883c-4925-a168-26b835a747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D54D91-6527-406B-996B-D8DF462834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598CAE-FC0D-4B50-B0A7-AC250398AF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Nota de Débito.dotx</Template>
  <TotalTime>163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Marlen Borrallo</dc:creator>
  <cp:lastModifiedBy>Manuel Rivera</cp:lastModifiedBy>
  <cp:revision>124</cp:revision>
  <cp:lastPrinted>2023-11-01T14:51:00Z</cp:lastPrinted>
  <dcterms:created xsi:type="dcterms:W3CDTF">2024-06-03T14:41:00Z</dcterms:created>
  <dcterms:modified xsi:type="dcterms:W3CDTF">2025-05-08T15:23:00Z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0x01010088B101C8B270BD4083A8D71D0E675F4D</vt:lpwstr>
  </property>
</Properties>
</file>